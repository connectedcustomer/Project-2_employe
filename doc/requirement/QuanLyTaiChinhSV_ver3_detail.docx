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bookmarkStart w:id="0" w:name="_Toc169424238" w:displacedByCustomXml="next"/>
    <w:bookmarkStart w:id="1" w:name="_Toc398987979" w:displacedByCustomXml="next"/>
    <w:bookmarkStart w:id="2" w:name="_Toc169424237" w:displacedByCustomXml="next"/>
    <w:sdt>
      <w:sdtPr>
        <w:rPr>
          <w:rFonts w:ascii="Times New Roman" w:eastAsia="Times New Roman" w:hAnsi="Times New Roman" w:cs="Times New Roman"/>
          <w:color w:val="4F81BD" w:themeColor="accent1"/>
          <w:sz w:val="26"/>
          <w:szCs w:val="24"/>
        </w:rPr>
        <w:id w:val="149185800"/>
        <w:docPartObj>
          <w:docPartGallery w:val="Cover Pages"/>
          <w:docPartUnique/>
        </w:docPartObj>
      </w:sdtPr>
      <w:sdtEndPr>
        <w:rPr>
          <w:color w:val="auto"/>
        </w:rPr>
      </w:sdtEndPr>
      <w:sdtContent>
        <w:p w:rsidR="00554D3D" w:rsidRDefault="00637F5F">
          <w:pPr>
            <w:pStyle w:val="NoSpacing"/>
            <w:spacing w:before="1540" w:after="240"/>
            <w:jc w:val="center"/>
            <w:rPr>
              <w:rFonts w:ascii="Times New Roman" w:eastAsia="Times New Roman" w:hAnsi="Times New Roman" w:cs="Times New Roman"/>
              <w:color w:val="4F81BD" w:themeColor="accent1"/>
              <w:sz w:val="26"/>
              <w:szCs w:val="24"/>
            </w:rPr>
          </w:pPr>
          <w:r>
            <w:rPr>
              <w:noProof/>
              <w:color w:val="4F81BD" w:themeColor="accent1"/>
            </w:rPr>
            <w:drawing>
              <wp:anchor distT="0" distB="0" distL="114300" distR="114300" simplePos="0" relativeHeight="251662336" behindDoc="0" locked="0" layoutInCell="1" allowOverlap="1" wp14:anchorId="3362BEC7" wp14:editId="6E3DB617">
                <wp:simplePos x="0" y="0"/>
                <wp:positionH relativeFrom="column">
                  <wp:posOffset>1672848</wp:posOffset>
                </wp:positionH>
                <wp:positionV relativeFrom="paragraph">
                  <wp:posOffset>920681</wp:posOffset>
                </wp:positionV>
                <wp:extent cx="2462542" cy="1123924"/>
                <wp:effectExtent l="0" t="0" r="1270" b="0"/>
                <wp:wrapNone/>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472839" cy="1128624"/>
                        </a:xfrm>
                        <a:prstGeom prst="rect">
                          <a:avLst/>
                        </a:prstGeom>
                        <a:noFill/>
                        <a:ln>
                          <a:noFill/>
                        </a:ln>
                        <a:effectLst/>
                        <a:extLst/>
                      </pic:spPr>
                    </pic:pic>
                  </a:graphicData>
                </a:graphic>
                <wp14:sizeRelH relativeFrom="margin">
                  <wp14:pctWidth>0</wp14:pctWidth>
                </wp14:sizeRelH>
                <wp14:sizeRelV relativeFrom="margin">
                  <wp14:pctHeight>0</wp14:pctHeight>
                </wp14:sizeRelV>
              </wp:anchor>
            </w:drawing>
          </w:r>
          <w:r w:rsidR="00554D3D">
            <w:rPr>
              <w:noProof/>
              <w:color w:val="4F81BD" w:themeColor="accent1"/>
            </w:rPr>
            <mc:AlternateContent>
              <mc:Choice Requires="wps">
                <w:drawing>
                  <wp:anchor distT="0" distB="0" distL="114300" distR="114300" simplePos="0" relativeHeight="251656192" behindDoc="0" locked="0" layoutInCell="1" allowOverlap="1" wp14:anchorId="507F9132" wp14:editId="48F1FE8F">
                    <wp:simplePos x="0" y="0"/>
                    <wp:positionH relativeFrom="column">
                      <wp:posOffset>-203200</wp:posOffset>
                    </wp:positionH>
                    <wp:positionV relativeFrom="paragraph">
                      <wp:posOffset>-125730</wp:posOffset>
                    </wp:positionV>
                    <wp:extent cx="5743575" cy="904875"/>
                    <wp:effectExtent l="0" t="0" r="9525" b="9525"/>
                    <wp:wrapNone/>
                    <wp:docPr id="1" name="Rectangle 1"/>
                    <wp:cNvGraphicFramePr/>
                    <a:graphic xmlns:a="http://schemas.openxmlformats.org/drawingml/2006/main">
                      <a:graphicData uri="http://schemas.microsoft.com/office/word/2010/wordprocessingShape">
                        <wps:wsp>
                          <wps:cNvSpPr/>
                          <wps:spPr>
                            <a:xfrm>
                              <a:off x="0" y="0"/>
                              <a:ext cx="5743575" cy="904875"/>
                            </a:xfrm>
                            <a:prstGeom prst="rect">
                              <a:avLst/>
                            </a:prstGeom>
                            <a:ln>
                              <a:noFill/>
                            </a:ln>
                          </wps:spPr>
                          <wps:style>
                            <a:lnRef idx="2">
                              <a:schemeClr val="dk1"/>
                            </a:lnRef>
                            <a:fillRef idx="1">
                              <a:schemeClr val="lt1"/>
                            </a:fillRef>
                            <a:effectRef idx="0">
                              <a:schemeClr val="dk1"/>
                            </a:effectRef>
                            <a:fontRef idx="minor">
                              <a:schemeClr val="dk1"/>
                            </a:fontRef>
                          </wps:style>
                          <wps:txbx>
                            <w:txbxContent>
                              <w:p w:rsidR="005539FD" w:rsidRPr="00484E67" w:rsidRDefault="005539FD" w:rsidP="00484E67">
                                <w:pPr>
                                  <w:spacing w:before="0" w:line="240" w:lineRule="auto"/>
                                  <w:ind w:firstLine="562"/>
                                  <w:jc w:val="center"/>
                                  <w:rPr>
                                    <w:b/>
                                    <w:sz w:val="32"/>
                                    <w:szCs w:val="32"/>
                                  </w:rPr>
                                </w:pPr>
                                <w:r w:rsidRPr="00484E67">
                                  <w:rPr>
                                    <w:b/>
                                    <w:sz w:val="32"/>
                                    <w:szCs w:val="32"/>
                                  </w:rPr>
                                  <w:t>BỘ CÔNG THƯƠNG</w:t>
                                </w:r>
                              </w:p>
                              <w:p w:rsidR="005539FD" w:rsidRPr="00484E67" w:rsidRDefault="005539FD" w:rsidP="00484E67">
                                <w:pPr>
                                  <w:spacing w:before="0" w:line="240" w:lineRule="auto"/>
                                  <w:ind w:firstLine="562"/>
                                  <w:jc w:val="center"/>
                                  <w:rPr>
                                    <w:b/>
                                    <w:sz w:val="32"/>
                                    <w:szCs w:val="32"/>
                                  </w:rPr>
                                </w:pPr>
                                <w:r w:rsidRPr="00484E67">
                                  <w:rPr>
                                    <w:b/>
                                    <w:sz w:val="32"/>
                                    <w:szCs w:val="32"/>
                                  </w:rPr>
                                  <w:t>TRƯỜNG ĐẠI HỌC CÔNG NGHIỆP TP.HCM</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07F9132" id="Rectangle 1" o:spid="_x0000_s1026" style="position:absolute;left:0;text-align:left;margin-left:-16pt;margin-top:-9.9pt;width:452.25pt;height:71.25pt;z-index:2516561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" fillcolor="white [3201]" stroked="f" strokeweight="2pt">
                    <v:textbox>
                      <w:txbxContent>
                        <w:p w:rsidR="005539FD" w:rsidRPr="00484E67" w:rsidRDefault="005539FD" w:rsidP="00484E67">
                          <w:pPr>
                            <w:spacing w:before="0" w:line="240" w:lineRule="auto"/>
                            <w:ind w:firstLine="562"/>
                            <w:jc w:val="center"/>
                            <w:rPr>
                              <w:b/>
                              <w:sz w:val="32"/>
                              <w:szCs w:val="32"/>
                            </w:rPr>
                          </w:pPr>
                          <w:r w:rsidRPr="00484E67">
                            <w:rPr>
                              <w:b/>
                              <w:sz w:val="32"/>
                              <w:szCs w:val="32"/>
                            </w:rPr>
                            <w:t>BỘ CÔNG THƯƠNG</w:t>
                          </w:r>
                        </w:p>
                        <w:p w:rsidR="005539FD" w:rsidRPr="00484E67" w:rsidRDefault="005539FD" w:rsidP="00484E67">
                          <w:pPr>
                            <w:spacing w:before="0" w:line="240" w:lineRule="auto"/>
                            <w:ind w:firstLine="562"/>
                            <w:jc w:val="center"/>
                            <w:rPr>
                              <w:b/>
                              <w:sz w:val="32"/>
                              <w:szCs w:val="32"/>
                            </w:rPr>
                          </w:pPr>
                          <w:r w:rsidRPr="00484E67">
                            <w:rPr>
                              <w:b/>
                              <w:sz w:val="32"/>
                              <w:szCs w:val="32"/>
                            </w:rPr>
                            <w:t>TRƯỜNG ĐẠI HỌC CÔNG NGHIỆP TP.HCM</w:t>
                          </w:r>
                        </w:p>
                      </w:txbxContent>
                    </v:textbox>
                  </v:rect>
                </w:pict>
              </mc:Fallback>
            </mc:AlternateContent>
          </w:r>
        </w:p>
        <w:p w:rsidR="00554D3D" w:rsidRDefault="00554D3D">
          <w:pPr>
            <w:pStyle w:val="NoSpacing"/>
            <w:spacing w:before="1540" w:after="240"/>
            <w:jc w:val="center"/>
            <w:rPr>
              <w:rFonts w:ascii="Times New Roman" w:eastAsia="Times New Roman" w:hAnsi="Times New Roman" w:cs="Times New Roman"/>
              <w:color w:val="4F81BD" w:themeColor="accent1"/>
              <w:sz w:val="26"/>
              <w:szCs w:val="24"/>
            </w:rPr>
          </w:pPr>
        </w:p>
        <w:sdt>
          <w:sdtPr>
            <w:rPr>
              <w:rFonts w:asciiTheme="majorHAnsi" w:eastAsiaTheme="majorEastAsia" w:hAnsiTheme="majorHAnsi" w:cstheme="majorBidi"/>
              <w:b/>
              <w:caps/>
              <w:color w:val="365F91" w:themeColor="accent1" w:themeShade="BF"/>
              <w:sz w:val="72"/>
              <w:szCs w:val="72"/>
            </w:rPr>
            <w:alias w:val="Title"/>
            <w:tag w:val=""/>
            <w:id w:val="1735040861"/>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890157" w:rsidRPr="00B72142" w:rsidRDefault="006D4020">
              <w:pPr>
                <w:pStyle w:val="NoSpacing"/>
                <w:pBdr>
                  <w:top w:val="single" w:sz="6" w:space="6" w:color="4F81BD" w:themeColor="accent1"/>
                  <w:bottom w:val="single" w:sz="6" w:space="6" w:color="4F81BD" w:themeColor="accent1"/>
                </w:pBdr>
                <w:spacing w:after="240"/>
                <w:jc w:val="center"/>
                <w:rPr>
                  <w:rFonts w:asciiTheme="majorHAnsi" w:eastAsiaTheme="majorEastAsia" w:hAnsiTheme="majorHAnsi" w:cstheme="majorBidi"/>
                  <w:b/>
                  <w:caps/>
                  <w:color w:val="365F91" w:themeColor="accent1" w:themeShade="BF"/>
                  <w:sz w:val="80"/>
                  <w:szCs w:val="80"/>
                </w:rPr>
              </w:pPr>
              <w:r>
                <w:rPr>
                  <w:rFonts w:asciiTheme="majorHAnsi" w:eastAsiaTheme="majorEastAsia" w:hAnsiTheme="majorHAnsi" w:cstheme="majorBidi"/>
                  <w:b/>
                  <w:caps/>
                  <w:color w:val="365F91" w:themeColor="accent1" w:themeShade="BF"/>
                  <w:sz w:val="72"/>
                  <w:szCs w:val="72"/>
                </w:rPr>
                <w:t>XÂY DỰNG ỨNG DỤNG QUẢN LÝ TÀI CHÍNH CHO SINH VIÊN</w:t>
              </w:r>
            </w:p>
          </w:sdtContent>
        </w:sdt>
        <w:p w:rsidR="00890157" w:rsidRPr="00B72142" w:rsidRDefault="00890157">
          <w:pPr>
            <w:pStyle w:val="NoSpacing"/>
            <w:jc w:val="center"/>
            <w:rPr>
              <w:color w:val="365F91" w:themeColor="accent1" w:themeShade="BF"/>
              <w:sz w:val="28"/>
              <w:szCs w:val="28"/>
            </w:rPr>
          </w:pPr>
        </w:p>
        <w:p w:rsidR="00890157" w:rsidRDefault="00890157">
          <w:pPr>
            <w:pStyle w:val="NoSpacing"/>
            <w:spacing w:before="480"/>
            <w:jc w:val="center"/>
            <w:rPr>
              <w:color w:val="4F81BD" w:themeColor="accent1"/>
            </w:rPr>
          </w:pPr>
        </w:p>
        <w:tbl>
          <w:tblPr>
            <w:tblStyle w:val="TableGrid"/>
            <w:tblpPr w:leftFromText="180" w:rightFromText="180" w:vertAnchor="text" w:horzAnchor="margin" w:tblpXSpec="right" w:tblpY="431"/>
            <w:tblW w:w="0" w:type="auto"/>
            <w:jc w:val="left"/>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694"/>
            <w:gridCol w:w="4682"/>
          </w:tblGrid>
          <w:tr w:rsidR="006D4020" w:rsidTr="008F4212">
            <w:trPr>
              <w:trHeight w:val="699"/>
              <w:jc w:val="left"/>
            </w:trPr>
            <w:tc>
              <w:tcPr>
                <w:tcW w:w="2694" w:type="dxa"/>
              </w:tcPr>
              <w:p w:rsidR="006D4020" w:rsidRPr="006D4020" w:rsidRDefault="006D4020" w:rsidP="006D4020">
                <w:pPr>
                  <w:pStyle w:val="NoSpacing"/>
                  <w:spacing w:before="480"/>
                  <w:jc w:val="center"/>
                  <w:rPr>
                    <w:rFonts w:ascii="Times New Roman" w:hAnsi="Times New Roman" w:cs="Times New Roman"/>
                    <w:i/>
                    <w:iCs/>
                    <w:sz w:val="26"/>
                    <w:szCs w:val="26"/>
                  </w:rPr>
                </w:pPr>
                <w:r w:rsidRPr="006D4020">
                  <w:rPr>
                    <w:rStyle w:val="Emphasis"/>
                    <w:rFonts w:ascii="Times New Roman" w:hAnsi="Times New Roman" w:cs="Times New Roman"/>
                    <w:sz w:val="26"/>
                    <w:szCs w:val="26"/>
                  </w:rPr>
                  <w:t>Giảng viên hướng dẫn</w:t>
                </w:r>
                <w:r>
                  <w:rPr>
                    <w:rStyle w:val="Emphasis"/>
                    <w:rFonts w:ascii="Times New Roman" w:hAnsi="Times New Roman" w:cs="Times New Roman"/>
                    <w:sz w:val="26"/>
                    <w:szCs w:val="26"/>
                  </w:rPr>
                  <w:t>:</w:t>
                </w:r>
              </w:p>
            </w:tc>
            <w:tc>
              <w:tcPr>
                <w:tcW w:w="4682" w:type="dxa"/>
              </w:tcPr>
              <w:p w:rsidR="006D4020" w:rsidRPr="006D4020" w:rsidRDefault="0028427F" w:rsidP="0028427F">
                <w:pPr>
                  <w:pStyle w:val="Caption"/>
                  <w:jc w:val="left"/>
                </w:pPr>
                <w:r>
                  <w:t xml:space="preserve">     </w:t>
                </w:r>
                <w:r w:rsidR="006D4020">
                  <w:t>Trần Thị Anh Thi</w:t>
                </w:r>
              </w:p>
            </w:tc>
          </w:tr>
          <w:tr w:rsidR="006D4020" w:rsidTr="008F4212">
            <w:trPr>
              <w:jc w:val="left"/>
            </w:trPr>
            <w:tc>
              <w:tcPr>
                <w:tcW w:w="2694" w:type="dxa"/>
              </w:tcPr>
              <w:p w:rsidR="006D4020" w:rsidRPr="006D4020" w:rsidRDefault="006D4020" w:rsidP="006D4020">
                <w:pPr>
                  <w:pStyle w:val="NoSpacing"/>
                  <w:spacing w:before="480"/>
                  <w:jc w:val="center"/>
                  <w:rPr>
                    <w:rStyle w:val="Emphasis"/>
                    <w:rFonts w:ascii="Times New Roman" w:hAnsi="Times New Roman" w:cs="Times New Roman"/>
                    <w:sz w:val="26"/>
                    <w:szCs w:val="26"/>
                  </w:rPr>
                </w:pPr>
                <w:r>
                  <w:rPr>
                    <w:rStyle w:val="Emphasis"/>
                    <w:rFonts w:ascii="Times New Roman" w:hAnsi="Times New Roman" w:cs="Times New Roman"/>
                    <w:sz w:val="26"/>
                    <w:szCs w:val="26"/>
                  </w:rPr>
                  <w:t xml:space="preserve">Sinh viên thực hiện: </w:t>
                </w:r>
              </w:p>
              <w:p w:rsidR="006D4020" w:rsidRDefault="006D4020" w:rsidP="006D4020">
                <w:pPr>
                  <w:pStyle w:val="NoSpacing"/>
                  <w:spacing w:before="480"/>
                  <w:jc w:val="center"/>
                  <w:rPr>
                    <w:color w:val="4F81BD" w:themeColor="accent1"/>
                  </w:rPr>
                </w:pPr>
              </w:p>
            </w:tc>
            <w:tc>
              <w:tcPr>
                <w:tcW w:w="4682" w:type="dxa"/>
              </w:tcPr>
              <w:p w:rsidR="006D4020" w:rsidRDefault="006D4020" w:rsidP="006D4020">
                <w:pPr>
                  <w:pStyle w:val="Caption"/>
                  <w:numPr>
                    <w:ilvl w:val="0"/>
                    <w:numId w:val="40"/>
                  </w:numPr>
                  <w:jc w:val="left"/>
                </w:pPr>
                <w:r>
                  <w:t>Nguyễn Ngọc Uyên Vy – 15017301</w:t>
                </w:r>
              </w:p>
              <w:p w:rsidR="006D4020" w:rsidRPr="006D4020" w:rsidRDefault="006D4020" w:rsidP="006D4020">
                <w:pPr>
                  <w:pStyle w:val="ListParagraph"/>
                  <w:numPr>
                    <w:ilvl w:val="0"/>
                    <w:numId w:val="40"/>
                  </w:numPr>
                </w:pPr>
                <w:r>
                  <w:t xml:space="preserve">Châu Thị Thu Thảo - </w:t>
                </w:r>
              </w:p>
            </w:tc>
          </w:tr>
        </w:tbl>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B72142" w:rsidRDefault="00B72142">
          <w:pPr>
            <w:pStyle w:val="NoSpacing"/>
            <w:spacing w:before="480"/>
            <w:jc w:val="center"/>
            <w:rPr>
              <w:color w:val="4F81BD" w:themeColor="accent1"/>
            </w:rPr>
          </w:pPr>
        </w:p>
        <w:p w:rsidR="00890157" w:rsidRDefault="00890157">
          <w:pPr>
            <w:spacing w:before="0" w:line="240" w:lineRule="auto"/>
            <w:ind w:firstLine="0"/>
            <w:jc w:val="left"/>
            <w:rPr>
              <w:rFonts w:cs="Arial"/>
              <w:b/>
              <w:bCs/>
              <w:kern w:val="32"/>
              <w:sz w:val="32"/>
              <w:szCs w:val="32"/>
            </w:rPr>
          </w:pPr>
          <w:r>
            <w:br w:type="page"/>
          </w:r>
        </w:p>
      </w:sdtContent>
    </w:sdt>
    <w:p w:rsidR="004B4BF6" w:rsidRDefault="004B4BF6" w:rsidP="004B4BF6">
      <w:pPr>
        <w:pStyle w:val="Heading1"/>
        <w:numPr>
          <w:ilvl w:val="0"/>
          <w:numId w:val="0"/>
        </w:numPr>
      </w:pPr>
      <w:r>
        <w:lastRenderedPageBreak/>
        <w:t>MỤC LỤC</w:t>
      </w:r>
      <w:bookmarkEnd w:id="1"/>
      <w:bookmarkEnd w:id="0"/>
    </w:p>
    <w:p w:rsidR="00B43BD0" w:rsidRDefault="00511681" w:rsidP="00B43BD0">
      <w:pPr>
        <w:pStyle w:val="Heading1"/>
        <w:numPr>
          <w:ilvl w:val="0"/>
          <w:numId w:val="0"/>
        </w:numPr>
      </w:pPr>
      <w:bookmarkStart w:id="3" w:name="_Toc398987980"/>
      <w:r>
        <w:t>DANH MỤC CÁC HÌNH VẼ</w:t>
      </w:r>
      <w:bookmarkEnd w:id="3"/>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"Hình" </w:instrText>
      </w:r>
      <w:r>
        <w:fldChar w:fldCharType="separate"/>
      </w:r>
      <w:hyperlink w:anchor="_Toc262311533" w:history="1">
        <w:r w:rsidR="00802482" w:rsidRPr="00A63167">
          <w:rPr>
            <w:rStyle w:val="Hyperlink"/>
            <w:noProof/>
          </w:rPr>
          <w:t>Hình 1</w:t>
        </w:r>
        <w:r w:rsidR="00802482" w:rsidRPr="00A63167">
          <w:rPr>
            <w:rStyle w:val="Hyperlink"/>
            <w:noProof/>
          </w:rPr>
          <w:noBreakHyphen/>
          <w:t>1 Thao tác cập nhật mục lục</w:t>
        </w:r>
        <w:r w:rsidR="00802482">
          <w:rPr>
            <w:noProof/>
            <w:webHidden/>
          </w:rPr>
          <w:tab/>
        </w:r>
        <w:r>
          <w:rPr>
            <w:noProof/>
            <w:webHidden/>
          </w:rPr>
          <w:fldChar w:fldCharType="begin"/>
        </w:r>
        <w:r w:rsidR="00802482">
          <w:rPr>
            <w:noProof/>
            <w:webHidden/>
          </w:rPr>
          <w:instrText xml:space="preserve"> PAGEREF _Toc262311533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27782C">
      <w:pPr>
        <w:pStyle w:val="TableofFigures"/>
        <w:tabs>
          <w:tab w:val="right" w:leader="dot" w:pos="8778"/>
        </w:tabs>
        <w:rPr>
          <w:rFonts w:asciiTheme="minorHAnsi" w:eastAsiaTheme="minorEastAsia" w:hAnsiTheme="minorHAnsi" w:cstheme="minorBidi"/>
          <w:noProof/>
          <w:sz w:val="22"/>
          <w:szCs w:val="22"/>
        </w:rPr>
      </w:pPr>
      <w:hyperlink w:anchor="_Toc262311534" w:history="1">
        <w:r w:rsidR="00802482" w:rsidRPr="00A63167">
          <w:rPr>
            <w:rStyle w:val="Hyperlink"/>
            <w:noProof/>
          </w:rPr>
          <w:t>Hình 1</w:t>
        </w:r>
        <w:r w:rsidR="00802482" w:rsidRPr="00A63167">
          <w:rPr>
            <w:rStyle w:val="Hyperlink"/>
            <w:noProof/>
          </w:rPr>
          <w:noBreakHyphen/>
          <w:t>2 Cách chèn nhãn cho hình</w:t>
        </w:r>
        <w:r w:rsidR="00802482">
          <w:rPr>
            <w:noProof/>
            <w:webHidden/>
          </w:rPr>
          <w:tab/>
        </w:r>
        <w:r w:rsidR="00791320">
          <w:rPr>
            <w:noProof/>
            <w:webHidden/>
          </w:rPr>
          <w:fldChar w:fldCharType="begin"/>
        </w:r>
        <w:r w:rsidR="00802482">
          <w:rPr>
            <w:noProof/>
            <w:webHidden/>
          </w:rPr>
          <w:instrText xml:space="preserve"> PAGEREF _Toc262311534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27782C">
      <w:pPr>
        <w:pStyle w:val="TableofFigures"/>
        <w:tabs>
          <w:tab w:val="right" w:leader="dot" w:pos="8778"/>
        </w:tabs>
        <w:rPr>
          <w:rFonts w:asciiTheme="minorHAnsi" w:eastAsiaTheme="minorEastAsia" w:hAnsiTheme="minorHAnsi" w:cstheme="minorBidi"/>
          <w:noProof/>
          <w:sz w:val="22"/>
          <w:szCs w:val="22"/>
        </w:rPr>
      </w:pPr>
      <w:hyperlink w:anchor="_Toc262311535" w:history="1">
        <w:r w:rsidR="00802482" w:rsidRPr="00A63167">
          <w:rPr>
            <w:rStyle w:val="Hyperlink"/>
            <w:noProof/>
          </w:rPr>
          <w:t>Hình 1</w:t>
        </w:r>
        <w:r w:rsidR="00802482" w:rsidRPr="00A63167">
          <w:rPr>
            <w:rStyle w:val="Hyperlink"/>
            <w:noProof/>
          </w:rPr>
          <w:noBreakHyphen/>
          <w:t>3 Cách tạo một nhãn mới</w:t>
        </w:r>
        <w:r w:rsidR="00802482">
          <w:rPr>
            <w:noProof/>
            <w:webHidden/>
          </w:rPr>
          <w:tab/>
        </w:r>
        <w:r w:rsidR="00791320">
          <w:rPr>
            <w:noProof/>
            <w:webHidden/>
          </w:rPr>
          <w:fldChar w:fldCharType="begin"/>
        </w:r>
        <w:r w:rsidR="00802482">
          <w:rPr>
            <w:noProof/>
            <w:webHidden/>
          </w:rPr>
          <w:instrText xml:space="preserve"> PAGEREF _Toc262311535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802482" w:rsidRDefault="0027782C">
      <w:pPr>
        <w:pStyle w:val="TableofFigures"/>
        <w:tabs>
          <w:tab w:val="right" w:leader="dot" w:pos="8778"/>
        </w:tabs>
        <w:rPr>
          <w:rFonts w:asciiTheme="minorHAnsi" w:eastAsiaTheme="minorEastAsia" w:hAnsiTheme="minorHAnsi" w:cstheme="minorBidi"/>
          <w:noProof/>
          <w:sz w:val="22"/>
          <w:szCs w:val="22"/>
        </w:rPr>
      </w:pPr>
      <w:hyperlink w:anchor="_Toc262311536" w:history="1">
        <w:r w:rsidR="00802482" w:rsidRPr="00A63167">
          <w:rPr>
            <w:rStyle w:val="Hyperlink"/>
            <w:noProof/>
          </w:rPr>
          <w:t>Hình 1</w:t>
        </w:r>
        <w:r w:rsidR="00802482" w:rsidRPr="00A63167">
          <w:rPr>
            <w:rStyle w:val="Hyperlink"/>
            <w:noProof/>
          </w:rPr>
          <w:noBreakHyphen/>
          <w:t>4 Cách tham chiếu đến một nhãn</w:t>
        </w:r>
        <w:r w:rsidR="00802482">
          <w:rPr>
            <w:noProof/>
            <w:webHidden/>
          </w:rPr>
          <w:tab/>
        </w:r>
        <w:r w:rsidR="00791320">
          <w:rPr>
            <w:noProof/>
            <w:webHidden/>
          </w:rPr>
          <w:fldChar w:fldCharType="begin"/>
        </w:r>
        <w:r w:rsidR="00802482">
          <w:rPr>
            <w:noProof/>
            <w:webHidden/>
          </w:rPr>
          <w:instrText xml:space="preserve"> PAGEREF _Toc262311536 \h </w:instrText>
        </w:r>
        <w:r w:rsidR="00791320">
          <w:rPr>
            <w:noProof/>
            <w:webHidden/>
          </w:rPr>
        </w:r>
        <w:r w:rsidR="00791320">
          <w:rPr>
            <w:noProof/>
            <w:webHidden/>
          </w:rPr>
          <w:fldChar w:fldCharType="separate"/>
        </w:r>
        <w:r w:rsidR="00041E78">
          <w:rPr>
            <w:b/>
            <w:bCs/>
            <w:noProof/>
            <w:webHidden/>
          </w:rPr>
          <w:t>Error! Bookmark not defined.</w:t>
        </w:r>
        <w:r w:rsidR="00791320">
          <w:rPr>
            <w:noProof/>
            <w:webHidden/>
          </w:rPr>
          <w:fldChar w:fldCharType="end"/>
        </w:r>
      </w:hyperlink>
    </w:p>
    <w:p w:rsidR="00511681" w:rsidRDefault="00791320" w:rsidP="00511681">
      <w:r>
        <w:fldChar w:fldCharType="end"/>
      </w:r>
    </w:p>
    <w:p w:rsidR="00511681" w:rsidRPr="00511681" w:rsidRDefault="00511681" w:rsidP="00511681">
      <w:pPr>
        <w:pStyle w:val="Heading1"/>
        <w:numPr>
          <w:ilvl w:val="0"/>
          <w:numId w:val="0"/>
        </w:numPr>
      </w:pPr>
      <w:bookmarkStart w:id="4" w:name="_Toc398987981"/>
      <w:r>
        <w:t>DANH MỤC CÁC BẢNG BIỂU</w:t>
      </w:r>
      <w:bookmarkEnd w:id="4"/>
    </w:p>
    <w:p w:rsidR="00802482" w:rsidRDefault="00791320">
      <w:pPr>
        <w:pStyle w:val="TableofFigures"/>
        <w:tabs>
          <w:tab w:val="right" w:leader="dot" w:pos="8778"/>
        </w:tabs>
        <w:rPr>
          <w:rFonts w:asciiTheme="minorHAnsi" w:eastAsiaTheme="minorEastAsia" w:hAnsiTheme="minorHAnsi" w:cstheme="minorBidi"/>
          <w:noProof/>
          <w:sz w:val="22"/>
          <w:szCs w:val="22"/>
        </w:rPr>
      </w:pPr>
      <w:r>
        <w:fldChar w:fldCharType="begin"/>
      </w:r>
      <w:r w:rsidR="00511681">
        <w:instrText xml:space="preserve"> TOC \h \z \c "Bảng" </w:instrText>
      </w:r>
      <w:r>
        <w:fldChar w:fldCharType="separate"/>
      </w:r>
      <w:hyperlink w:anchor="_Toc262311537" w:history="1">
        <w:r w:rsidR="00802482" w:rsidRPr="003B7926">
          <w:rPr>
            <w:rStyle w:val="Hyperlink"/>
            <w:noProof/>
          </w:rPr>
          <w:t>Bảng 1</w:t>
        </w:r>
        <w:r w:rsidR="00802482" w:rsidRPr="003B7926">
          <w:rPr>
            <w:rStyle w:val="Hyperlink"/>
            <w:noProof/>
          </w:rPr>
          <w:noBreakHyphen/>
          <w:t>1 Tên bảng</w:t>
        </w:r>
        <w:r w:rsidR="00802482">
          <w:rPr>
            <w:noProof/>
            <w:webHidden/>
          </w:rPr>
          <w:tab/>
        </w:r>
        <w:r>
          <w:rPr>
            <w:noProof/>
            <w:webHidden/>
          </w:rPr>
          <w:fldChar w:fldCharType="begin"/>
        </w:r>
        <w:r w:rsidR="00802482">
          <w:rPr>
            <w:noProof/>
            <w:webHidden/>
          </w:rPr>
          <w:instrText xml:space="preserve"> PAGEREF _Toc262311537 \h </w:instrText>
        </w:r>
        <w:r>
          <w:rPr>
            <w:noProof/>
            <w:webHidden/>
          </w:rPr>
        </w:r>
        <w:r>
          <w:rPr>
            <w:noProof/>
            <w:webHidden/>
          </w:rPr>
          <w:fldChar w:fldCharType="separate"/>
        </w:r>
        <w:r w:rsidR="00041E78">
          <w:rPr>
            <w:b/>
            <w:bCs/>
            <w:noProof/>
            <w:webHidden/>
          </w:rPr>
          <w:t>Error! Bookmark not defined.</w:t>
        </w:r>
        <w:r>
          <w:rPr>
            <w:noProof/>
            <w:webHidden/>
          </w:rPr>
          <w:fldChar w:fldCharType="end"/>
        </w:r>
      </w:hyperlink>
    </w:p>
    <w:p w:rsidR="00802482" w:rsidRDefault="00791320" w:rsidP="00802482">
      <w:pPr>
        <w:pStyle w:val="TOC1"/>
        <w:rPr>
          <w:sz w:val="28"/>
        </w:rPr>
      </w:pPr>
      <w:r>
        <w:fldChar w:fldCharType="end"/>
      </w:r>
    </w:p>
    <w:p w:rsidR="00B43BD0" w:rsidRDefault="00B43BD0" w:rsidP="00B43BD0">
      <w:pPr>
        <w:pStyle w:val="Heading1"/>
        <w:numPr>
          <w:ilvl w:val="0"/>
          <w:numId w:val="0"/>
        </w:numPr>
        <w:rPr>
          <w:rFonts w:cs="Times New Roman"/>
          <w:noProof/>
          <w:kern w:val="0"/>
          <w:sz w:val="28"/>
          <w:szCs w:val="24"/>
        </w:rPr>
        <w:sectPr w:rsidR="00B43BD0" w:rsidSect="009165B5">
          <w:headerReference w:type="default" r:id="rId9"/>
          <w:footerReference w:type="even" r:id="rId10"/>
          <w:footerReference w:type="default" r:id="rId11"/>
          <w:pgSz w:w="11907" w:h="16840" w:code="9"/>
          <w:pgMar w:top="1701" w:right="1134" w:bottom="1701" w:left="1985" w:header="709" w:footer="709" w:gutter="0"/>
          <w:cols w:space="708"/>
          <w:docGrid w:linePitch="360"/>
        </w:sectPr>
      </w:pPr>
    </w:p>
    <w:p w:rsidR="00980CBB" w:rsidRDefault="00980CBB" w:rsidP="00980CBB">
      <w:pPr>
        <w:pStyle w:val="Heading1"/>
        <w:numPr>
          <w:ilvl w:val="0"/>
          <w:numId w:val="0"/>
        </w:numPr>
      </w:pPr>
      <w:bookmarkStart w:id="5" w:name="_Ref262310752"/>
      <w:bookmarkStart w:id="6" w:name="_Toc398987982"/>
      <w:bookmarkStart w:id="7" w:name="_Ref262310598"/>
      <w:bookmarkStart w:id="8" w:name="_Ref262310605"/>
      <w:r>
        <w:lastRenderedPageBreak/>
        <w:t xml:space="preserve">LỜI </w:t>
      </w:r>
      <w:r w:rsidRPr="00597ACF">
        <w:t>MỞ</w:t>
      </w:r>
      <w:r>
        <w:t xml:space="preserve"> ĐẦU</w:t>
      </w:r>
      <w:bookmarkEnd w:id="5"/>
      <w:bookmarkEnd w:id="6"/>
    </w:p>
    <w:p w:rsidR="00980CBB" w:rsidRPr="00916D44" w:rsidRDefault="00980CBB" w:rsidP="00980CBB">
      <w:pPr>
        <w:pStyle w:val="Like-Numbering"/>
      </w:pPr>
      <w:r>
        <w:t>1. Tổng quan tình hình nghiên cứu thuộc lĩnh vực của đề tài</w:t>
      </w:r>
    </w:p>
    <w:p w:rsidR="00980CBB" w:rsidRDefault="00980CBB" w:rsidP="00980CBB">
      <w:r>
        <w:t>Trong phần này, sinh viên cần tìm hiểu để biết được tình hình nghiên cứu thuộc lĩnh vực của đề tài hoặc những thông tin liên quan trên thế giới.</w:t>
      </w:r>
    </w:p>
    <w:p w:rsidR="00980CBB" w:rsidRDefault="00980CBB" w:rsidP="00980CBB">
      <w:r>
        <w:t>Sinh viên cần tìm hiểu để biết được tình hình nghiên cứu thuộc lĩnh vực của đề tài hoặc những thông tin liên quan trong nước (hoặc những đề tài liên quan mà những khóa trước đã thực hiện).</w:t>
      </w:r>
    </w:p>
    <w:p w:rsidR="00980CBB" w:rsidRDefault="00980CBB" w:rsidP="00980CBB">
      <w:r>
        <w:t>Liệt kê công trình sinh viên nghiên cứu khoa học có liên quan (nếu có): Tên công trình nghiên cứu, do ai thực hiện, thời gian nào.</w:t>
      </w:r>
    </w:p>
    <w:p w:rsidR="00980CBB" w:rsidRDefault="00980CBB" w:rsidP="00980CBB">
      <w:r>
        <w:t>Mục này sẽ giúp sáng tỏ vấn đề nghiên cứu trong đề tài, nó cho biết đề tài là mới hoặc trùng lặp hay không, nếu trùng lặp thì phải nêu lên những hạn chế của đề tài cũ so với đề tài mình sẽ thực hiện hoặc đưa ra giải pháp mới cho tình huống cũ.</w:t>
      </w:r>
    </w:p>
    <w:p w:rsidR="004D2ABA" w:rsidRDefault="004D2ABA" w:rsidP="00980CBB">
      <w:r>
        <w:t>- Uứng dụng quản lý tài chính khá phổ biến ở thế giới gồm những ứng dụng:... và đối việt nam có một số ứng dụng khá nổi tiếng.... Uứng dụng đưa ra phương pháp quản lý tài chính phù hợp cho học sinh, sinh viên chưa phát triển.</w:t>
      </w:r>
    </w:p>
    <w:p w:rsidR="004D2ABA" w:rsidRDefault="004D2ABA" w:rsidP="00DA392C">
      <w:r>
        <w:t xml:space="preserve">- </w:t>
      </w:r>
    </w:p>
    <w:p w:rsidR="00980CBB" w:rsidRDefault="00980CBB" w:rsidP="00980CBB">
      <w:pPr>
        <w:pStyle w:val="Like-Numbering"/>
      </w:pPr>
      <w:r>
        <w:t xml:space="preserve">2. </w:t>
      </w:r>
      <w:r w:rsidR="008D201A">
        <w:t xml:space="preserve">Ý </w:t>
      </w:r>
      <w:r w:rsidRPr="00243BE7">
        <w:t>nghĩa khoa học và thực tiễn của đề tài</w:t>
      </w:r>
    </w:p>
    <w:p w:rsidR="00980CBB" w:rsidRDefault="00980CBB" w:rsidP="00980CBB">
      <w:r>
        <w:t xml:space="preserve">Ý nghĩa khoa học của đề tài? </w:t>
      </w:r>
    </w:p>
    <w:p w:rsidR="00980CBB" w:rsidRDefault="00980CBB" w:rsidP="00980CBB">
      <w:r>
        <w:t>Ý nghĩa thực tiễn của đề tài? (mục đích ứng dụng, ứng dụng kết quả trong thực tiễn, ứng dụng kết quả phục vụ các nghiên cứu khác)</w:t>
      </w:r>
    </w:p>
    <w:p w:rsidR="00980CBB" w:rsidRDefault="00980CBB" w:rsidP="00980CBB">
      <w:r>
        <w:t>Mục này sẽ là lý do để sinh viên lựa chọn đề tài và chính là cơ sở khoa học của đề tài.</w:t>
      </w:r>
    </w:p>
    <w:p w:rsidR="00980CBB" w:rsidRDefault="00980CBB">
      <w:pPr>
        <w:spacing w:before="0" w:line="240" w:lineRule="auto"/>
        <w:ind w:firstLine="0"/>
        <w:jc w:val="left"/>
        <w:rPr>
          <w:rFonts w:cs="Arial"/>
          <w:b/>
          <w:bCs/>
          <w:kern w:val="32"/>
          <w:sz w:val="32"/>
          <w:szCs w:val="32"/>
        </w:rPr>
      </w:pPr>
      <w:r>
        <w:rPr>
          <w:rFonts w:cs="Arial"/>
          <w:b/>
          <w:bCs/>
          <w:kern w:val="32"/>
          <w:sz w:val="32"/>
          <w:szCs w:val="32"/>
        </w:rPr>
        <w:br w:type="page"/>
      </w:r>
    </w:p>
    <w:p w:rsidR="002E6C36" w:rsidRPr="00BB0637" w:rsidRDefault="00BB0637" w:rsidP="005C0FF2">
      <w:pPr>
        <w:pStyle w:val="Heading1"/>
        <w:jc w:val="both"/>
      </w:pPr>
      <w:bookmarkStart w:id="9" w:name="_Toc398987983"/>
      <w:r>
        <w:lastRenderedPageBreak/>
        <w:t xml:space="preserve">: </w:t>
      </w:r>
      <w:bookmarkEnd w:id="7"/>
      <w:bookmarkEnd w:id="8"/>
      <w:r>
        <w:t>GIỚI THIỆU</w:t>
      </w:r>
      <w:bookmarkEnd w:id="9"/>
      <w:r>
        <w:t xml:space="preserve"> </w:t>
      </w:r>
    </w:p>
    <w:p w:rsidR="00A65EB7" w:rsidRDefault="008D201A" w:rsidP="00BB0637">
      <w:pPr>
        <w:pStyle w:val="Heading2"/>
      </w:pPr>
      <w:bookmarkStart w:id="10" w:name="_Toc398987984"/>
      <w:r>
        <w:t>Tổng quan</w:t>
      </w:r>
      <w:bookmarkEnd w:id="10"/>
      <w:r w:rsidR="006F7F72">
        <w:t xml:space="preserve"> </w:t>
      </w:r>
    </w:p>
    <w:p w:rsidR="00BD2B13" w:rsidRDefault="00BD2B13" w:rsidP="00BD2B13">
      <w:r>
        <w:t>Ngày nay, chất lượng cuộc sống con người rất được quan tâm và khái niệm chi phối cuộc sống con người nhiều nhất đó chính là tiền hay gọi cách khác chính là tài chính. Vậy tài chính là gì? Trong cuộc sống, để đáp ứng hầu hết mọi nhu cầu của mỗi cá nhân đều sử dụng đến tiền bạc để thanh toán hoặc chi trả những khoản cần thiết. Việc sử dụng tiền và chi tiêu như thế nào cho hợp lý là vấn đề không của riêng ai. Một số tiền nhỏ hay lớn thì việc thu, chi như thế nào là hợp lý cũng phải được kiểm soát một cách thận trọng. Vì vậy việc quản lý tài chính là yêu cầu thiết của mỗi cá nhân đặc biệt là sinh viên.</w:t>
      </w:r>
    </w:p>
    <w:p w:rsidR="00BD2B13" w:rsidRDefault="00BD2B13" w:rsidP="00BD2B13">
      <w:r>
        <w:t>Giảng đường đại học là cột mốc quan trọng khẳng định mỗi sinh viên phải có trách nhiệm với bản thân, tự lập hơn nhưng mặt khác sinh viên vẫn chưa thực sự tự chủ hết vì về mặt tài chính đa số vẫn phụ thuộc vào trợ cấp từ gia đình hoặc thu nhập từ những công việc làm thêm không mang tính cố định. Những yếu tố trên khiến việc quản lý tài chính trở nên thật sự cần thiết đối với mỗi sinh viên. Nhưng nhiều bạn sinh viên vẫn chưa thực sự hiểu rõ hết tầm quan trọng của việc quản lý chi tiêu cá nhân khiến việc chi tiêu trở nên bất hợp lý. Trường hợp phổ biến nhất là việc chi tiêu quá nhiều vào đầu tháng dẫn đến thiếu chi phí sinh hoạt vào cuối tháng.</w:t>
      </w:r>
    </w:p>
    <w:p w:rsidR="00BD2B13" w:rsidRDefault="00BD2B13" w:rsidP="00BD2B13">
      <w:r>
        <w:t>Vậy quản lý tài chính như thế nào là hợp lý? Bên cạnh việc ghi lại các khoản thu chi, cá nhân còn phải biết cách lên kế hoạch sử dụng tài chính của mình một cách hợp lý, hiệu quả. Việc này nếu quản lý theo cách thông thường ghi chép bằng tay vào sổ thu chi, yêu cầu phải ghi chép khá nhiều và không tiện lợi. Để thuận tiện hơn, nhiều ứng dụng về quản lý tài chính đã được phát triển nhưng đa số hướng tới đối tượng người dùng chung khiến sinh viên khó chọn lựa và sử dụng phù hợp theo nhu cầu chi tiêu. Vì vậy việc ra đời một ứng dụng quản lý tài chính dành riêng cho đối tượng sinh viên là tất yếu.</w:t>
      </w:r>
    </w:p>
    <w:p w:rsidR="00EA395D" w:rsidRDefault="00BD2B13" w:rsidP="00BD2B13">
      <w:r w:rsidRPr="00EA395D">
        <w:t>Không những thế, nghệ thuật của việc quản lý tài chính là khiến mỗi cá nhân trở nên tự do về tài chính từ đó tự do trong</w:t>
      </w:r>
      <w:r>
        <w:t xml:space="preserve"> cuộc</w:t>
      </w:r>
      <w:r w:rsidRPr="00EA395D">
        <w:t xml:space="preserve"> sống. Nhóm xây dựng ứng dụng dựa trên phương pháp quản lý tài chính cá nhân </w:t>
      </w:r>
      <w:r>
        <w:t>JARS</w:t>
      </w:r>
      <w:r w:rsidRPr="00EA395D">
        <w:t xml:space="preserve"> -một trong những phương pháp quản lý tài chính hiệu quả nhất, giúp người thực hiện có thể kiểm soát chi phí và có </w:t>
      </w:r>
      <w:r w:rsidRPr="00EA395D">
        <w:lastRenderedPageBreak/>
        <w:t>thể tiết kiệm dài hạn, sử dụng tiền để phát triển bản thân và nuôi dưỡng dòng tiền của mình.</w:t>
      </w:r>
    </w:p>
    <w:p w:rsidR="00DA392C" w:rsidRDefault="00DA392C" w:rsidP="00DA392C">
      <w:r>
        <w:t>Uứng dụng ....Mojar là ứng dụng android, dựa trên phương pháp... phân bố , chia nhỏ nguồn tiền nhằm đáp ứng các yêu cầu quản lý tài chính của sinh viên:</w:t>
      </w:r>
    </w:p>
    <w:p w:rsidR="00DA392C" w:rsidRDefault="00DA392C" w:rsidP="00DA392C">
      <w:r>
        <w:t>+ Ghi nhận các khoản thu chi</w:t>
      </w:r>
    </w:p>
    <w:p w:rsidR="00DA392C" w:rsidRDefault="00DA392C" w:rsidP="00DA392C">
      <w:r>
        <w:t>Hiển thị rõ ràng để sinh viên đánh giá được việc chi tiêu</w:t>
      </w:r>
    </w:p>
    <w:p w:rsidR="00DA392C" w:rsidRDefault="00DA392C" w:rsidP="00DA392C">
      <w:r>
        <w:t>Nhắc nhở ghi chép</w:t>
      </w:r>
    </w:p>
    <w:p w:rsidR="00DA392C" w:rsidRDefault="00DA392C" w:rsidP="00DA392C">
      <w:r>
        <w:t>Lập kế hoạch tiết kiệm</w:t>
      </w:r>
    </w:p>
    <w:p w:rsidR="00DA392C" w:rsidRDefault="00DA392C" w:rsidP="00DA392C">
      <w:r>
        <w:t>Thiết lập các giao dịch thu chi định kỳ, hạn chế việc nhập lại các giao dịch thường kỳ, tối ưu cho sinh viên sử dụng.</w:t>
      </w:r>
    </w:p>
    <w:p w:rsidR="00DA392C" w:rsidRPr="00345909" w:rsidRDefault="00DA392C" w:rsidP="00BD2B13">
      <w:bookmarkStart w:id="11" w:name="_GoBack"/>
      <w:bookmarkEnd w:id="11"/>
    </w:p>
    <w:p w:rsidR="00A65EB7" w:rsidRPr="004563FE" w:rsidRDefault="00A65EB7" w:rsidP="00BB0637">
      <w:pPr>
        <w:pStyle w:val="Heading2"/>
      </w:pPr>
      <w:bookmarkStart w:id="12" w:name="_Toc398987985"/>
      <w:r w:rsidRPr="004563FE">
        <w:t>Mục tiêu</w:t>
      </w:r>
      <w:r w:rsidR="00BB0637">
        <w:t xml:space="preserve"> đề tài</w:t>
      </w:r>
      <w:bookmarkEnd w:id="12"/>
    </w:p>
    <w:p w:rsidR="00A65EB7" w:rsidRDefault="00A65EB7" w:rsidP="0069113E">
      <w:pPr>
        <w:rPr>
          <w:szCs w:val="28"/>
        </w:rPr>
      </w:pPr>
      <w:r>
        <w:rPr>
          <w:szCs w:val="28"/>
        </w:rPr>
        <w:t>Mục tiêu l</w:t>
      </w:r>
      <w:r w:rsidRPr="0069113E">
        <w:rPr>
          <w:szCs w:val="28"/>
        </w:rPr>
        <w:t>à thực hiện điều gì hoặc hoạt động nào đó cụ thể, rõ ràng mà sinh viên sẽ hoàn thành theo kế hoạch đã đặt ra trong nghiên cứu.</w:t>
      </w:r>
    </w:p>
    <w:p w:rsidR="00A65EB7" w:rsidRDefault="00A65EB7" w:rsidP="0069113E">
      <w:pPr>
        <w:rPr>
          <w:szCs w:val="28"/>
        </w:rPr>
      </w:pPr>
      <w:r w:rsidRPr="0069113E">
        <w:rPr>
          <w:szCs w:val="28"/>
        </w:rPr>
        <w:t>Mục tiêu có thể đo lường hay định lượng được. Nói cách khác, mục tiêu là nền tảng hoạt động của đề tài và làm cơ sở cho việc đánh giá kế hoạch nghiên cứu đã đưa ra, và là điều mà kết quả phải đạt được.</w:t>
      </w:r>
    </w:p>
    <w:p w:rsidR="00A65EB7" w:rsidRPr="004563FE" w:rsidRDefault="00A65EB7" w:rsidP="0069113E">
      <w:r w:rsidRPr="0069113E">
        <w:rPr>
          <w:szCs w:val="28"/>
        </w:rPr>
        <w:t>Mục tiêu trả lời câu hỏi “làm cái gì?”.</w:t>
      </w:r>
      <w:r w:rsidR="00791320">
        <w:rPr>
          <w:szCs w:val="28"/>
        </w:rPr>
        <w:fldChar w:fldCharType="begin"/>
      </w:r>
      <w:r>
        <w:rPr>
          <w:szCs w:val="28"/>
        </w:rPr>
        <w:instrText xml:space="preserve"> </w:instrText>
      </w:r>
      <w:r w:rsidRPr="00CF0B23">
        <w:rPr>
          <w:szCs w:val="28"/>
          <w:highlight w:val="yellow"/>
        </w:rPr>
        <w:instrText>[</w:instrText>
      </w:r>
      <w:r w:rsidRPr="004500E2">
        <w:rPr>
          <w:szCs w:val="28"/>
          <w:highlight w:val="yellow"/>
        </w:rPr>
        <w:instrText>Là thực hiện điều gì hoặc hoạt động nào đó cụ thể, rõ ràng mà sinh viên sẽ hoàn thành theo kế hoạch đã đặt ra trong nghiên cứu. Mục tiêu có thể đo lường hay định lượng được. Nói cách khác, mục tiêu là nền tảng hoạt động của đề tài và làm cơ sở cho việc đánh giá kế hoạch nghiên cứu đã đưa ra, và là điều mà kết quả phải đạt được. Mục tiêu trả lời câu hỏi “làm cái gì?”.</w:instrText>
      </w:r>
      <w:r w:rsidRPr="00CF0B23">
        <w:rPr>
          <w:szCs w:val="28"/>
          <w:highlight w:val="yellow"/>
        </w:rPr>
        <w:instrText>]</w:instrText>
      </w:r>
      <w:r>
        <w:rPr>
          <w:szCs w:val="28"/>
        </w:rPr>
        <w:instrText xml:space="preserve"> </w:instrText>
      </w:r>
      <w:r w:rsidR="00791320">
        <w:rPr>
          <w:szCs w:val="28"/>
        </w:rPr>
        <w:fldChar w:fldCharType="end"/>
      </w:r>
    </w:p>
    <w:p w:rsidR="00A65EB7" w:rsidRPr="004563FE" w:rsidRDefault="00BB0637" w:rsidP="00BB0637">
      <w:pPr>
        <w:pStyle w:val="Heading2"/>
      </w:pPr>
      <w:bookmarkStart w:id="13" w:name="_Toc398987986"/>
      <w:r>
        <w:t>Phạm vi đề tài</w:t>
      </w:r>
      <w:bookmarkEnd w:id="13"/>
    </w:p>
    <w:p w:rsidR="00A65EB7" w:rsidRPr="004563FE" w:rsidRDefault="00A65EB7" w:rsidP="00F20A64">
      <w:r>
        <w:t>Sinh viên trình bày nội dung chính</w:t>
      </w:r>
      <w:r w:rsidR="0060062A">
        <w:t>, phạm vi</w:t>
      </w:r>
      <w:r>
        <w:t xml:space="preserve"> cần nghiên cứu để đạt được mục tiêu đã đặt ra. </w:t>
      </w:r>
    </w:p>
    <w:p w:rsidR="00A65EB7" w:rsidRPr="004563FE" w:rsidRDefault="008D201A" w:rsidP="00BB0637">
      <w:pPr>
        <w:pStyle w:val="Heading2"/>
      </w:pPr>
      <w:bookmarkStart w:id="14" w:name="_Toc398987987"/>
      <w:r>
        <w:t>Mô tả y</w:t>
      </w:r>
      <w:r w:rsidR="00BB0637">
        <w:t>êu cầu chức năng</w:t>
      </w:r>
      <w:bookmarkEnd w:id="14"/>
    </w:p>
    <w:p w:rsidR="00892B65" w:rsidRDefault="00892B65" w:rsidP="00892B65">
      <w:r>
        <w:rPr>
          <w:b/>
        </w:rPr>
        <w:t>Đăng nhập</w:t>
      </w:r>
    </w:p>
    <w:p w:rsidR="00892B65" w:rsidRDefault="00892B65" w:rsidP="00892B65">
      <w:r w:rsidRPr="00122B36">
        <w:t>Người dùng có thể tạo mới tài khoản hoặc đăng nhập thông qua tài khoản Google và Facebook, chỉnh sửa thông tin và cập nhật ảnh đại diện.</w:t>
      </w:r>
      <w:r>
        <w:t xml:space="preserve"> Duy trì đăng nhập với tài khoản cho đến khi người dùng đăng xuất ra khỏi ứng dụng.</w:t>
      </w:r>
    </w:p>
    <w:p w:rsidR="00172D0A" w:rsidRDefault="00172D0A" w:rsidP="00892B65">
      <w:pPr>
        <w:ind w:left="576" w:firstLine="0"/>
        <w:jc w:val="left"/>
        <w:rPr>
          <w:b/>
        </w:rPr>
      </w:pPr>
      <w:r>
        <w:rPr>
          <w:b/>
        </w:rPr>
        <w:t xml:space="preserve">Thiết lập các </w:t>
      </w:r>
      <w:r w:rsidR="004C06CB">
        <w:rPr>
          <w:b/>
        </w:rPr>
        <w:t>hủ</w:t>
      </w:r>
      <w:r>
        <w:rPr>
          <w:b/>
        </w:rPr>
        <w:t xml:space="preserve"> tiền</w:t>
      </w:r>
    </w:p>
    <w:p w:rsidR="00172D0A" w:rsidRPr="00172D0A" w:rsidRDefault="00172D0A" w:rsidP="00645418">
      <w:r>
        <w:lastRenderedPageBreak/>
        <w:t>Hệ thống hỗ người dùng quản lý tài chính theo phương pháp JARS</w:t>
      </w:r>
      <w:r w:rsidR="00974B80">
        <w:t xml:space="preserve">, tổng </w:t>
      </w:r>
      <w:r w:rsidR="006B6DAB">
        <w:t>ngân sách</w:t>
      </w:r>
      <w:r w:rsidR="00974B80">
        <w:t xml:space="preserve"> hiện có sẽ được chia thành 6 </w:t>
      </w:r>
      <w:r w:rsidR="004C06CB">
        <w:t>hủ</w:t>
      </w:r>
      <w:r w:rsidR="00974B80">
        <w:t xml:space="preserve"> theo tỉ lệ</w:t>
      </w:r>
      <w:r w:rsidR="00645418">
        <w:t xml:space="preserve"> mặc định</w:t>
      </w:r>
      <w:r w:rsidR="00974B80">
        <w:t>: n</w:t>
      </w:r>
      <w:r w:rsidR="00974B80" w:rsidRPr="00024870">
        <w:t>hu cầu thiết yếu (Necessity account - NEC – 55%)</w:t>
      </w:r>
      <w:r w:rsidR="00974B80">
        <w:t>, h</w:t>
      </w:r>
      <w:r w:rsidR="00974B80" w:rsidRPr="002A76A9">
        <w:t>ưởng thụ (Play account - PLAY – 10%)</w:t>
      </w:r>
      <w:r w:rsidR="00974B80">
        <w:t>, q</w:t>
      </w:r>
      <w:r w:rsidR="00974B80" w:rsidRPr="00AF6B05">
        <w:t>uỹ tự do tài chính (Financial freedom account - FFA – 10%)</w:t>
      </w:r>
      <w:r w:rsidR="00974B80">
        <w:t>, t</w:t>
      </w:r>
      <w:r w:rsidR="00974B80" w:rsidRPr="002A76A9">
        <w:t>iết kiệm dài hạn (Long-term saving for spending account - LTSS – 10%)</w:t>
      </w:r>
      <w:r w:rsidR="00974B80">
        <w:t>, chia sẻ</w:t>
      </w:r>
      <w:r w:rsidR="00974B80" w:rsidRPr="002A76A9">
        <w:t xml:space="preserve"> (Give Account - GIVE – 5%)</w:t>
      </w:r>
      <w:r w:rsidR="00645418">
        <w:t xml:space="preserve">. Người dùng có thể </w:t>
      </w:r>
      <w:r w:rsidR="00F37828">
        <w:t>thay đổi</w:t>
      </w:r>
      <w:r w:rsidR="00645418">
        <w:t xml:space="preserve"> tỉ lệ phần trăm các </w:t>
      </w:r>
      <w:r w:rsidR="004C06CB">
        <w:t>hủ</w:t>
      </w:r>
      <w:r w:rsidR="00645418">
        <w:t xml:space="preserve"> theo nhu cầu sử dụng của cá nhân với tỉ lệ của tất cả các </w:t>
      </w:r>
      <w:r w:rsidR="004C06CB">
        <w:t>hủ</w:t>
      </w:r>
      <w:r w:rsidR="00645418">
        <w:t xml:space="preserve"> là 100%. </w:t>
      </w:r>
    </w:p>
    <w:p w:rsidR="00892B65" w:rsidRDefault="00E85615" w:rsidP="00892B65">
      <w:pPr>
        <w:ind w:left="576" w:firstLine="0"/>
        <w:jc w:val="left"/>
        <w:rPr>
          <w:b/>
        </w:rPr>
      </w:pPr>
      <w:r>
        <w:rPr>
          <w:b/>
        </w:rPr>
        <w:t>Quản lý ghi nhận thu chi</w:t>
      </w:r>
    </w:p>
    <w:p w:rsidR="007F2F48" w:rsidRDefault="00892B65" w:rsidP="007F2F48">
      <w:r>
        <w:t>Ứng d</w:t>
      </w:r>
      <w:r w:rsidR="008403D8">
        <w:t>ụng cho phép người dùng thực hiện các thao tác cơ bản trong việc quản lý tài chính là ghi nhận các khoả</w:t>
      </w:r>
      <w:r w:rsidR="007F2F48">
        <w:t>n thu nhập và ghi nhận lại các khoản chi tiêu</w:t>
      </w:r>
      <w:r w:rsidR="008403D8">
        <w:t>. Người dùng g</w:t>
      </w:r>
      <w:r w:rsidR="006B6DAB">
        <w:t>hi nhận</w:t>
      </w:r>
      <w:r>
        <w:t xml:space="preserve"> khoản thu nhập cá nhân và thêm thông tin chi tiết về khoản thu nhập</w:t>
      </w:r>
      <w:r w:rsidR="008403D8">
        <w:t xml:space="preserve"> với các gợi ý về nguồn thu nhập</w:t>
      </w:r>
      <w:r>
        <w:t xml:space="preserve">. </w:t>
      </w:r>
      <w:r w:rsidR="004C06CB">
        <w:t>Mặc định n</w:t>
      </w:r>
      <w:r w:rsidR="00822D2D">
        <w:t xml:space="preserve">ếu người dùng chọn thêm thu nhập vào tất cả các </w:t>
      </w:r>
      <w:r w:rsidR="004C06CB">
        <w:t>hủ</w:t>
      </w:r>
      <w:r w:rsidR="00822D2D">
        <w:t xml:space="preserve"> thì khoản thu nhập sẽ được hệ thống chia theo tỉ lệ đã thiết lập. </w:t>
      </w:r>
      <w:r w:rsidR="004C06CB">
        <w:t>N</w:t>
      </w:r>
      <w:r w:rsidR="00822D2D">
        <w:t>gười dùng</w:t>
      </w:r>
      <w:r w:rsidR="004C06CB">
        <w:t xml:space="preserve"> có thể tùy </w:t>
      </w:r>
      <w:r w:rsidR="00822D2D">
        <w:t xml:space="preserve">chọn </w:t>
      </w:r>
      <w:r w:rsidR="004C06CB">
        <w:t>một hoặc nhiều hủ để thêm thu nhập</w:t>
      </w:r>
      <w:r w:rsidR="00810DF3">
        <w:t>, k</w:t>
      </w:r>
      <w:r w:rsidR="00822D2D">
        <w:t>hoản thu nhập mới sẽ được ch</w:t>
      </w:r>
      <w:r w:rsidR="00810DF3">
        <w:t>i đều</w:t>
      </w:r>
      <w:r w:rsidR="00822D2D">
        <w:t xml:space="preserve"> vào ngân sách của </w:t>
      </w:r>
      <w:r w:rsidR="004C06CB">
        <w:t>hủ</w:t>
      </w:r>
      <w:r w:rsidR="00822D2D">
        <w:t xml:space="preserve"> đó. </w:t>
      </w:r>
      <w:r>
        <w:t xml:space="preserve">Các khoản thu nhập mới được thêm vào sẽ </w:t>
      </w:r>
      <w:r w:rsidR="006B6DAB">
        <w:t>được cộng thêm vào tổng ngân sách</w:t>
      </w:r>
      <w:r w:rsidR="00C95111">
        <w:t xml:space="preserve"> hiện tại.</w:t>
      </w:r>
    </w:p>
    <w:p w:rsidR="00B74273" w:rsidRDefault="00B74273" w:rsidP="001F5A24">
      <w:r>
        <w:t>Người dùng có thể xem lại chi tiết các giao dịch thu chi theo ngày hoặc tháng và cũng có thể chỉnh sửa thông tin giao dịch hoặc xóa giao dịch sau khi đã xác nhận với hệ thống.</w:t>
      </w:r>
      <w:r w:rsidR="001F5A24">
        <w:t xml:space="preserve"> Hệ thống hỗ trợ tính hạn mức chi tiêu của người dùng theo từng ngày.</w:t>
      </w:r>
    </w:p>
    <w:p w:rsidR="007F2F48" w:rsidRDefault="007F2F48" w:rsidP="007F2F48">
      <w:r>
        <w:t>Người dùng có thể thiết lập các khoản thu chi định kỳ lặp lại hằng ngày hoặc theo tháng, theo năm để tránh phải nhập lại các khoản thu chi thường xuyên này.</w:t>
      </w:r>
      <w:r w:rsidR="009775A0">
        <w:t xml:space="preserve"> Đến kỳ hạn, dựa vào các khoản thu chi đã được thiết lập, hệ thống sẽ tự động phát sinh giao dịch và xử lý thêm hoặc giảm ngân sách theo chi tiết khoản thu chi đã được thiết lập.</w:t>
      </w:r>
      <w:r w:rsidR="00350D17">
        <w:t xml:space="preserve"> Đối với các khoản định kỳ theo tháng và năm, hệ thống sẽ thông báo cho người dùng về khoản thu chi đó trước thời hạn 3 ngày. </w:t>
      </w:r>
    </w:p>
    <w:p w:rsidR="00892B65" w:rsidRDefault="00892B65" w:rsidP="00287838">
      <w:pPr>
        <w:jc w:val="left"/>
      </w:pPr>
      <w:r>
        <w:t xml:space="preserve">Nếu người dùng sử dụng quá khoản tiền trong mỗi </w:t>
      </w:r>
      <w:r w:rsidR="004C06CB">
        <w:t>hủ</w:t>
      </w:r>
      <w:r>
        <w:t xml:space="preserve"> , hệ thống sẽ hiển thị thông báo nhắc nhở và gợi ý người dùng ghi lại khoản chi tiêu đã sử dụng tiền từ một </w:t>
      </w:r>
      <w:r w:rsidR="004C06CB">
        <w:t>hủ</w:t>
      </w:r>
      <w:r>
        <w:t xml:space="preserve"> khác.Nếu người dùng xác nhận khoản chi tiêu không đúng với mục đích của </w:t>
      </w:r>
      <w:r w:rsidR="004C06CB">
        <w:t>hủ</w:t>
      </w:r>
      <w:r>
        <w:t>, hệ thống sẽ ghi nhận và nhắc nhở trong báo cáo vào mỗi tháng.Sau mỗi thời gian định kỳ</w:t>
      </w:r>
      <w:r w:rsidR="00E85615">
        <w:t>(theo tháng)</w:t>
      </w:r>
      <w:r>
        <w:t xml:space="preserve">, nếu ngân sách trong các </w:t>
      </w:r>
      <w:r w:rsidR="004C06CB">
        <w:t>hủ</w:t>
      </w:r>
      <w:r>
        <w:t xml:space="preserve"> vẫn còn thì số tiền này sẽ được chuyển vào </w:t>
      </w:r>
      <w:r w:rsidR="004C06CB">
        <w:t>hủ</w:t>
      </w:r>
      <w:r>
        <w:t xml:space="preserve"> tiết kiệm của người dùng.</w:t>
      </w:r>
    </w:p>
    <w:p w:rsidR="00287838" w:rsidRDefault="001507C8" w:rsidP="001507C8">
      <w:pPr>
        <w:jc w:val="left"/>
      </w:pPr>
      <w:r>
        <w:lastRenderedPageBreak/>
        <w:t>Hệ thống sẽ thông báo nhắc nhớ người dùng nhập liệu thu c</w:t>
      </w:r>
      <w:r w:rsidR="00BF0587">
        <w:t>hi hàng ngày mặc định là vào 20 giờ</w:t>
      </w:r>
      <w:r>
        <w:t xml:space="preserve"> tối hoặc người dùng có thể tùy chọn thời gian thông báo. </w:t>
      </w:r>
      <w:r w:rsidR="00287838">
        <w:t>Ngoài ra, hệ thống hỗ trợ người dùng xem tính hạn mức chi tiêu cần thiết trung bình cho mỗi ngày.</w:t>
      </w:r>
    </w:p>
    <w:p w:rsidR="0038091C" w:rsidRPr="0038091C" w:rsidRDefault="009437B4" w:rsidP="00350D17">
      <w:pPr>
        <w:jc w:val="left"/>
        <w:rPr>
          <w:b/>
        </w:rPr>
      </w:pPr>
      <w:r>
        <w:rPr>
          <w:b/>
        </w:rPr>
        <w:t>Lập kế hoạch tiết kiệm</w:t>
      </w:r>
    </w:p>
    <w:p w:rsidR="0038091C" w:rsidRDefault="0038091C" w:rsidP="0038091C">
      <w:r>
        <w:t>Ứng dụng hỗ trợ người dùng lên kế hoạch</w:t>
      </w:r>
      <w:r w:rsidR="009437B4">
        <w:t xml:space="preserve"> tiết kiệm cho một nhu cầu cụ thể của người dùng với các thông tin chi tiết về số tiền cần thiết kiệm, thời gian bắt đầu và kết thúc kế hoạch, cùng với mục đích tiết kiệm của người dùng</w:t>
      </w:r>
      <w:r>
        <w:t xml:space="preserve">. Người dùng có thể thêm kế hoạch mới hoặc thay đổi kế hoạch, xóa kế hoạch đã có. </w:t>
      </w:r>
      <w:r w:rsidR="00BF3EB4">
        <w:t xml:space="preserve">Hệ thống sẽ hiển thị thông báo nhắc nhở nếu </w:t>
      </w:r>
      <w:r w:rsidR="009437B4">
        <w:t xml:space="preserve">số tiền trong ngân sách của </w:t>
      </w:r>
      <w:r w:rsidR="00BF3EB4">
        <w:t xml:space="preserve">người dùng </w:t>
      </w:r>
      <w:r w:rsidR="009437B4">
        <w:t>không đủ để thwucj hiện kế hoạch</w:t>
      </w:r>
      <w:r w:rsidR="00BF3EB4">
        <w:t>.</w:t>
      </w:r>
    </w:p>
    <w:p w:rsidR="00892B65" w:rsidRPr="00E24C77" w:rsidRDefault="00892B65" w:rsidP="00892B65">
      <w:pPr>
        <w:rPr>
          <w:b/>
          <w:szCs w:val="26"/>
        </w:rPr>
      </w:pPr>
      <w:r>
        <w:rPr>
          <w:b/>
          <w:szCs w:val="26"/>
        </w:rPr>
        <w:t>B</w:t>
      </w:r>
      <w:r w:rsidRPr="00E24C77">
        <w:rPr>
          <w:b/>
          <w:szCs w:val="26"/>
        </w:rPr>
        <w:t>áo cáo</w:t>
      </w:r>
      <w:r>
        <w:rPr>
          <w:b/>
          <w:szCs w:val="26"/>
        </w:rPr>
        <w:t>, thống kê tài chính</w:t>
      </w:r>
    </w:p>
    <w:p w:rsidR="00892B65" w:rsidRPr="00392B56" w:rsidRDefault="00892B65" w:rsidP="00892B65">
      <w:pPr>
        <w:rPr>
          <w:szCs w:val="26"/>
        </w:rPr>
      </w:pPr>
      <w:r>
        <w:rPr>
          <w:szCs w:val="26"/>
        </w:rPr>
        <w:t xml:space="preserve">Người dùng có thể xem </w:t>
      </w:r>
      <w:r w:rsidR="00464A87">
        <w:rPr>
          <w:szCs w:val="26"/>
        </w:rPr>
        <w:t>báo cáo về khoản thu nhập và chi tiêu</w:t>
      </w:r>
      <w:r w:rsidRPr="00306EEB">
        <w:rPr>
          <w:szCs w:val="26"/>
        </w:rPr>
        <w:t xml:space="preserve"> bằng biểu đồ theo chu kỳ (ngày, tuần, tháng, năm). Hệ thống sẽ lưu ý, nhắc nhở một số hoạt động chi tiêu chưa hợp lý (n</w:t>
      </w:r>
      <w:r w:rsidR="00464A87">
        <w:rPr>
          <w:szCs w:val="26"/>
        </w:rPr>
        <w:t>ếu có) của người dùng.</w:t>
      </w:r>
    </w:p>
    <w:p w:rsidR="00024870" w:rsidRPr="003918DA" w:rsidRDefault="002F2105" w:rsidP="002F2105">
      <w:pPr>
        <w:pStyle w:val="Heading2"/>
      </w:pPr>
      <w:r>
        <w:lastRenderedPageBreak/>
        <w:t>Sơ đồ phân cấp chức năng</w:t>
      </w:r>
    </w:p>
    <w:p w:rsidR="00432F7D" w:rsidRDefault="0027086F" w:rsidP="00024870">
      <w:pPr>
        <w:jc w:val="left"/>
      </w:pPr>
      <w:r w:rsidRPr="003918DA">
        <w:rPr>
          <w:noProof/>
        </w:rPr>
        <w:drawing>
          <wp:anchor distT="0" distB="0" distL="114300" distR="114300" simplePos="0" relativeHeight="251665408" behindDoc="0" locked="0" layoutInCell="1" allowOverlap="1" wp14:anchorId="6CDE6ED3" wp14:editId="2C4E7A55">
            <wp:simplePos x="0" y="0"/>
            <wp:positionH relativeFrom="page">
              <wp:posOffset>342900</wp:posOffset>
            </wp:positionH>
            <wp:positionV relativeFrom="paragraph">
              <wp:posOffset>407035</wp:posOffset>
            </wp:positionV>
            <wp:extent cx="7105650" cy="6086475"/>
            <wp:effectExtent l="0" t="0" r="57150" b="0"/>
            <wp:wrapTopAndBottom/>
            <wp:docPr id="2" name="Diagram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2" r:lo="rId13" r:qs="rId14" r:cs="rId15"/>
              </a:graphicData>
            </a:graphic>
            <wp14:sizeRelH relativeFrom="margin">
              <wp14:pctWidth>0</wp14:pctWidth>
            </wp14:sizeRelH>
            <wp14:sizeRelV relativeFrom="margin">
              <wp14:pctHeight>0</wp14:pctHeight>
            </wp14:sizeRelV>
          </wp:anchor>
        </w:drawing>
      </w:r>
    </w:p>
    <w:p w:rsidR="0027086F" w:rsidRPr="0008216A" w:rsidRDefault="0027086F" w:rsidP="002146F1">
      <w:pPr>
        <w:ind w:firstLine="0"/>
        <w:jc w:val="left"/>
        <w:sectPr w:rsidR="0027086F" w:rsidRPr="0008216A" w:rsidSect="009165B5">
          <w:pgSz w:w="11907" w:h="16840" w:code="9"/>
          <w:pgMar w:top="1701" w:right="1134" w:bottom="1701" w:left="1985" w:header="709" w:footer="709" w:gutter="0"/>
          <w:cols w:space="708"/>
          <w:docGrid w:linePitch="360"/>
        </w:sectPr>
      </w:pPr>
    </w:p>
    <w:p w:rsidR="0030491F" w:rsidRDefault="0030491F" w:rsidP="002146F1">
      <w:pPr>
        <w:ind w:firstLine="0"/>
        <w:jc w:val="left"/>
        <w:rPr>
          <w:b/>
        </w:rPr>
      </w:pPr>
    </w:p>
    <w:p w:rsidR="003510E3" w:rsidRDefault="008D201A" w:rsidP="00D512CC">
      <w:pPr>
        <w:pStyle w:val="Heading1"/>
        <w:jc w:val="both"/>
      </w:pPr>
      <w:bookmarkStart w:id="15" w:name="_Toc398987988"/>
      <w:bookmarkEnd w:id="2"/>
      <w:r>
        <w:t>: CƠ SỞ LÝ THUYẾT</w:t>
      </w:r>
      <w:bookmarkEnd w:id="15"/>
    </w:p>
    <w:p w:rsidR="00C8580A" w:rsidRDefault="008111A1" w:rsidP="00A16910">
      <w:pPr>
        <w:pStyle w:val="Heading2"/>
      </w:pPr>
      <w:r>
        <w:t>Mô hình VPM trong phát triển ứng dụng Android</w:t>
      </w:r>
    </w:p>
    <w:p w:rsidR="0004453B" w:rsidRDefault="0004453B" w:rsidP="0004453B">
      <w:pPr>
        <w:pStyle w:val="Heading2"/>
      </w:pPr>
      <w:r>
        <w:t>Phương pháp quản lý tài chính</w:t>
      </w:r>
      <w:r w:rsidR="003D2805">
        <w:t xml:space="preserve"> JARS</w:t>
      </w:r>
    </w:p>
    <w:p w:rsidR="00E2448F" w:rsidRDefault="00E2448F" w:rsidP="00E2448F">
      <w:pPr>
        <w:pStyle w:val="Heading3"/>
      </w:pPr>
      <w:r>
        <w:t>Giới thiệu phương pháp Jars</w:t>
      </w:r>
    </w:p>
    <w:p w:rsidR="00E2448F" w:rsidRDefault="00E2448F" w:rsidP="00E2448F">
      <w:pPr>
        <w:pStyle w:val="Heading3"/>
      </w:pPr>
      <w:r>
        <w:t>So sánh phương pháp quản lý tài chính Jars và ph</w:t>
      </w:r>
      <w:r w:rsidR="007021D1">
        <w:t>ương pháp quản lý tài chính khác</w:t>
      </w:r>
    </w:p>
    <w:p w:rsidR="00D66A7F" w:rsidRDefault="00D66A7F" w:rsidP="00D66A7F">
      <w:pPr>
        <w:pStyle w:val="Heading3"/>
      </w:pPr>
      <w:r>
        <w:t>Kết luận</w:t>
      </w:r>
    </w:p>
    <w:p w:rsidR="00F02D97" w:rsidRPr="00F02D97" w:rsidRDefault="00F02D97" w:rsidP="00F02D97"/>
    <w:p w:rsidR="00E2448F" w:rsidRPr="00E2448F" w:rsidRDefault="00E2448F" w:rsidP="00E2448F"/>
    <w:p w:rsidR="0004453B" w:rsidRPr="0004453B" w:rsidRDefault="0004453B" w:rsidP="0004453B"/>
    <w:p w:rsidR="00C913CC" w:rsidRDefault="00C913CC" w:rsidP="0004453B">
      <w:pPr>
        <w:ind w:firstLine="0"/>
        <w:sectPr w:rsidR="00C913CC" w:rsidSect="009165B5">
          <w:pgSz w:w="11907" w:h="16840" w:code="9"/>
          <w:pgMar w:top="1701" w:right="1134" w:bottom="1701" w:left="1985" w:header="709" w:footer="709" w:gutter="0"/>
          <w:cols w:space="708"/>
          <w:docGrid w:linePitch="360"/>
        </w:sectPr>
      </w:pPr>
    </w:p>
    <w:p w:rsidR="000B6B71" w:rsidRPr="007B7E5E" w:rsidRDefault="008D201A" w:rsidP="00D512CC">
      <w:pPr>
        <w:pStyle w:val="Heading1"/>
        <w:jc w:val="both"/>
        <w:rPr>
          <w:color w:val="FF0000"/>
        </w:rPr>
      </w:pPr>
      <w:bookmarkStart w:id="16" w:name="_Toc398987992"/>
      <w:bookmarkStart w:id="17" w:name="_Toc169424247"/>
      <w:r>
        <w:lastRenderedPageBreak/>
        <w:t>: PHÂN TÍCH</w:t>
      </w:r>
      <w:bookmarkEnd w:id="16"/>
      <w:r w:rsidR="006F7F72">
        <w:t xml:space="preserve"> </w:t>
      </w:r>
    </w:p>
    <w:bookmarkEnd w:id="17"/>
    <w:p w:rsidR="00BF28D1" w:rsidRDefault="009952F6" w:rsidP="001A08FA">
      <w:pPr>
        <w:pStyle w:val="Heading2"/>
      </w:pPr>
      <w:r>
        <w:t>Tổng quan ứng dụng</w:t>
      </w:r>
    </w:p>
    <w:p w:rsidR="00844B69" w:rsidRDefault="002B46A7" w:rsidP="00844B69">
      <w:pPr>
        <w:pStyle w:val="Heading3"/>
      </w:pPr>
      <w:r>
        <w:t>Mô hình use case</w:t>
      </w:r>
    </w:p>
    <w:p w:rsidR="00286F5F" w:rsidRPr="00286F5F" w:rsidRDefault="006E2D7F" w:rsidP="003D5AD0">
      <w:pPr>
        <w:rPr>
          <w:noProof/>
        </w:rPr>
      </w:pPr>
      <w:r w:rsidRPr="006E2D7F">
        <w:rPr>
          <w:noProof/>
        </w:rPr>
        <w:lastRenderedPageBreak/>
        <w:drawing>
          <wp:anchor distT="0" distB="0" distL="114300" distR="114300" simplePos="0" relativeHeight="251752448" behindDoc="0" locked="0" layoutInCell="1" allowOverlap="1">
            <wp:simplePos x="0" y="0"/>
            <wp:positionH relativeFrom="margin">
              <wp:align>left</wp:align>
            </wp:positionH>
            <wp:positionV relativeFrom="paragraph">
              <wp:posOffset>0</wp:posOffset>
            </wp:positionV>
            <wp:extent cx="5855970" cy="8271510"/>
            <wp:effectExtent l="0" t="0" r="0" b="0"/>
            <wp:wrapTopAndBottom/>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855970" cy="8271510"/>
                    </a:xfrm>
                    <a:prstGeom prst="rect">
                      <a:avLst/>
                    </a:prstGeom>
                    <a:noFill/>
                    <a:ln>
                      <a:noFill/>
                    </a:ln>
                  </pic:spPr>
                </pic:pic>
              </a:graphicData>
            </a:graphic>
            <wp14:sizeRelH relativeFrom="margin">
              <wp14:pctWidth>0</wp14:pctWidth>
            </wp14:sizeRelH>
          </wp:anchor>
        </w:drawing>
      </w:r>
    </w:p>
    <w:p w:rsidR="002B46A7" w:rsidRDefault="002B46A7" w:rsidP="002B46A7">
      <w:pPr>
        <w:pStyle w:val="Heading3"/>
      </w:pPr>
      <w:r>
        <w:lastRenderedPageBreak/>
        <w:t>Một số giao diện chính của phần mềm</w:t>
      </w:r>
    </w:p>
    <w:p w:rsidR="004C6A84" w:rsidRPr="004C6A84" w:rsidRDefault="004C6A84" w:rsidP="00286F5F">
      <w:pPr>
        <w:ind w:left="576" w:firstLine="0"/>
      </w:pPr>
    </w:p>
    <w:p w:rsidR="001A08FA" w:rsidRDefault="00DF7E7F" w:rsidP="001A08FA">
      <w:pPr>
        <w:pStyle w:val="Heading2"/>
      </w:pPr>
      <w:r>
        <w:t>Mô tả use case</w:t>
      </w:r>
    </w:p>
    <w:p w:rsidR="001A08FA" w:rsidRDefault="00DF7E7F" w:rsidP="001A08FA">
      <w:pPr>
        <w:pStyle w:val="Heading3"/>
      </w:pPr>
      <w:r>
        <w:t xml:space="preserve">Use case </w:t>
      </w:r>
      <w:r w:rsidR="00102536">
        <w:t>UC01_</w:t>
      </w:r>
      <w:r w:rsidR="00707315">
        <w:t>DangNhap</w:t>
      </w:r>
    </w:p>
    <w:p w:rsidR="00270A4F" w:rsidRPr="00270A4F" w:rsidRDefault="00270A4F" w:rsidP="00270A4F">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UC01_DangNhap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1E02F4" w:rsidRDefault="00D95FFB" w:rsidP="00E15459">
            <w:pPr>
              <w:spacing w:before="0" w:beforeAutospacing="0" w:after="0" w:afterAutospacing="0" w:line="240" w:lineRule="auto"/>
              <w:ind w:left="405" w:firstLine="0"/>
              <w:jc w:val="left"/>
              <w:rPr>
                <w:szCs w:val="26"/>
              </w:rPr>
            </w:pPr>
            <w:r w:rsidRPr="001E02F4">
              <w:rPr>
                <w:szCs w:val="26"/>
              </w:rPr>
              <w:t>Xác thực thông tin người dùng và điều hướng truy cập vào đúng tài khoản.</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đăng nhập với tài khoản hợp lệ và truy cập vào tài khoản quản lý chi tiêu cá nhân của 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D73025" w:rsidP="00E15459">
            <w:pPr>
              <w:spacing w:before="0" w:beforeAutospacing="0" w:after="0" w:afterAutospacing="0" w:line="240" w:lineRule="auto"/>
              <w:ind w:left="405" w:firstLine="0"/>
              <w:jc w:val="left"/>
              <w:rPr>
                <w:szCs w:val="26"/>
              </w:rPr>
            </w:pPr>
            <w:r>
              <w:rPr>
                <w:szCs w:val="26"/>
              </w:rPr>
              <w:t>Người dùng đã có tài khoản và mở ứng dụng để đăng nhập vào hệ thống</w:t>
            </w:r>
            <w:r w:rsidR="002B68E3">
              <w:rPr>
                <w:szCs w:val="26"/>
              </w:rPr>
              <w:t>, hệ thống hiển thị giao diện đăng nhập.</w:t>
            </w:r>
          </w:p>
        </w:tc>
      </w:tr>
      <w:tr w:rsidR="00733E8F" w:rsidTr="006F07B6">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44031E" w:rsidRDefault="00A329C3" w:rsidP="00E15459">
            <w:pPr>
              <w:spacing w:before="0" w:beforeAutospacing="0" w:after="0" w:afterAutospacing="0" w:line="240" w:lineRule="auto"/>
              <w:ind w:left="405" w:firstLine="0"/>
              <w:jc w:val="left"/>
              <w:rPr>
                <w:szCs w:val="26"/>
              </w:rPr>
            </w:pPr>
            <w:r>
              <w:rPr>
                <w:szCs w:val="26"/>
              </w:rPr>
              <w:t xml:space="preserve">Hệ thống hiển thị </w:t>
            </w:r>
            <w:r w:rsidR="009E78C0">
              <w:rPr>
                <w:szCs w:val="26"/>
              </w:rPr>
              <w:t>giao diện chính của ứng dụng chứ</w:t>
            </w:r>
            <w:r>
              <w:rPr>
                <w:szCs w:val="26"/>
              </w:rPr>
              <w:t>a thông tin ngân sách của người dùng.</w:t>
            </w:r>
          </w:p>
        </w:tc>
      </w:tr>
      <w:tr w:rsidR="00733E8F" w:rsidTr="006F07B6">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33E8F" w:rsidRDefault="00733E8F" w:rsidP="00E15459">
            <w:pPr>
              <w:spacing w:before="0" w:beforeAutospacing="0" w:after="0" w:afterAutospacing="0" w:line="240" w:lineRule="auto"/>
              <w:ind w:left="405" w:firstLine="0"/>
              <w:jc w:val="left"/>
              <w:rPr>
                <w:szCs w:val="26"/>
              </w:rPr>
            </w:pPr>
            <w:r>
              <w:rPr>
                <w:szCs w:val="26"/>
              </w:rPr>
              <w:t>HeThong</w:t>
            </w:r>
          </w:p>
        </w:tc>
      </w:tr>
      <w:tr w:rsidR="00733E8F" w:rsidTr="006F07B6">
        <w:trPr>
          <w:trHeight w:val="979"/>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Nhập username và password.</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DB6CBB" w:rsidRDefault="00733E8F" w:rsidP="00E15459">
            <w:pPr>
              <w:spacing w:before="0" w:beforeAutospacing="0" w:after="0" w:afterAutospacing="0" w:line="240" w:lineRule="auto"/>
              <w:jc w:val="left"/>
              <w:rPr>
                <w:szCs w:val="26"/>
              </w:rPr>
            </w:pPr>
          </w:p>
        </w:tc>
      </w:tr>
      <w:tr w:rsidR="00733E8F" w:rsidTr="006F07B6">
        <w:trPr>
          <w:trHeight w:val="1147"/>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Nhấn nút “Đăng nhập”.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8E69BA" w:rsidRDefault="008E69BA" w:rsidP="00E15459">
            <w:pPr>
              <w:pStyle w:val="ListParagraph"/>
              <w:numPr>
                <w:ilvl w:val="0"/>
                <w:numId w:val="4"/>
              </w:numPr>
              <w:spacing w:before="0" w:beforeAutospacing="0" w:after="0" w:afterAutospacing="0" w:line="240" w:lineRule="auto"/>
              <w:ind w:left="567"/>
              <w:jc w:val="left"/>
              <w:rPr>
                <w:szCs w:val="26"/>
              </w:rPr>
            </w:pPr>
            <w:r>
              <w:rPr>
                <w:szCs w:val="26"/>
              </w:rPr>
              <w:t>Kiểm tra thông tin người dùng</w:t>
            </w:r>
            <w:r w:rsidR="00AD057D">
              <w:rPr>
                <w:szCs w:val="26"/>
              </w:rPr>
              <w:t xml:space="preserve"> có tồn tại</w:t>
            </w:r>
            <w:r w:rsidR="00573EA1">
              <w:rPr>
                <w:szCs w:val="26"/>
              </w:rPr>
              <w:t xml:space="preserve"> trong cơ</w:t>
            </w:r>
            <w:r w:rsidR="0093712A">
              <w:rPr>
                <w:szCs w:val="26"/>
              </w:rPr>
              <w:t xml:space="preserve"> sở dữ liệu</w:t>
            </w:r>
            <w:r w:rsidR="0078712B">
              <w:rPr>
                <w:szCs w:val="26"/>
              </w:rPr>
              <w:t>.</w:t>
            </w:r>
          </w:p>
        </w:tc>
      </w:tr>
      <w:tr w:rsidR="00733E8F" w:rsidTr="006F07B6">
        <w:trPr>
          <w:trHeight w:val="1264"/>
        </w:trPr>
        <w:tc>
          <w:tcPr>
            <w:tcW w:w="1705" w:type="dxa"/>
            <w:vMerge/>
            <w:tcBorders>
              <w:left w:val="single" w:sz="4" w:space="0" w:color="000000" w:themeColor="text1"/>
              <w:right w:val="single" w:sz="4" w:space="0" w:color="000000" w:themeColor="text1"/>
            </w:tcBorders>
          </w:tcPr>
          <w:p w:rsidR="00733E8F" w:rsidRPr="0044031E" w:rsidRDefault="00733E8F" w:rsidP="00E15459">
            <w:pPr>
              <w:spacing w:before="0" w:beforeAutospacing="0" w:after="0" w:afterAutospacing="0" w:line="240" w:lineRule="auto"/>
              <w:ind w:left="405" w:firstLine="0"/>
              <w:jc w:val="left"/>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733E8F" w:rsidP="00E15459">
            <w:pPr>
              <w:pStyle w:val="ListParagraph"/>
              <w:spacing w:before="0" w:beforeAutospacing="0" w:after="0" w:afterAutospacing="0" w:line="240" w:lineRule="auto"/>
              <w:ind w:left="567" w:firstLine="0"/>
              <w:jc w:val="left"/>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735BE3" w:rsidRDefault="008E69BA" w:rsidP="00E15459">
            <w:pPr>
              <w:pStyle w:val="ListParagraph"/>
              <w:numPr>
                <w:ilvl w:val="0"/>
                <w:numId w:val="4"/>
              </w:numPr>
              <w:spacing w:before="0" w:beforeAutospacing="0" w:after="0" w:afterAutospacing="0" w:line="240" w:lineRule="auto"/>
              <w:ind w:left="567"/>
              <w:jc w:val="left"/>
              <w:rPr>
                <w:szCs w:val="26"/>
              </w:rPr>
            </w:pPr>
            <w:r>
              <w:rPr>
                <w:szCs w:val="26"/>
              </w:rPr>
              <w:t>Hiển thị giao diện chính của ứng dụng</w:t>
            </w:r>
            <w:r w:rsidR="0078712B">
              <w:rPr>
                <w:szCs w:val="26"/>
              </w:rPr>
              <w:t>.</w:t>
            </w:r>
          </w:p>
        </w:tc>
      </w:tr>
      <w:tr w:rsidR="00733E8F" w:rsidTr="00E15459">
        <w:trPr>
          <w:trHeight w:val="1126"/>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33E8F" w:rsidRPr="0044031E" w:rsidRDefault="00733E8F" w:rsidP="00E15459">
            <w:pPr>
              <w:spacing w:before="0" w:beforeAutospacing="0" w:after="0" w:afterAutospacing="0" w:line="240" w:lineRule="auto"/>
              <w:ind w:left="405" w:firstLine="0"/>
              <w:jc w:val="left"/>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33E8F" w:rsidRPr="0093712A" w:rsidRDefault="00AD494A" w:rsidP="00E15459">
            <w:pPr>
              <w:keepNext/>
              <w:spacing w:before="0" w:beforeAutospacing="0" w:after="0" w:afterAutospacing="0" w:line="240" w:lineRule="auto"/>
              <w:ind w:firstLine="0"/>
              <w:jc w:val="left"/>
              <w:rPr>
                <w:szCs w:val="26"/>
              </w:rPr>
            </w:pPr>
            <w:r>
              <w:rPr>
                <w:szCs w:val="26"/>
              </w:rPr>
              <w:t>3</w:t>
            </w:r>
            <w:r w:rsidR="0093712A">
              <w:rPr>
                <w:szCs w:val="26"/>
              </w:rPr>
              <w:t>.1. Nếu thông tin không hợp lệ, hệ thống hiển thị thông báo yêu cầu người dùng nhập lại thông tin tài khoản.</w:t>
            </w:r>
          </w:p>
        </w:tc>
      </w:tr>
    </w:tbl>
    <w:p w:rsidR="00733E8F" w:rsidRDefault="00A336A5" w:rsidP="00270A4F">
      <w:pPr>
        <w:pStyle w:val="Heading4"/>
      </w:pPr>
      <w:r w:rsidRPr="00A336A5">
        <w:rPr>
          <w:noProof/>
        </w:rPr>
        <w:lastRenderedPageBreak/>
        <w:drawing>
          <wp:anchor distT="0" distB="0" distL="114300" distR="114300" simplePos="0" relativeHeight="251726848" behindDoc="0" locked="0" layoutInCell="1" allowOverlap="1" wp14:anchorId="4BC8E2D4" wp14:editId="74B2C909">
            <wp:simplePos x="0" y="0"/>
            <wp:positionH relativeFrom="margin">
              <wp:align>left</wp:align>
            </wp:positionH>
            <wp:positionV relativeFrom="paragraph">
              <wp:posOffset>443230</wp:posOffset>
            </wp:positionV>
            <wp:extent cx="5904865" cy="4859020"/>
            <wp:effectExtent l="0" t="0" r="635" b="0"/>
            <wp:wrapTopAndBottom/>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5904865" cy="485902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522DA" w:rsidRDefault="008522DA" w:rsidP="008522DA"/>
    <w:p w:rsidR="00A336A5" w:rsidRPr="008522DA" w:rsidRDefault="00A336A5" w:rsidP="008522DA"/>
    <w:p w:rsidR="00037A2A" w:rsidRDefault="00037A2A" w:rsidP="00037A2A">
      <w:pPr>
        <w:pStyle w:val="Heading4"/>
      </w:pPr>
      <w:r w:rsidRPr="00037A2A">
        <w:rPr>
          <w:noProof/>
        </w:rPr>
        <w:lastRenderedPageBreak/>
        <w:drawing>
          <wp:anchor distT="0" distB="0" distL="114300" distR="114300" simplePos="0" relativeHeight="251727872" behindDoc="0" locked="0" layoutInCell="1" allowOverlap="1" wp14:anchorId="47A0A429" wp14:editId="78C69354">
            <wp:simplePos x="0" y="0"/>
            <wp:positionH relativeFrom="page">
              <wp:posOffset>1305276</wp:posOffset>
            </wp:positionH>
            <wp:positionV relativeFrom="paragraph">
              <wp:posOffset>293720</wp:posOffset>
            </wp:positionV>
            <wp:extent cx="5580380" cy="4804228"/>
            <wp:effectExtent l="0" t="0" r="1270" b="0"/>
            <wp:wrapTopAndBottom/>
            <wp:docPr id="31" name="Picture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5580380" cy="4804228"/>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037A2A" w:rsidRPr="00037A2A" w:rsidRDefault="00037A2A" w:rsidP="00037A2A"/>
    <w:p w:rsidR="001A08FA" w:rsidRDefault="00865EA7" w:rsidP="001A08FA">
      <w:pPr>
        <w:pStyle w:val="Heading3"/>
      </w:pPr>
      <w:r>
        <w:t>2</w:t>
      </w:r>
      <w:r w:rsidR="00A30499">
        <w:t xml:space="preserve">Use case </w:t>
      </w:r>
      <w:r w:rsidR="00102536">
        <w:t>UC02_</w:t>
      </w:r>
      <w:r w:rsidR="00A30499">
        <w:t>ThietLap</w:t>
      </w:r>
      <w:r w:rsidR="00102536">
        <w:t>CacHuTien</w:t>
      </w:r>
    </w:p>
    <w:p w:rsidR="00036673" w:rsidRPr="00036673" w:rsidRDefault="00036673" w:rsidP="0003667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B76D9A" w:rsidP="004C06CB">
            <w:pPr>
              <w:spacing w:line="240" w:lineRule="auto"/>
              <w:ind w:left="405" w:firstLine="0"/>
              <w:rPr>
                <w:szCs w:val="26"/>
              </w:rPr>
            </w:pPr>
            <w:r w:rsidRPr="001E02F4">
              <w:rPr>
                <w:szCs w:val="26"/>
              </w:rPr>
              <w:t>UC02_ThietLapCacHuTien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B76D9A" w:rsidP="004C06CB">
            <w:pPr>
              <w:spacing w:line="240" w:lineRule="auto"/>
              <w:ind w:left="405" w:firstLine="0"/>
              <w:rPr>
                <w:szCs w:val="26"/>
              </w:rPr>
            </w:pPr>
            <w:r w:rsidRPr="001E02F4">
              <w:rPr>
                <w:szCs w:val="26"/>
              </w:rPr>
              <w:t>Gán tỷ lệ phần trăm cho tất cả các hủ tiền theo nhu cầu tiêu dùng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B76D9A">
            <w:pPr>
              <w:spacing w:line="240" w:lineRule="auto"/>
              <w:ind w:left="405" w:firstLine="0"/>
              <w:rPr>
                <w:szCs w:val="26"/>
              </w:rPr>
            </w:pPr>
            <w:r>
              <w:rPr>
                <w:szCs w:val="26"/>
              </w:rPr>
              <w:t xml:space="preserve">Người dùng </w:t>
            </w:r>
            <w:r w:rsidR="00EF23A0">
              <w:rPr>
                <w:szCs w:val="26"/>
              </w:rPr>
              <w:t xml:space="preserve">có thể chọn </w:t>
            </w:r>
            <w:r>
              <w:rPr>
                <w:szCs w:val="26"/>
              </w:rPr>
              <w:t>giữ tỷ lệ phần trăm các hủ tiền</w:t>
            </w:r>
            <w:r w:rsidR="00EF23A0">
              <w:rPr>
                <w:szCs w:val="26"/>
              </w:rPr>
              <w:t xml:space="preserve"> mặc định</w:t>
            </w:r>
            <w:r>
              <w:rPr>
                <w:szCs w:val="26"/>
              </w:rPr>
              <w:t xml:space="preserve"> theo phương pháp JARS hoặc </w:t>
            </w:r>
            <w:r w:rsidR="00552168">
              <w:rPr>
                <w:szCs w:val="26"/>
              </w:rPr>
              <w:t xml:space="preserve">thay đổi </w:t>
            </w:r>
            <w:r>
              <w:rPr>
                <w:szCs w:val="26"/>
              </w:rPr>
              <w:t>tăng</w:t>
            </w:r>
            <w:r w:rsidR="00552168">
              <w:rPr>
                <w:szCs w:val="26"/>
              </w:rPr>
              <w:t>,</w:t>
            </w:r>
            <w:r>
              <w:rPr>
                <w:szCs w:val="26"/>
              </w:rPr>
              <w:t xml:space="preserve"> giảm tỷ lệ các hủ tiền để thiết lập phần trăm cho các hủ. Yêu cầu tổng tỷ lệ của các hủ là 100%.</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76D9A"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C7821" w:rsidP="004C06CB">
            <w:pPr>
              <w:spacing w:line="240" w:lineRule="auto"/>
              <w:ind w:left="405" w:firstLine="0"/>
              <w:rPr>
                <w:szCs w:val="26"/>
              </w:rPr>
            </w:pPr>
            <w:r>
              <w:rPr>
                <w:szCs w:val="26"/>
              </w:rPr>
              <w:t xml:space="preserve">Người dùng đã đăng nhập </w:t>
            </w:r>
            <w:r w:rsidR="007D3B0B">
              <w:rPr>
                <w:szCs w:val="26"/>
              </w:rPr>
              <w:t xml:space="preserve">thành công </w:t>
            </w:r>
            <w:r>
              <w:rPr>
                <w:szCs w:val="26"/>
              </w:rPr>
              <w:t>vào hệ thống</w:t>
            </w:r>
            <w:r w:rsidR="00DB6CBB">
              <w:rPr>
                <w:szCs w:val="26"/>
              </w:rPr>
              <w:t xml:space="preserve"> và chọn ch</w:t>
            </w:r>
            <w:r w:rsidR="009F7CF7">
              <w:rPr>
                <w:szCs w:val="26"/>
              </w:rPr>
              <w:t>ức năng “Thiết lập các hủ tiền”, hệ thống hiển thị giao diện danh sách các hủ tiền với tỷ lệ mặc định.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D3B0B" w:rsidP="004C06CB">
            <w:pPr>
              <w:spacing w:line="240" w:lineRule="auto"/>
              <w:ind w:left="405" w:firstLine="0"/>
              <w:rPr>
                <w:szCs w:val="26"/>
              </w:rPr>
            </w:pPr>
            <w:r>
              <w:rPr>
                <w:szCs w:val="26"/>
              </w:rPr>
              <w:t>Hệ thống lưu lại các thông số tỷ lệ của tất cả các hủ t</w:t>
            </w:r>
            <w:r w:rsidR="0002779F">
              <w:rPr>
                <w:szCs w:val="26"/>
              </w:rPr>
              <w:t>iền và thông báo thiết lập tỷ lệ thành công.</w:t>
            </w:r>
          </w:p>
        </w:tc>
      </w:tr>
      <w:tr w:rsidR="00037A2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lastRenderedPageBreak/>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D01A68" w:rsidP="00552168">
            <w:pPr>
              <w:pStyle w:val="ListParagraph"/>
              <w:numPr>
                <w:ilvl w:val="0"/>
                <w:numId w:val="5"/>
              </w:numPr>
              <w:spacing w:before="100" w:line="240" w:lineRule="auto"/>
              <w:ind w:left="567"/>
              <w:rPr>
                <w:szCs w:val="26"/>
              </w:rPr>
            </w:pPr>
            <w:r>
              <w:rPr>
                <w:szCs w:val="26"/>
              </w:rPr>
              <w:t>Thay đổi</w:t>
            </w:r>
            <w:r w:rsidR="007E6BB5">
              <w:rPr>
                <w:szCs w:val="26"/>
              </w:rPr>
              <w:t>,</w:t>
            </w:r>
            <w:r>
              <w:rPr>
                <w:szCs w:val="26"/>
              </w:rPr>
              <w:t xml:space="preserve"> tăng, giảm hoặc </w:t>
            </w:r>
            <w:r w:rsidR="00552168">
              <w:rPr>
                <w:szCs w:val="26"/>
              </w:rPr>
              <w:t>giữ nguyên</w:t>
            </w:r>
            <w:r>
              <w:rPr>
                <w:szCs w:val="26"/>
              </w:rPr>
              <w:t xml:space="preserve"> </w:t>
            </w:r>
            <w:r w:rsidR="00A44B9F">
              <w:rPr>
                <w:szCs w:val="26"/>
              </w:rPr>
              <w:t xml:space="preserve">tỷ lệ phần trăm </w:t>
            </w:r>
            <w:r w:rsidR="007D3B0B">
              <w:rPr>
                <w:szCs w:val="26"/>
              </w:rPr>
              <w:t>các hủ tiền.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D3B0B" w:rsidRDefault="002F128A" w:rsidP="00896BAE">
            <w:pPr>
              <w:pStyle w:val="ListParagraph"/>
              <w:spacing w:before="100" w:line="240" w:lineRule="auto"/>
              <w:ind w:left="1125" w:firstLine="0"/>
              <w:rPr>
                <w:szCs w:val="26"/>
              </w:rPr>
            </w:pPr>
          </w:p>
        </w:tc>
      </w:tr>
      <w:tr w:rsidR="00037A2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A44B9F" w:rsidP="00752487">
            <w:pPr>
              <w:pStyle w:val="ListParagraph"/>
              <w:numPr>
                <w:ilvl w:val="0"/>
                <w:numId w:val="5"/>
              </w:numPr>
              <w:spacing w:before="100" w:line="240" w:lineRule="auto"/>
              <w:ind w:left="567"/>
              <w:rPr>
                <w:szCs w:val="26"/>
              </w:rPr>
            </w:pPr>
            <w:r>
              <w:rPr>
                <w:szCs w:val="26"/>
              </w:rPr>
              <w:t>Chọn nút “Thiết lập”</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896BAE" w:rsidP="00896BAE">
            <w:pPr>
              <w:pStyle w:val="ListParagraph"/>
              <w:numPr>
                <w:ilvl w:val="0"/>
                <w:numId w:val="5"/>
              </w:numPr>
              <w:spacing w:before="100" w:line="240" w:lineRule="auto"/>
              <w:ind w:left="527" w:hanging="357"/>
              <w:rPr>
                <w:szCs w:val="26"/>
              </w:rPr>
            </w:pPr>
            <w:r>
              <w:rPr>
                <w:szCs w:val="26"/>
              </w:rPr>
              <w:t>Kiểm tra tổng tỷ lệ phần trăm của tất cả các hủ tiền phải bằng 100%.</w:t>
            </w:r>
          </w:p>
        </w:tc>
      </w:tr>
      <w:tr w:rsidR="00037A2A" w:rsidTr="004C06CB">
        <w:trPr>
          <w:trHeight w:val="150"/>
        </w:trPr>
        <w:tc>
          <w:tcPr>
            <w:tcW w:w="1705" w:type="dxa"/>
            <w:vMerge/>
            <w:tcBorders>
              <w:left w:val="single" w:sz="4" w:space="0" w:color="000000" w:themeColor="text1"/>
              <w:right w:val="single" w:sz="4" w:space="0" w:color="000000" w:themeColor="text1"/>
            </w:tcBorders>
          </w:tcPr>
          <w:p w:rsidR="00896BAE" w:rsidRPr="0044031E" w:rsidRDefault="00896BAE"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896BAE">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96BAE" w:rsidRDefault="00896BAE" w:rsidP="00752487">
            <w:pPr>
              <w:pStyle w:val="ListParagraph"/>
              <w:numPr>
                <w:ilvl w:val="0"/>
                <w:numId w:val="5"/>
              </w:numPr>
              <w:spacing w:before="100" w:line="240" w:lineRule="auto"/>
              <w:ind w:left="567"/>
              <w:rPr>
                <w:szCs w:val="26"/>
              </w:rPr>
            </w:pPr>
            <w:r>
              <w:rPr>
                <w:szCs w:val="26"/>
              </w:rPr>
              <w:t>Lưu lại tỷ lệ phần trăm của tất cả các hủ vào cơ sở dữ liệu.</w:t>
            </w:r>
          </w:p>
        </w:tc>
      </w:tr>
      <w:tr w:rsidR="00037A2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752487">
            <w:pPr>
              <w:pStyle w:val="ListParagraph"/>
              <w:spacing w:before="100" w:line="240" w:lineRule="auto"/>
              <w:ind w:left="567"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6378A" w:rsidP="00752487">
            <w:pPr>
              <w:pStyle w:val="ListParagraph"/>
              <w:numPr>
                <w:ilvl w:val="0"/>
                <w:numId w:val="5"/>
              </w:numPr>
              <w:spacing w:before="100" w:line="240" w:lineRule="auto"/>
              <w:ind w:left="567"/>
              <w:rPr>
                <w:szCs w:val="26"/>
              </w:rPr>
            </w:pPr>
            <w:r>
              <w:rPr>
                <w:szCs w:val="26"/>
              </w:rPr>
              <w:t>Thông báo thiết lập thành công tỷ lệ các hủ tiền.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5F7977" w:rsidP="004C06CB">
            <w:pPr>
              <w:keepNext/>
              <w:spacing w:line="240" w:lineRule="auto"/>
              <w:ind w:left="405" w:firstLine="0"/>
              <w:rPr>
                <w:szCs w:val="26"/>
              </w:rPr>
            </w:pPr>
            <w:r>
              <w:rPr>
                <w:szCs w:val="26"/>
              </w:rPr>
              <w:t>3</w:t>
            </w:r>
            <w:r w:rsidR="0006378A">
              <w:rPr>
                <w:szCs w:val="26"/>
              </w:rPr>
              <w:t xml:space="preserve">.1. Nếu tổng tỷ lệ khác 100%,  hệ thống hiển thị thông báo </w:t>
            </w:r>
            <w:r w:rsidR="00896BAE">
              <w:rPr>
                <w:szCs w:val="26"/>
              </w:rPr>
              <w:t xml:space="preserve">yêu cầu người dùng thay đổi </w:t>
            </w:r>
            <w:r w:rsidR="00592414">
              <w:rPr>
                <w:szCs w:val="26"/>
              </w:rPr>
              <w:t>tỷ lệ phù hợp.</w:t>
            </w:r>
          </w:p>
          <w:p w:rsidR="00592414" w:rsidRPr="0044031E" w:rsidRDefault="005F7977" w:rsidP="0002779F">
            <w:pPr>
              <w:keepNext/>
              <w:spacing w:line="240" w:lineRule="auto"/>
              <w:ind w:left="405" w:firstLine="0"/>
              <w:rPr>
                <w:szCs w:val="26"/>
              </w:rPr>
            </w:pPr>
            <w:r>
              <w:rPr>
                <w:szCs w:val="26"/>
              </w:rPr>
              <w:t>4</w:t>
            </w:r>
            <w:r w:rsidR="00592414">
              <w:rPr>
                <w:szCs w:val="26"/>
              </w:rPr>
              <w:t xml:space="preserve">.1 </w:t>
            </w:r>
            <w:r w:rsidR="0002779F">
              <w:rPr>
                <w:szCs w:val="26"/>
              </w:rPr>
              <w:t>Nếu xảy ra lỗi, hệ thống hiển thị thông báo lỗi và kết thúc chức năng hiện tại</w:t>
            </w:r>
          </w:p>
        </w:tc>
      </w:tr>
    </w:tbl>
    <w:p w:rsidR="00270A4F" w:rsidRDefault="00270A4F" w:rsidP="00270A4F">
      <w:pPr>
        <w:pStyle w:val="Heading4"/>
      </w:pPr>
      <w:r>
        <w:lastRenderedPageBreak/>
        <w:t>Activity diagram</w:t>
      </w:r>
    </w:p>
    <w:p w:rsidR="00F04DFE" w:rsidRPr="00F04DFE" w:rsidRDefault="00B20AE1" w:rsidP="00335C8E">
      <w:pPr>
        <w:ind w:firstLine="0"/>
      </w:pPr>
      <w:r w:rsidRPr="00DF2302">
        <w:rPr>
          <w:noProof/>
        </w:rPr>
        <w:drawing>
          <wp:anchor distT="0" distB="0" distL="114300" distR="114300" simplePos="0" relativeHeight="251762688" behindDoc="0" locked="0" layoutInCell="1" allowOverlap="1" wp14:anchorId="4BA370E6" wp14:editId="582EFE19">
            <wp:simplePos x="0" y="0"/>
            <wp:positionH relativeFrom="margin">
              <wp:align>left</wp:align>
            </wp:positionH>
            <wp:positionV relativeFrom="paragraph">
              <wp:posOffset>322136</wp:posOffset>
            </wp:positionV>
            <wp:extent cx="5895340" cy="5210810"/>
            <wp:effectExtent l="0" t="0" r="0" b="8890"/>
            <wp:wrapTopAndBottom/>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5895340" cy="521081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270A4F" w:rsidP="00BD65FB">
      <w:pPr>
        <w:pStyle w:val="Heading4"/>
      </w:pPr>
      <w:r>
        <w:lastRenderedPageBreak/>
        <w:t>Sequence diagram</w:t>
      </w:r>
    </w:p>
    <w:p w:rsidR="00BD65FB" w:rsidRDefault="00BD65FB" w:rsidP="00C541B1">
      <w:r w:rsidRPr="00BD65FB">
        <w:rPr>
          <w:noProof/>
        </w:rPr>
        <w:drawing>
          <wp:anchor distT="0" distB="0" distL="114300" distR="114300" simplePos="0" relativeHeight="251763712" behindDoc="0" locked="0" layoutInCell="1" allowOverlap="1" wp14:anchorId="1570BB17" wp14:editId="20C628C4">
            <wp:simplePos x="0" y="0"/>
            <wp:positionH relativeFrom="margin">
              <wp:posOffset>-1270</wp:posOffset>
            </wp:positionH>
            <wp:positionV relativeFrom="paragraph">
              <wp:posOffset>303954</wp:posOffset>
            </wp:positionV>
            <wp:extent cx="5580380" cy="6000115"/>
            <wp:effectExtent l="0" t="0" r="1270" b="0"/>
            <wp:wrapTopAndBottom/>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5580380" cy="600011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D65FB" w:rsidRDefault="00BD65FB" w:rsidP="00C541B1"/>
    <w:p w:rsidR="00BD65FB" w:rsidRPr="00C541B1" w:rsidRDefault="00BD65FB" w:rsidP="00BD65FB">
      <w:pPr>
        <w:spacing w:before="0" w:line="240" w:lineRule="auto"/>
        <w:ind w:firstLine="0"/>
        <w:jc w:val="left"/>
      </w:pPr>
      <w:r>
        <w:br w:type="page"/>
      </w:r>
    </w:p>
    <w:p w:rsidR="00102536" w:rsidRDefault="00102536" w:rsidP="00733E8F">
      <w:pPr>
        <w:pStyle w:val="Heading3"/>
      </w:pPr>
      <w:r>
        <w:lastRenderedPageBreak/>
        <w:t>Use case UC03.1_GhiNhanChiTieu</w:t>
      </w:r>
    </w:p>
    <w:p w:rsidR="001D0937" w:rsidRPr="001D0937" w:rsidRDefault="001D0937" w:rsidP="001D0937">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671EF7" w:rsidP="004C06CB">
            <w:pPr>
              <w:spacing w:line="240" w:lineRule="auto"/>
              <w:ind w:left="405" w:firstLine="0"/>
              <w:rPr>
                <w:szCs w:val="26"/>
              </w:rPr>
            </w:pPr>
            <w:r w:rsidRPr="001E02F4">
              <w:rPr>
                <w:szCs w:val="26"/>
              </w:rPr>
              <w:t>UC03.1_GhiNhanChiTieu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1E02F4" w:rsidRDefault="00671EF7" w:rsidP="00AF2E13">
            <w:pPr>
              <w:spacing w:line="240" w:lineRule="auto"/>
              <w:ind w:left="405" w:firstLine="0"/>
              <w:rPr>
                <w:szCs w:val="26"/>
              </w:rPr>
            </w:pPr>
            <w:r w:rsidRPr="001E02F4">
              <w:rPr>
                <w:szCs w:val="26"/>
              </w:rPr>
              <w:t xml:space="preserve">Lưu lại thông tin giao dịch chi tiêu và </w:t>
            </w:r>
            <w:r w:rsidR="00AF2E13" w:rsidRPr="001E02F4">
              <w:rPr>
                <w:szCs w:val="26"/>
              </w:rPr>
              <w:t>hỗ trợ tính ngân sách của 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63B03" w:rsidP="004C06CB">
            <w:pPr>
              <w:spacing w:line="240" w:lineRule="auto"/>
              <w:ind w:left="405" w:firstLine="0"/>
              <w:rPr>
                <w:szCs w:val="26"/>
              </w:rPr>
            </w:pPr>
            <w:r>
              <w:rPr>
                <w:szCs w:val="26"/>
              </w:rPr>
              <w:t>Hệ thống hỗ trợ người dùng lưu lại các chi tiêu đã sử dụng với các thông tin cụ thể về chi phí đã dùng vào việc gì</w:t>
            </w:r>
            <w:r w:rsidR="004F7AF2">
              <w:rPr>
                <w:szCs w:val="26"/>
              </w:rPr>
              <w:t xml:space="preserve"> trong</w:t>
            </w:r>
            <w:r w:rsidR="006C388C">
              <w:rPr>
                <w:szCs w:val="26"/>
              </w:rPr>
              <w:t xml:space="preserve"> thời gian nào</w:t>
            </w:r>
            <w:r>
              <w:rPr>
                <w:szCs w:val="26"/>
              </w:rPr>
              <w:t xml:space="preserve"> và ghi chú về giao dịch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9A0975" w:rsidP="004C06CB">
            <w:pPr>
              <w:spacing w:line="240" w:lineRule="auto"/>
              <w:ind w:left="405" w:firstLine="0"/>
              <w:rPr>
                <w:szCs w:val="26"/>
              </w:rPr>
            </w:pPr>
            <w:r>
              <w:rPr>
                <w:szCs w:val="26"/>
              </w:rPr>
              <w:t xml:space="preserve"> Người dùng đăng nhập thành công vào hệ thống và </w:t>
            </w:r>
            <w:r w:rsidR="009E6F8D">
              <w:rPr>
                <w:szCs w:val="26"/>
              </w:rPr>
              <w:t>c</w:t>
            </w:r>
            <w:r w:rsidR="008A0EE9">
              <w:rPr>
                <w:szCs w:val="26"/>
              </w:rPr>
              <w:t>họn chức năng ghi nhận chi tiêu, hệ thống hiển thị giao diện chức năng ghi nhận chi tiêu.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034F47" w:rsidP="004C06CB">
            <w:pPr>
              <w:spacing w:line="240" w:lineRule="auto"/>
              <w:ind w:left="405" w:firstLine="0"/>
              <w:rPr>
                <w:szCs w:val="26"/>
              </w:rPr>
            </w:pPr>
            <w:r>
              <w:rPr>
                <w:szCs w:val="26"/>
              </w:rPr>
              <w:t xml:space="preserve">Thông tin về giao dịch chi tiêu được lưu vào cơ sở dữ liệu. </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280776">
            <w:pPr>
              <w:pStyle w:val="ListParagraph"/>
              <w:numPr>
                <w:ilvl w:val="0"/>
                <w:numId w:val="7"/>
              </w:numPr>
              <w:spacing w:line="240" w:lineRule="auto"/>
              <w:rPr>
                <w:szCs w:val="26"/>
              </w:rPr>
            </w:pPr>
            <w:r>
              <w:rPr>
                <w:szCs w:val="26"/>
              </w:rPr>
              <w:t xml:space="preserve">Nhập thông </w:t>
            </w:r>
            <w:r w:rsidR="00280776">
              <w:rPr>
                <w:szCs w:val="26"/>
              </w:rPr>
              <w:t>tin</w:t>
            </w:r>
            <w:r w:rsidR="00AE7756">
              <w:rPr>
                <w:szCs w:val="26"/>
              </w:rPr>
              <w:t>: số tiền, ngày phát sinh giao dịch, chọn hủ ti</w:t>
            </w:r>
            <w:r w:rsidR="00280776">
              <w:rPr>
                <w:szCs w:val="26"/>
              </w:rPr>
              <w:t>ền muốn tiêu, mục đích chi tiêu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spacing w:line="240" w:lineRule="auto"/>
              <w:ind w:left="40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000B55">
            <w:pPr>
              <w:pStyle w:val="ListParagraph"/>
              <w:numPr>
                <w:ilvl w:val="0"/>
                <w:numId w:val="7"/>
              </w:numPr>
              <w:spacing w:line="240" w:lineRule="auto"/>
              <w:rPr>
                <w:szCs w:val="26"/>
              </w:rPr>
            </w:pPr>
            <w:r>
              <w:rPr>
                <w:szCs w:val="26"/>
              </w:rPr>
              <w:t>Nhấn nút “Xác nhận”</w:t>
            </w:r>
            <w:r w:rsidR="009E5B0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4C3EEA" w:rsidP="00392BD9">
            <w:pPr>
              <w:pStyle w:val="ListParagraph"/>
              <w:numPr>
                <w:ilvl w:val="0"/>
                <w:numId w:val="7"/>
              </w:numPr>
              <w:spacing w:line="240" w:lineRule="auto"/>
              <w:rPr>
                <w:szCs w:val="26"/>
              </w:rPr>
            </w:pPr>
            <w:r>
              <w:rPr>
                <w:szCs w:val="26"/>
              </w:rPr>
              <w:t xml:space="preserve">Kiểm tra </w:t>
            </w:r>
            <w:r w:rsidR="00392BD9">
              <w:rPr>
                <w:szCs w:val="26"/>
              </w:rPr>
              <w:t>thông tin giao dịch</w:t>
            </w:r>
            <w:r w:rsidR="006C6E9E">
              <w:rPr>
                <w:szCs w:val="26"/>
              </w:rPr>
              <w:t xml:space="preserve"> hợp lệ</w:t>
            </w:r>
            <w:r w:rsidR="009E5B00">
              <w:rPr>
                <w:szCs w:val="26"/>
              </w:rPr>
              <w:t>.</w:t>
            </w:r>
          </w:p>
        </w:tc>
      </w:tr>
      <w:tr w:rsidR="00285C8B" w:rsidTr="004C06CB">
        <w:trPr>
          <w:trHeight w:val="150"/>
        </w:trPr>
        <w:tc>
          <w:tcPr>
            <w:tcW w:w="1705" w:type="dxa"/>
            <w:vMerge/>
            <w:tcBorders>
              <w:left w:val="single" w:sz="4" w:space="0" w:color="000000" w:themeColor="text1"/>
              <w:right w:val="single" w:sz="4" w:space="0" w:color="000000" w:themeColor="text1"/>
            </w:tcBorders>
          </w:tcPr>
          <w:p w:rsidR="00285C8B" w:rsidRPr="0044031E" w:rsidRDefault="00285C8B"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285C8B">
            <w:pPr>
              <w:pStyle w:val="ListParagraph"/>
              <w:spacing w:line="240" w:lineRule="auto"/>
              <w:ind w:left="502"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85C8B" w:rsidRDefault="00285C8B" w:rsidP="007A0482">
            <w:pPr>
              <w:pStyle w:val="ListParagraph"/>
              <w:numPr>
                <w:ilvl w:val="0"/>
                <w:numId w:val="7"/>
              </w:numPr>
              <w:spacing w:line="240" w:lineRule="auto"/>
              <w:rPr>
                <w:szCs w:val="26"/>
              </w:rPr>
            </w:pPr>
            <w:r>
              <w:rPr>
                <w:szCs w:val="26"/>
              </w:rPr>
              <w:t xml:space="preserve">Kiểm </w:t>
            </w:r>
            <w:r w:rsidR="007A0482">
              <w:rPr>
                <w:szCs w:val="26"/>
              </w:rPr>
              <w:t xml:space="preserve">tra </w:t>
            </w:r>
            <w:r>
              <w:rPr>
                <w:szCs w:val="26"/>
              </w:rPr>
              <w:t xml:space="preserve">số tiền </w:t>
            </w:r>
            <w:r w:rsidR="007A0482">
              <w:rPr>
                <w:szCs w:val="26"/>
              </w:rPr>
              <w:t xml:space="preserve">nhập vào phải bé hơn hoặc bằng </w:t>
            </w:r>
            <w:r w:rsidR="0059246C">
              <w:rPr>
                <w:szCs w:val="26"/>
              </w:rPr>
              <w:t>ngân sách của hủ được chọn.</w:t>
            </w:r>
          </w:p>
        </w:tc>
      </w:tr>
      <w:tr w:rsidR="00043040"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043040" w:rsidRPr="0044031E" w:rsidRDefault="0004304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43040" w:rsidRDefault="00043040" w:rsidP="004C3EEA">
            <w:pPr>
              <w:pStyle w:val="ListParagraph"/>
              <w:numPr>
                <w:ilvl w:val="0"/>
                <w:numId w:val="7"/>
              </w:numPr>
              <w:spacing w:line="240" w:lineRule="auto"/>
              <w:rPr>
                <w:szCs w:val="26"/>
              </w:rPr>
            </w:pPr>
            <w:r>
              <w:rPr>
                <w:szCs w:val="26"/>
              </w:rPr>
              <w:t>Lưu thông tin khoản giao dịch vào cơ sở dữ liệu.</w:t>
            </w:r>
          </w:p>
        </w:tc>
      </w:tr>
      <w:tr w:rsidR="00CB1E9C"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CB1E9C" w:rsidRPr="0044031E" w:rsidRDefault="00CB1E9C"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CB1E9C" w:rsidRDefault="00CB1E9C" w:rsidP="004C3EEA">
            <w:pPr>
              <w:pStyle w:val="ListParagraph"/>
              <w:numPr>
                <w:ilvl w:val="0"/>
                <w:numId w:val="7"/>
              </w:numPr>
              <w:spacing w:line="240" w:lineRule="auto"/>
              <w:rPr>
                <w:szCs w:val="26"/>
              </w:rPr>
            </w:pPr>
            <w:r>
              <w:rPr>
                <w:szCs w:val="26"/>
              </w:rPr>
              <w:t>Trừ số tiền của giao dịch chi tiêu vào ngân sách của hủ tiền được chọn.</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43040" w:rsidP="004C3EEA">
            <w:pPr>
              <w:pStyle w:val="ListParagraph"/>
              <w:numPr>
                <w:ilvl w:val="0"/>
                <w:numId w:val="7"/>
              </w:numPr>
              <w:spacing w:line="240" w:lineRule="auto"/>
              <w:rPr>
                <w:szCs w:val="26"/>
              </w:rPr>
            </w:pPr>
            <w:r>
              <w:rPr>
                <w:szCs w:val="26"/>
              </w:rPr>
              <w:t>C</w:t>
            </w:r>
            <w:r w:rsidR="00CB1E9C">
              <w:rPr>
                <w:szCs w:val="26"/>
              </w:rPr>
              <w:t xml:space="preserve">ập nhật nhật lại ngân sách của hủ tiền được chọn </w:t>
            </w:r>
            <w:r w:rsidR="004C3EEA">
              <w:rPr>
                <w:szCs w:val="26"/>
              </w:rPr>
              <w:t>vào cơ sở dữ liệu.</w:t>
            </w:r>
          </w:p>
        </w:tc>
      </w:tr>
      <w:tr w:rsidR="002F128A" w:rsidTr="00EF2EA3">
        <w:trPr>
          <w:trHeight w:val="2705"/>
        </w:trPr>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4D4D8A" w:rsidP="004C06CB">
            <w:pPr>
              <w:keepNext/>
              <w:spacing w:line="240" w:lineRule="auto"/>
              <w:ind w:left="405" w:firstLine="0"/>
              <w:rPr>
                <w:szCs w:val="26"/>
              </w:rPr>
            </w:pPr>
            <w:r>
              <w:rPr>
                <w:szCs w:val="26"/>
              </w:rPr>
              <w:t>3</w:t>
            </w:r>
            <w:r w:rsidR="00B20DE6">
              <w:rPr>
                <w:szCs w:val="26"/>
              </w:rPr>
              <w:t xml:space="preserve">.1. Nếu </w:t>
            </w:r>
            <w:r w:rsidR="00392BD9">
              <w:rPr>
                <w:szCs w:val="26"/>
              </w:rPr>
              <w:t xml:space="preserve">thông tin </w:t>
            </w:r>
            <w:r w:rsidR="00B20DE6">
              <w:rPr>
                <w:szCs w:val="26"/>
              </w:rPr>
              <w:t>nhập vào không hợp lệ,</w:t>
            </w:r>
            <w:r w:rsidR="009E5B00">
              <w:rPr>
                <w:szCs w:val="26"/>
              </w:rPr>
              <w:t xml:space="preserve"> hệ thống</w:t>
            </w:r>
            <w:r w:rsidR="00B20DE6">
              <w:rPr>
                <w:szCs w:val="26"/>
              </w:rPr>
              <w:t xml:space="preserve"> hiển thị thông báo yêu cầu người dùng nhập lại</w:t>
            </w:r>
            <w:r w:rsidR="009E5B00">
              <w:rPr>
                <w:szCs w:val="26"/>
              </w:rPr>
              <w:t>.</w:t>
            </w:r>
          </w:p>
          <w:p w:rsidR="00FE7259" w:rsidRDefault="00FE7259" w:rsidP="004C06CB">
            <w:pPr>
              <w:keepNext/>
              <w:spacing w:line="240" w:lineRule="auto"/>
              <w:ind w:left="405" w:firstLine="0"/>
              <w:rPr>
                <w:szCs w:val="26"/>
              </w:rPr>
            </w:pPr>
            <w:r>
              <w:rPr>
                <w:szCs w:val="26"/>
              </w:rPr>
              <w:t xml:space="preserve">4.1. </w:t>
            </w:r>
            <w:r w:rsidR="009A3642">
              <w:rPr>
                <w:szCs w:val="26"/>
              </w:rPr>
              <w:t>Nếu số tiền trong hủ ít hơn số của giao dịch chi tiêu,</w:t>
            </w:r>
            <w:r w:rsidR="009E5B00">
              <w:rPr>
                <w:szCs w:val="26"/>
              </w:rPr>
              <w:t xml:space="preserve"> hệ thống hiển thị thông báo “Số tiền trong hủ không đủ để thực hiện giao dịch”.</w:t>
            </w:r>
          </w:p>
          <w:p w:rsidR="00B20DE6" w:rsidRPr="0044031E" w:rsidRDefault="00AB6221" w:rsidP="004C06CB">
            <w:pPr>
              <w:keepNext/>
              <w:spacing w:line="240" w:lineRule="auto"/>
              <w:ind w:left="405" w:firstLine="0"/>
              <w:rPr>
                <w:szCs w:val="26"/>
              </w:rPr>
            </w:pPr>
            <w:r>
              <w:rPr>
                <w:szCs w:val="26"/>
              </w:rPr>
              <w:t>6</w:t>
            </w:r>
            <w:r w:rsidR="00B20DE6">
              <w:rPr>
                <w:szCs w:val="26"/>
              </w:rPr>
              <w:t>.1 Nếu xảy ra lỗi, hệ thống hiển thị thông báo lỗi và kết thúc chức năng hiện tại</w:t>
            </w:r>
            <w:r w:rsidR="009E5B00">
              <w:rPr>
                <w:szCs w:val="26"/>
              </w:rPr>
              <w:t>.</w:t>
            </w:r>
          </w:p>
        </w:tc>
      </w:tr>
    </w:tbl>
    <w:p w:rsidR="00270A4F" w:rsidRDefault="00BA329B" w:rsidP="00270A4F">
      <w:pPr>
        <w:pStyle w:val="Heading4"/>
      </w:pPr>
      <w:r w:rsidRPr="00BA329B">
        <w:rPr>
          <w:noProof/>
        </w:rPr>
        <w:lastRenderedPageBreak/>
        <w:drawing>
          <wp:anchor distT="0" distB="0" distL="114300" distR="114300" simplePos="0" relativeHeight="251760640" behindDoc="0" locked="0" layoutInCell="1" allowOverlap="1" wp14:anchorId="38F3FC7B" wp14:editId="0329D3DA">
            <wp:simplePos x="0" y="0"/>
            <wp:positionH relativeFrom="margin">
              <wp:align>left</wp:align>
            </wp:positionH>
            <wp:positionV relativeFrom="paragraph">
              <wp:posOffset>479425</wp:posOffset>
            </wp:positionV>
            <wp:extent cx="5893435" cy="6546215"/>
            <wp:effectExtent l="0" t="0" r="0" b="6985"/>
            <wp:wrapTopAndBottom/>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893435" cy="654621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0937" w:rsidRDefault="001D0937" w:rsidP="001D0937"/>
    <w:p w:rsidR="00E643F1" w:rsidRPr="001D0937" w:rsidRDefault="00E643F1" w:rsidP="001D0937"/>
    <w:p w:rsidR="00D4637F" w:rsidRDefault="008D5B20" w:rsidP="002E21A7">
      <w:pPr>
        <w:pStyle w:val="Heading4"/>
      </w:pPr>
      <w:r w:rsidRPr="008D5B20">
        <w:rPr>
          <w:noProof/>
        </w:rPr>
        <w:lastRenderedPageBreak/>
        <w:drawing>
          <wp:anchor distT="0" distB="0" distL="114300" distR="114300" simplePos="0" relativeHeight="251761664" behindDoc="0" locked="0" layoutInCell="1" allowOverlap="1" wp14:anchorId="0FB6D8E0" wp14:editId="74AACE75">
            <wp:simplePos x="0" y="0"/>
            <wp:positionH relativeFrom="margin">
              <wp:align>left</wp:align>
            </wp:positionH>
            <wp:positionV relativeFrom="paragraph">
              <wp:posOffset>374650</wp:posOffset>
            </wp:positionV>
            <wp:extent cx="5917565" cy="7735570"/>
            <wp:effectExtent l="0" t="0" r="6985" b="0"/>
            <wp:wrapTopAndBottom/>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5917565" cy="773557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2E21A7" w:rsidRDefault="002E21A7" w:rsidP="002E21A7"/>
    <w:p w:rsidR="002E21A7" w:rsidRPr="002E21A7" w:rsidRDefault="002E21A7" w:rsidP="002E21A7"/>
    <w:p w:rsidR="00102536" w:rsidRDefault="00102536" w:rsidP="00733E8F">
      <w:pPr>
        <w:pStyle w:val="Heading3"/>
      </w:pPr>
      <w:r>
        <w:t>Use case UC03.2.a_GhiNhanThuNhap</w:t>
      </w:r>
      <w:r w:rsidR="00142C8C">
        <w:t>ChoHu</w:t>
      </w:r>
      <w:r>
        <w:t>TuyChon</w:t>
      </w:r>
    </w:p>
    <w:p w:rsid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3A53B3" w:rsidRDefault="00A62CFE" w:rsidP="006545F5">
            <w:pPr>
              <w:spacing w:line="240" w:lineRule="auto"/>
              <w:ind w:firstLine="0"/>
              <w:rPr>
                <w:szCs w:val="26"/>
              </w:rPr>
            </w:pPr>
            <w:r>
              <w:rPr>
                <w:szCs w:val="26"/>
              </w:rPr>
              <w:t xml:space="preserve">      </w:t>
            </w:r>
            <w:r w:rsidR="006567E6">
              <w:rPr>
                <w:szCs w:val="26"/>
              </w:rPr>
              <w:t>UC03.2.a_GhiNhanThuNhapChoHuTuyChon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Lưu lại thông tin giao dịch thu nhập và hỗ trợ phân chia ngân sách vào hủ tiền do người dùng tùy chọn.</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7A12F7">
            <w:pPr>
              <w:spacing w:line="240" w:lineRule="auto"/>
              <w:ind w:left="405" w:firstLine="0"/>
              <w:rPr>
                <w:szCs w:val="26"/>
              </w:rPr>
            </w:pPr>
            <w:r>
              <w:rPr>
                <w:szCs w:val="26"/>
              </w:rPr>
              <w:t xml:space="preserve">Hệ thống hỗ trợ người dùng lưu lại các giao dịch thu nhập mà người dùng nhập vào, </w:t>
            </w:r>
            <w:r w:rsidR="007A12F7">
              <w:rPr>
                <w:szCs w:val="26"/>
              </w:rPr>
              <w:t>cộng số tiền của giao dịch vào ngân sách của hủ tiền mà người dùng đã chọn</w:t>
            </w:r>
            <w:r w:rsidR="00C406DB">
              <w:rPr>
                <w:szCs w:val="26"/>
              </w:rPr>
              <w:t>.</w:t>
            </w:r>
            <w:r w:rsidR="007A12F7">
              <w:rPr>
                <w:szCs w:val="26"/>
              </w:rPr>
              <w:t xml:space="preserve">  </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Người dùng đăng nhập thành công vào hệ thống</w:t>
            </w:r>
            <w:r w:rsidR="006E31CC">
              <w:rPr>
                <w:szCs w:val="26"/>
              </w:rPr>
              <w:t xml:space="preserve"> và c</w:t>
            </w:r>
            <w:r w:rsidR="00E140E0">
              <w:rPr>
                <w:szCs w:val="26"/>
              </w:rPr>
              <w:t>họn chức năng ghi nhận thu nhập và hệ thống hiển thị giao diện chức năng thu nhập.</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szCs w:val="26"/>
              </w:rPr>
            </w:pPr>
            <w:r>
              <w:rPr>
                <w:szCs w:val="26"/>
              </w:rPr>
              <w:t>Thông tin về giao dịch thu nhập</w:t>
            </w:r>
            <w:r w:rsidR="00B7421E">
              <w:rPr>
                <w:szCs w:val="26"/>
              </w:rPr>
              <w:t xml:space="preserve"> vừa thêm</w:t>
            </w:r>
            <w:r>
              <w:rPr>
                <w:szCs w:val="26"/>
              </w:rPr>
              <w:t xml:space="preserve"> được lưu vào cơ sở dữ liệu</w:t>
            </w:r>
            <w:r w:rsidR="00B7421E">
              <w:rPr>
                <w:szCs w:val="26"/>
              </w:rPr>
              <w:t xml:space="preserve"> và ngân sách của hủ được thêm thu nhập được cập nhật trong cơ sở dữ liệu. </w:t>
            </w:r>
          </w:p>
        </w:tc>
      </w:tr>
      <w:tr w:rsidR="006567E6" w:rsidTr="006545F5">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6567E6" w:rsidRDefault="006567E6" w:rsidP="006545F5">
            <w:pPr>
              <w:spacing w:line="240" w:lineRule="auto"/>
              <w:ind w:left="405" w:firstLine="0"/>
              <w:jc w:val="center"/>
              <w:rPr>
                <w:szCs w:val="26"/>
              </w:rPr>
            </w:pPr>
            <w:r>
              <w:rPr>
                <w:szCs w:val="26"/>
              </w:rPr>
              <w:t>HeThong</w:t>
            </w: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EA2028" w:rsidP="009D40B5">
            <w:pPr>
              <w:pStyle w:val="ListParagraph"/>
              <w:numPr>
                <w:ilvl w:val="0"/>
                <w:numId w:val="9"/>
              </w:numPr>
              <w:spacing w:line="240" w:lineRule="auto"/>
              <w:rPr>
                <w:szCs w:val="26"/>
              </w:rPr>
            </w:pPr>
            <w:r>
              <w:rPr>
                <w:szCs w:val="26"/>
              </w:rPr>
              <w:t>Nhập thông tin: số tiền, ngày phát sinh giao dịch, hủ tiền,  nguồn gốc thu nhập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spacing w:line="240" w:lineRule="auto"/>
              <w:ind w:left="405" w:firstLine="0"/>
              <w:rPr>
                <w:szCs w:val="26"/>
              </w:rPr>
            </w:pPr>
          </w:p>
        </w:tc>
      </w:tr>
      <w:tr w:rsidR="006567E6" w:rsidTr="006545F5">
        <w:trPr>
          <w:trHeight w:val="150"/>
        </w:trPr>
        <w:tc>
          <w:tcPr>
            <w:tcW w:w="1705" w:type="dxa"/>
            <w:vMerge/>
            <w:tcBorders>
              <w:left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212F29" w:rsidP="006545F5">
            <w:pPr>
              <w:pStyle w:val="ListParagraph"/>
              <w:numPr>
                <w:ilvl w:val="0"/>
                <w:numId w:val="9"/>
              </w:numPr>
              <w:spacing w:line="240" w:lineRule="auto"/>
              <w:rPr>
                <w:szCs w:val="26"/>
              </w:rPr>
            </w:pPr>
            <w:r>
              <w:rPr>
                <w:szCs w:val="26"/>
              </w:rPr>
              <w:t xml:space="preserve">Nhấn </w:t>
            </w:r>
            <w:r w:rsidR="006567E6">
              <w:rPr>
                <w:szCs w:val="26"/>
              </w:rPr>
              <w:t>nút “Xác nhận”</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6567E6" w:rsidP="006545F5">
            <w:pPr>
              <w:pStyle w:val="ListParagraph"/>
              <w:numPr>
                <w:ilvl w:val="0"/>
                <w:numId w:val="9"/>
              </w:numPr>
              <w:spacing w:line="240" w:lineRule="auto"/>
              <w:rPr>
                <w:szCs w:val="26"/>
              </w:rPr>
            </w:pPr>
            <w:r>
              <w:rPr>
                <w:szCs w:val="26"/>
              </w:rPr>
              <w:t>Kiểm tra thông tin giao dịch hợp lệ</w:t>
            </w:r>
            <w:r w:rsidR="007D6E3C">
              <w:rPr>
                <w:szCs w:val="26"/>
              </w:rPr>
              <w:t>.</w:t>
            </w:r>
          </w:p>
        </w:tc>
      </w:tr>
      <w:tr w:rsidR="006567E6" w:rsidTr="006545F5">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6567E6" w:rsidRPr="0044031E" w:rsidRDefault="006567E6"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6567E6" w:rsidP="006545F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Pr="00735BE3" w:rsidRDefault="00806310" w:rsidP="00ED55AD">
            <w:pPr>
              <w:pStyle w:val="ListParagraph"/>
              <w:numPr>
                <w:ilvl w:val="0"/>
                <w:numId w:val="9"/>
              </w:numPr>
              <w:spacing w:line="240" w:lineRule="auto"/>
              <w:rPr>
                <w:szCs w:val="26"/>
              </w:rPr>
            </w:pPr>
            <w:r>
              <w:rPr>
                <w:szCs w:val="26"/>
              </w:rPr>
              <w:t>Phát sinh giao dịch và l</w:t>
            </w:r>
            <w:r w:rsidR="00C40115">
              <w:rPr>
                <w:szCs w:val="26"/>
              </w:rPr>
              <w:t>ưu thông tin khoản giao dịch vào cơ sở dữ liệu.</w:t>
            </w:r>
          </w:p>
        </w:tc>
      </w:tr>
      <w:tr w:rsidR="00ED55AD" w:rsidTr="006545F5">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ED55AD" w:rsidRPr="0044031E" w:rsidRDefault="00ED55AD" w:rsidP="006545F5">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ED55AD" w:rsidP="00C4011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ED55AD" w:rsidRDefault="007D6E3C" w:rsidP="00337A53">
            <w:pPr>
              <w:pStyle w:val="ListParagraph"/>
              <w:numPr>
                <w:ilvl w:val="0"/>
                <w:numId w:val="9"/>
              </w:numPr>
              <w:spacing w:line="240" w:lineRule="auto"/>
              <w:rPr>
                <w:szCs w:val="26"/>
              </w:rPr>
            </w:pPr>
            <w:r>
              <w:rPr>
                <w:szCs w:val="26"/>
              </w:rPr>
              <w:t>Cộng số tiền của giao dịch vào</w:t>
            </w:r>
            <w:r w:rsidR="00ED55AD">
              <w:rPr>
                <w:szCs w:val="26"/>
              </w:rPr>
              <w:t xml:space="preserve"> ngân sách của hủ tiền </w:t>
            </w:r>
            <w:r>
              <w:rPr>
                <w:szCs w:val="26"/>
              </w:rPr>
              <w:t xml:space="preserve">được </w:t>
            </w:r>
            <w:r w:rsidR="00337A53">
              <w:rPr>
                <w:szCs w:val="26"/>
              </w:rPr>
              <w:t>chọn và cập nhật vào cơ sở dữ liệu.</w:t>
            </w:r>
          </w:p>
        </w:tc>
      </w:tr>
      <w:tr w:rsidR="006567E6" w:rsidTr="006545F5">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6567E6" w:rsidRPr="0044031E" w:rsidRDefault="006567E6" w:rsidP="006545F5">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6567E6" w:rsidRDefault="002557A8" w:rsidP="006545F5">
            <w:pPr>
              <w:keepNext/>
              <w:spacing w:line="240" w:lineRule="auto"/>
              <w:ind w:left="405" w:firstLine="0"/>
              <w:rPr>
                <w:szCs w:val="26"/>
              </w:rPr>
            </w:pPr>
            <w:r>
              <w:rPr>
                <w:szCs w:val="26"/>
              </w:rPr>
              <w:t>3</w:t>
            </w:r>
            <w:r w:rsidR="006567E6">
              <w:rPr>
                <w:szCs w:val="26"/>
              </w:rPr>
              <w:t>.1. Nếu thông tin không hợp lệ, hiển thị thông báo yêu cầu người dùng nhập lại.</w:t>
            </w:r>
          </w:p>
          <w:p w:rsidR="006567E6" w:rsidRDefault="00705622" w:rsidP="006545F5">
            <w:pPr>
              <w:keepNext/>
              <w:spacing w:line="240" w:lineRule="auto"/>
              <w:ind w:left="405" w:firstLine="0"/>
              <w:rPr>
                <w:szCs w:val="26"/>
              </w:rPr>
            </w:pPr>
            <w:r>
              <w:rPr>
                <w:szCs w:val="26"/>
              </w:rPr>
              <w:t>7</w:t>
            </w:r>
            <w:r w:rsidR="006567E6">
              <w:rPr>
                <w:szCs w:val="26"/>
              </w:rPr>
              <w:t>.1. Nếu xảy ra lỗi, hệ thống hiển thị thông báo lỗi và kết thúc chức năng hiện tại.</w:t>
            </w:r>
          </w:p>
          <w:p w:rsidR="0013156A" w:rsidRPr="0044031E" w:rsidRDefault="00D12FB9" w:rsidP="006545F5">
            <w:pPr>
              <w:keepNext/>
              <w:spacing w:line="240" w:lineRule="auto"/>
              <w:ind w:left="405" w:firstLine="0"/>
              <w:rPr>
                <w:szCs w:val="26"/>
              </w:rPr>
            </w:pPr>
            <w:r>
              <w:rPr>
                <w:szCs w:val="26"/>
              </w:rPr>
              <w:t>8</w:t>
            </w:r>
            <w:r w:rsidR="0013156A">
              <w:rPr>
                <w:szCs w:val="26"/>
              </w:rPr>
              <w:t>.1. Nếu xảy ra lỗi, hệ thống hiển thị thông báo lỗi và kết thúc chức năng hiện tại.</w:t>
            </w:r>
          </w:p>
        </w:tc>
      </w:tr>
    </w:tbl>
    <w:p w:rsidR="006567E6" w:rsidRPr="006567E6" w:rsidRDefault="006567E6" w:rsidP="006567E6"/>
    <w:p w:rsidR="00270A4F" w:rsidRDefault="00AA0ADB" w:rsidP="00270A4F">
      <w:pPr>
        <w:pStyle w:val="Heading4"/>
      </w:pPr>
      <w:r w:rsidRPr="00AA0ADB">
        <w:rPr>
          <w:noProof/>
        </w:rPr>
        <w:drawing>
          <wp:anchor distT="0" distB="0" distL="114300" distR="114300" simplePos="0" relativeHeight="251758592" behindDoc="0" locked="0" layoutInCell="1" allowOverlap="1" wp14:anchorId="4C06628B" wp14:editId="2BFF59B8">
            <wp:simplePos x="0" y="0"/>
            <wp:positionH relativeFrom="margin">
              <wp:align>left</wp:align>
            </wp:positionH>
            <wp:positionV relativeFrom="paragraph">
              <wp:posOffset>447040</wp:posOffset>
            </wp:positionV>
            <wp:extent cx="5877560" cy="6877685"/>
            <wp:effectExtent l="0" t="0" r="8890" b="0"/>
            <wp:wrapTopAndBottom/>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877560" cy="68776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425DDC" w:rsidRDefault="00425DDC" w:rsidP="00425DDC"/>
    <w:p w:rsidR="00425DDC" w:rsidRPr="00425DDC" w:rsidRDefault="00425DDC" w:rsidP="00425DDC"/>
    <w:p w:rsidR="00355FDD" w:rsidRPr="00355FDD" w:rsidRDefault="00355FDD" w:rsidP="00355FDD"/>
    <w:p w:rsidR="00EC529B" w:rsidRDefault="00943E55" w:rsidP="00EC529B">
      <w:pPr>
        <w:pStyle w:val="Heading4"/>
      </w:pPr>
      <w:r w:rsidRPr="00943E55">
        <w:rPr>
          <w:noProof/>
        </w:rPr>
        <w:drawing>
          <wp:anchor distT="0" distB="0" distL="114300" distR="114300" simplePos="0" relativeHeight="251759616" behindDoc="0" locked="0" layoutInCell="1" allowOverlap="1" wp14:anchorId="457E5952" wp14:editId="1B357F86">
            <wp:simplePos x="0" y="0"/>
            <wp:positionH relativeFrom="margin">
              <wp:align>left</wp:align>
            </wp:positionH>
            <wp:positionV relativeFrom="paragraph">
              <wp:posOffset>374650</wp:posOffset>
            </wp:positionV>
            <wp:extent cx="5979160" cy="6327775"/>
            <wp:effectExtent l="0" t="0" r="2540" b="0"/>
            <wp:wrapTopAndBottom/>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5979160" cy="63277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943E55" w:rsidRDefault="00943E55" w:rsidP="00943E55"/>
    <w:p w:rsidR="00943E55" w:rsidRDefault="00943E55" w:rsidP="00943E55"/>
    <w:p w:rsidR="00943E55" w:rsidRPr="00943E55" w:rsidRDefault="00943E55" w:rsidP="00943E55"/>
    <w:p w:rsidR="00102536" w:rsidRDefault="000D60E0" w:rsidP="00733E8F">
      <w:pPr>
        <w:pStyle w:val="Heading3"/>
      </w:pPr>
      <w:r>
        <w:lastRenderedPageBreak/>
        <w:t>Use case UC03.2.b_GhiNhanThuNhap</w:t>
      </w:r>
      <w:r w:rsidR="00102536">
        <w:t>ChoTatCaHu</w:t>
      </w:r>
    </w:p>
    <w:p w:rsidR="00DA353A" w:rsidRPr="00DA353A" w:rsidRDefault="00DA353A" w:rsidP="00DA353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1E02F4" w:rsidRDefault="007D7C21" w:rsidP="004C06CB">
            <w:pPr>
              <w:spacing w:line="240" w:lineRule="auto"/>
              <w:ind w:left="405" w:firstLine="0"/>
              <w:rPr>
                <w:szCs w:val="26"/>
              </w:rPr>
            </w:pPr>
            <w:r w:rsidRPr="001E02F4">
              <w:rPr>
                <w:szCs w:val="26"/>
              </w:rPr>
              <w:t>UC03.2.b_GhiNhanThuChiChoTatCaHu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35076" w:rsidP="00235076">
            <w:pPr>
              <w:spacing w:line="240" w:lineRule="auto"/>
              <w:ind w:left="405" w:firstLine="0"/>
              <w:rPr>
                <w:szCs w:val="26"/>
              </w:rPr>
            </w:pPr>
            <w:r>
              <w:rPr>
                <w:szCs w:val="26"/>
              </w:rPr>
              <w:t xml:space="preserve">Lưu lại thông tin giao dịch thu nhập và cộng thêm </w:t>
            </w:r>
            <w:r w:rsidR="003531DF">
              <w:rPr>
                <w:szCs w:val="26"/>
              </w:rPr>
              <w:t xml:space="preserve">số tiền </w:t>
            </w:r>
            <w:r>
              <w:rPr>
                <w:szCs w:val="26"/>
              </w:rPr>
              <w:t xml:space="preserve">khoản thu nhập mới vào </w:t>
            </w:r>
            <w:r w:rsidR="003531DF">
              <w:rPr>
                <w:szCs w:val="26"/>
              </w:rPr>
              <w:t xml:space="preserve">ngân sách của </w:t>
            </w:r>
            <w:r>
              <w:rPr>
                <w:szCs w:val="26"/>
              </w:rPr>
              <w:t>tất cả các hủ theo tỉ lệ phần trăm.</w:t>
            </w:r>
          </w:p>
        </w:tc>
      </w:tr>
      <w:tr w:rsidR="007D7C21"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D7C21" w:rsidRPr="0044031E" w:rsidRDefault="007D7C21" w:rsidP="007D7C21">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D7C21" w:rsidRPr="0044031E" w:rsidRDefault="005F4597" w:rsidP="00B7421E">
            <w:pPr>
              <w:spacing w:line="240" w:lineRule="auto"/>
              <w:ind w:left="405" w:firstLine="0"/>
              <w:rPr>
                <w:szCs w:val="26"/>
              </w:rPr>
            </w:pPr>
            <w:r>
              <w:rPr>
                <w:szCs w:val="26"/>
              </w:rPr>
              <w:t xml:space="preserve">Người </w:t>
            </w:r>
            <w:r w:rsidR="00B7421E">
              <w:rPr>
                <w:szCs w:val="26"/>
              </w:rPr>
              <w:t>dùng thêm khoản thu nhập với đầy đủ</w:t>
            </w:r>
            <w:r>
              <w:rPr>
                <w:szCs w:val="26"/>
              </w:rPr>
              <w:t xml:space="preserve"> thông tin </w:t>
            </w:r>
            <w:r w:rsidR="00774B26">
              <w:rPr>
                <w:szCs w:val="26"/>
              </w:rPr>
              <w:t xml:space="preserve">cần thiết và chọn </w:t>
            </w:r>
            <w:r w:rsidR="00B7421E">
              <w:rPr>
                <w:szCs w:val="26"/>
              </w:rPr>
              <w:t>thê</w:t>
            </w:r>
            <w:r w:rsidR="005539FD">
              <w:rPr>
                <w:szCs w:val="26"/>
              </w:rPr>
              <w:br/>
            </w:r>
            <w:r w:rsidR="005539FD">
              <w:rPr>
                <w:szCs w:val="26"/>
              </w:rPr>
              <w:br/>
            </w:r>
            <w:r w:rsidR="00B7421E">
              <w:rPr>
                <w:szCs w:val="26"/>
              </w:rPr>
              <w:t xml:space="preserve">m thu nhập cho </w:t>
            </w:r>
            <w:r>
              <w:rPr>
                <w:szCs w:val="26"/>
              </w:rPr>
              <w:t>tất cả các hủ tiền, sau đó chọn xác nhận. Hệ thống sẽ chia khoản thu nhập vừa thêm vào theo tỉ lệ phần trăm và cộng thêm vào ngân sách hiện có của tất cả hủ tiền.</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5F4597">
            <w:pPr>
              <w:spacing w:line="240" w:lineRule="auto"/>
              <w:ind w:left="405" w:firstLine="0"/>
              <w:rPr>
                <w:szCs w:val="26"/>
              </w:rPr>
            </w:pPr>
            <w:r>
              <w:rPr>
                <w:szCs w:val="26"/>
              </w:rPr>
              <w:t>Người dùng</w:t>
            </w:r>
          </w:p>
        </w:tc>
      </w:tr>
      <w:tr w:rsidR="005F4597"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5F4597" w:rsidRPr="0044031E" w:rsidRDefault="005F4597" w:rsidP="005F459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F4597" w:rsidRPr="0044031E" w:rsidRDefault="005F4597" w:rsidP="004A14E0">
            <w:pPr>
              <w:spacing w:line="240" w:lineRule="auto"/>
              <w:ind w:left="405" w:firstLine="0"/>
              <w:rPr>
                <w:szCs w:val="26"/>
              </w:rPr>
            </w:pPr>
            <w:r>
              <w:rPr>
                <w:szCs w:val="26"/>
              </w:rPr>
              <w:t xml:space="preserve"> Người dùng đă</w:t>
            </w:r>
            <w:r w:rsidR="00A55880">
              <w:rPr>
                <w:szCs w:val="26"/>
              </w:rPr>
              <w:t>ng nhập thành công vào hệ thống và C</w:t>
            </w:r>
            <w:r w:rsidR="00A3737A">
              <w:rPr>
                <w:szCs w:val="26"/>
              </w:rPr>
              <w:t>họn chức năng ghi nhận thu nhập, hệ thống hiển thị giao diện ghi nhận thu nhập.</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F32705" w:rsidP="00F32705">
            <w:pPr>
              <w:spacing w:line="240" w:lineRule="auto"/>
              <w:ind w:left="405" w:firstLine="0"/>
              <w:rPr>
                <w:szCs w:val="26"/>
              </w:rPr>
            </w:pPr>
            <w:r>
              <w:rPr>
                <w:szCs w:val="26"/>
              </w:rPr>
              <w:t xml:space="preserve">Thông tin về các khoản giao dịch thu nhập cho mỗi hủ tiền được lưu vào cơ sở dữ liệu và </w:t>
            </w:r>
            <w:r w:rsidR="00253A1A">
              <w:rPr>
                <w:szCs w:val="26"/>
              </w:rPr>
              <w:t xml:space="preserve">ngân sách của tất cả các hủ tiền </w:t>
            </w:r>
            <w:r>
              <w:rPr>
                <w:szCs w:val="26"/>
              </w:rPr>
              <w:t xml:space="preserve">được cập nhật </w:t>
            </w:r>
            <w:r w:rsidR="00253A1A">
              <w:rPr>
                <w:szCs w:val="26"/>
              </w:rPr>
              <w:t>vào cở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0D60E0" w:rsidTr="004C06CB">
        <w:trPr>
          <w:trHeight w:val="150"/>
        </w:trPr>
        <w:tc>
          <w:tcPr>
            <w:tcW w:w="1705" w:type="dxa"/>
            <w:vMerge/>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Nhập thông tin: số tiền, ngày phát sinh giao dịch (thông tin bắt buộc) và mô tả (thông tin không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r>
      <w:tr w:rsidR="00460548" w:rsidTr="004C06CB">
        <w:trPr>
          <w:trHeight w:val="150"/>
        </w:trPr>
        <w:tc>
          <w:tcPr>
            <w:tcW w:w="1705" w:type="dxa"/>
            <w:vMerge/>
            <w:tcBorders>
              <w:left w:val="single" w:sz="4" w:space="0" w:color="000000" w:themeColor="text1"/>
              <w:right w:val="single" w:sz="4" w:space="0" w:color="000000" w:themeColor="text1"/>
            </w:tcBorders>
          </w:tcPr>
          <w:p w:rsidR="00460548" w:rsidRPr="0044031E" w:rsidRDefault="00460548"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000B55">
            <w:pPr>
              <w:pStyle w:val="ListParagraph"/>
              <w:numPr>
                <w:ilvl w:val="0"/>
                <w:numId w:val="10"/>
              </w:numPr>
              <w:spacing w:line="240" w:lineRule="auto"/>
              <w:rPr>
                <w:szCs w:val="26"/>
              </w:rPr>
            </w:pPr>
            <w:r>
              <w:rPr>
                <w:szCs w:val="26"/>
              </w:rPr>
              <w:t>Chọn thêm thu nhập cho tất cả các hủ tiền (thông tin bắt buộc).</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60548" w:rsidRDefault="00460548" w:rsidP="00460548">
            <w:pPr>
              <w:pStyle w:val="ListParagraph"/>
              <w:spacing w:line="240" w:lineRule="auto"/>
              <w:ind w:left="502"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07D1A" w:rsidP="00000B55">
            <w:pPr>
              <w:pStyle w:val="ListParagraph"/>
              <w:numPr>
                <w:ilvl w:val="0"/>
                <w:numId w:val="10"/>
              </w:numPr>
              <w:spacing w:line="240" w:lineRule="auto"/>
              <w:rPr>
                <w:szCs w:val="26"/>
              </w:rPr>
            </w:pPr>
            <w:r>
              <w:rPr>
                <w:szCs w:val="26"/>
              </w:rPr>
              <w:t>C</w:t>
            </w:r>
            <w:r w:rsidR="009C58AB">
              <w:rPr>
                <w:szCs w:val="26"/>
              </w:rPr>
              <w:t>họn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0D60E0" w:rsidP="00000B55">
            <w:pPr>
              <w:pStyle w:val="ListParagraph"/>
              <w:numPr>
                <w:ilvl w:val="0"/>
                <w:numId w:val="10"/>
              </w:numPr>
              <w:spacing w:line="240" w:lineRule="auto"/>
              <w:rPr>
                <w:szCs w:val="26"/>
              </w:rPr>
            </w:pPr>
            <w:r>
              <w:rPr>
                <w:szCs w:val="26"/>
              </w:rPr>
              <w:t>Kiểm tra thông tin giao dịch hợp lệ.</w:t>
            </w:r>
          </w:p>
        </w:tc>
      </w:tr>
      <w:tr w:rsidR="000D60E0" w:rsidTr="004C06CB">
        <w:trPr>
          <w:trHeight w:val="150"/>
        </w:trPr>
        <w:tc>
          <w:tcPr>
            <w:tcW w:w="1705" w:type="dxa"/>
            <w:tcBorders>
              <w:left w:val="single" w:sz="4" w:space="0" w:color="000000" w:themeColor="text1"/>
              <w:right w:val="single" w:sz="4" w:space="0" w:color="000000" w:themeColor="text1"/>
            </w:tcBorders>
          </w:tcPr>
          <w:p w:rsidR="000D60E0" w:rsidRPr="0044031E" w:rsidRDefault="000D60E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0D60E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60E0" w:rsidRDefault="00460548" w:rsidP="00000B55">
            <w:pPr>
              <w:pStyle w:val="ListParagraph"/>
              <w:numPr>
                <w:ilvl w:val="0"/>
                <w:numId w:val="10"/>
              </w:numPr>
              <w:spacing w:line="240" w:lineRule="auto"/>
              <w:rPr>
                <w:szCs w:val="26"/>
              </w:rPr>
            </w:pPr>
            <w:r>
              <w:rPr>
                <w:szCs w:val="26"/>
              </w:rPr>
              <w:t xml:space="preserve">Phát sinh </w:t>
            </w:r>
            <w:r w:rsidR="006D6595">
              <w:rPr>
                <w:szCs w:val="26"/>
              </w:rPr>
              <w:t xml:space="preserve">các </w:t>
            </w:r>
            <w:r>
              <w:rPr>
                <w:szCs w:val="26"/>
              </w:rPr>
              <w:t>giao dịch</w:t>
            </w:r>
            <w:r w:rsidR="006D6595">
              <w:rPr>
                <w:szCs w:val="26"/>
              </w:rPr>
              <w:t xml:space="preserve"> cho tất cả các hủ tiền</w:t>
            </w:r>
            <w:r>
              <w:rPr>
                <w:szCs w:val="26"/>
              </w:rPr>
              <w:t xml:space="preserve"> </w:t>
            </w:r>
            <w:r w:rsidR="000D2910">
              <w:rPr>
                <w:szCs w:val="26"/>
              </w:rPr>
              <w:t>và lưu vào cơ sở dữ liệu.</w:t>
            </w:r>
          </w:p>
        </w:tc>
      </w:tr>
      <w:tr w:rsidR="000D2910" w:rsidTr="004C06CB">
        <w:trPr>
          <w:trHeight w:val="150"/>
        </w:trPr>
        <w:tc>
          <w:tcPr>
            <w:tcW w:w="1705" w:type="dxa"/>
            <w:tcBorders>
              <w:left w:val="single" w:sz="4" w:space="0" w:color="000000" w:themeColor="text1"/>
              <w:right w:val="single" w:sz="4" w:space="0" w:color="000000" w:themeColor="text1"/>
            </w:tcBorders>
          </w:tcPr>
          <w:p w:rsidR="000D2910" w:rsidRPr="0044031E" w:rsidRDefault="000D2910"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0D2910" w:rsidP="000D60E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D2910" w:rsidRDefault="003D6049" w:rsidP="00000B55">
            <w:pPr>
              <w:pStyle w:val="ListParagraph"/>
              <w:numPr>
                <w:ilvl w:val="0"/>
                <w:numId w:val="10"/>
              </w:numPr>
              <w:spacing w:line="240" w:lineRule="auto"/>
              <w:rPr>
                <w:szCs w:val="26"/>
              </w:rPr>
            </w:pPr>
            <w:r>
              <w:rPr>
                <w:szCs w:val="26"/>
              </w:rPr>
              <w:t xml:space="preserve">Tính ngân sách của </w:t>
            </w:r>
            <w:r w:rsidR="00B43AD7">
              <w:rPr>
                <w:szCs w:val="26"/>
              </w:rPr>
              <w:t xml:space="preserve">các </w:t>
            </w:r>
            <w:r>
              <w:rPr>
                <w:szCs w:val="26"/>
              </w:rPr>
              <w:t xml:space="preserve">hủ tiền </w:t>
            </w:r>
            <w:r w:rsidR="00B43AD7">
              <w:rPr>
                <w:szCs w:val="26"/>
              </w:rPr>
              <w:t xml:space="preserve">theo tỉ lệ đã được thiết lập </w:t>
            </w:r>
            <w:r>
              <w:rPr>
                <w:szCs w:val="26"/>
              </w:rPr>
              <w:t>và cập nhật vào cơ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D6049" w:rsidRPr="003D6049" w:rsidRDefault="008E75A1" w:rsidP="003D6049">
            <w:pPr>
              <w:keepNext/>
              <w:spacing w:line="240" w:lineRule="auto"/>
              <w:ind w:firstLine="0"/>
              <w:rPr>
                <w:szCs w:val="26"/>
              </w:rPr>
            </w:pPr>
            <w:r>
              <w:rPr>
                <w:szCs w:val="26"/>
              </w:rPr>
              <w:t>4</w:t>
            </w:r>
            <w:r w:rsidR="003D6049" w:rsidRPr="003D6049">
              <w:rPr>
                <w:szCs w:val="26"/>
              </w:rPr>
              <w:t>.</w:t>
            </w:r>
            <w:r w:rsidR="003D6049">
              <w:rPr>
                <w:szCs w:val="26"/>
              </w:rPr>
              <w:t xml:space="preserve">1. </w:t>
            </w:r>
            <w:r w:rsidR="000D60E0" w:rsidRPr="003D6049">
              <w:rPr>
                <w:szCs w:val="26"/>
              </w:rPr>
              <w:t xml:space="preserve">Nếu số tiền nhập vào không hợp lệ, hiển thị thông báo yêu </w:t>
            </w:r>
            <w:r w:rsidR="000D60E0" w:rsidRPr="003D6049">
              <w:rPr>
                <w:szCs w:val="26"/>
              </w:rPr>
              <w:tab/>
              <w:t>cầu người dùng nhập lại.</w:t>
            </w:r>
          </w:p>
          <w:p w:rsidR="002F128A" w:rsidRDefault="008E75A1" w:rsidP="003D6049">
            <w:pPr>
              <w:ind w:firstLine="0"/>
            </w:pPr>
            <w:r>
              <w:t>5</w:t>
            </w:r>
            <w:r w:rsidR="003D6049">
              <w:t xml:space="preserve">.1. </w:t>
            </w:r>
            <w:r w:rsidR="00110E71" w:rsidRPr="003D6049">
              <w:t>N</w:t>
            </w:r>
            <w:r w:rsidR="003D6049">
              <w:t>ế</w:t>
            </w:r>
            <w:r w:rsidR="00110E71" w:rsidRPr="003D6049">
              <w:t>u xảy ra lỗi, hệ thống hiển thị thông báo</w:t>
            </w:r>
            <w:r w:rsidR="003D6049">
              <w:t xml:space="preserve"> lỗi và kết thúc chức năng hiện </w:t>
            </w:r>
            <w:r w:rsidR="00110E71" w:rsidRPr="003D6049">
              <w:t>tại.</w:t>
            </w:r>
          </w:p>
          <w:p w:rsidR="008E75A1" w:rsidRPr="003D6049" w:rsidRDefault="008E75A1" w:rsidP="003D6049">
            <w:pPr>
              <w:ind w:firstLine="0"/>
            </w:pPr>
            <w:r>
              <w:lastRenderedPageBreak/>
              <w:t xml:space="preserve">6.1. </w:t>
            </w:r>
            <w:r w:rsidRPr="003D6049">
              <w:t>N</w:t>
            </w:r>
            <w:r>
              <w:t>ế</w:t>
            </w:r>
            <w:r w:rsidRPr="003D6049">
              <w:t>u xảy ra lỗi, hệ thống hiển thị thông báo</w:t>
            </w:r>
            <w:r>
              <w:t xml:space="preserve"> lỗi và kết thúc chức năng hiện </w:t>
            </w:r>
            <w:r w:rsidRPr="003D6049">
              <w:t>tại.</w:t>
            </w:r>
          </w:p>
        </w:tc>
      </w:tr>
    </w:tbl>
    <w:p w:rsidR="00270A4F" w:rsidRDefault="00270A4F" w:rsidP="00270A4F">
      <w:pPr>
        <w:pStyle w:val="Heading4"/>
      </w:pPr>
      <w:r>
        <w:lastRenderedPageBreak/>
        <w:t>Activity diagram</w:t>
      </w:r>
    </w:p>
    <w:p w:rsidR="00DA353A" w:rsidRPr="00DA353A" w:rsidRDefault="00153345" w:rsidP="00BF36B6">
      <w:pPr>
        <w:ind w:firstLine="0"/>
      </w:pPr>
      <w:r w:rsidRPr="00153345">
        <w:rPr>
          <w:noProof/>
        </w:rPr>
        <w:drawing>
          <wp:inline distT="0" distB="0" distL="0" distR="0">
            <wp:extent cx="5868924" cy="5591597"/>
            <wp:effectExtent l="0" t="0" r="0" b="952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5874278" cy="5596698"/>
                    </a:xfrm>
                    <a:prstGeom prst="rect">
                      <a:avLst/>
                    </a:prstGeom>
                    <a:noFill/>
                    <a:ln>
                      <a:noFill/>
                    </a:ln>
                  </pic:spPr>
                </pic:pic>
              </a:graphicData>
            </a:graphic>
          </wp:inline>
        </w:drawing>
      </w:r>
    </w:p>
    <w:p w:rsidR="00970C1C" w:rsidRDefault="00270A4F" w:rsidP="00FA04A0">
      <w:pPr>
        <w:pStyle w:val="Heading4"/>
      </w:pPr>
      <w:r>
        <w:lastRenderedPageBreak/>
        <w:t>Sequence diagram</w:t>
      </w:r>
    </w:p>
    <w:p w:rsidR="00460F2A" w:rsidRDefault="00460F2A" w:rsidP="00460F2A">
      <w:r w:rsidRPr="00460F2A">
        <w:rPr>
          <w:noProof/>
        </w:rPr>
        <w:drawing>
          <wp:anchor distT="0" distB="0" distL="114300" distR="114300" simplePos="0" relativeHeight="251757568" behindDoc="0" locked="0" layoutInCell="1" allowOverlap="1" wp14:anchorId="370E120F" wp14:editId="31D7A4B7">
            <wp:simplePos x="0" y="0"/>
            <wp:positionH relativeFrom="margin">
              <wp:align>left</wp:align>
            </wp:positionH>
            <wp:positionV relativeFrom="paragraph">
              <wp:posOffset>273685</wp:posOffset>
            </wp:positionV>
            <wp:extent cx="5899150" cy="5712460"/>
            <wp:effectExtent l="0" t="0" r="6350" b="2540"/>
            <wp:wrapTopAndBottom/>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5899150" cy="571246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60F2A" w:rsidRPr="00460F2A" w:rsidRDefault="00460F2A" w:rsidP="00460F2A"/>
    <w:p w:rsidR="00142C8C" w:rsidRDefault="00142C8C" w:rsidP="00733E8F">
      <w:pPr>
        <w:pStyle w:val="Heading3"/>
      </w:pPr>
      <w:r>
        <w:t>Use case UC03.3_SuaGiaoDich</w:t>
      </w:r>
    </w:p>
    <w:p w:rsidR="000303A3" w:rsidRDefault="000303A3" w:rsidP="000303A3">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E8097A" w:rsidRDefault="00F72B54" w:rsidP="00865EA7">
            <w:pPr>
              <w:spacing w:line="240" w:lineRule="auto"/>
              <w:ind w:left="405" w:firstLine="0"/>
              <w:rPr>
                <w:szCs w:val="26"/>
              </w:rPr>
            </w:pPr>
            <w:r>
              <w:rPr>
                <w:szCs w:val="26"/>
              </w:rPr>
              <w:t>UC03.3_SuaGiaoDich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Cho phép người dùng sửa các giao dịch ghi nhận thu nhập, chi tiêu của người dùng và cập nhật dữ liệu vào hệ thống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chọn giao dịch muốn sửa trong danh sách giao dịch để sửa lại giao dịch. Hệ thống sẽ hiển thị thông báo khi người dùng sửa giao dịch xong.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lastRenderedPageBreak/>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Người dùng đăng nhập thành công vào hệ thống</w:t>
            </w:r>
            <w:r w:rsidR="008530E2">
              <w:rPr>
                <w:szCs w:val="26"/>
              </w:rPr>
              <w:t xml:space="preserve"> và c</w:t>
            </w:r>
            <w:r w:rsidR="00E43C84">
              <w:rPr>
                <w:szCs w:val="26"/>
              </w:rPr>
              <w:t>họn xem danh sách các giao dịch, hệ thống hiển thị danh sách các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szCs w:val="26"/>
              </w:rPr>
            </w:pPr>
            <w:r>
              <w:rPr>
                <w:szCs w:val="26"/>
              </w:rPr>
              <w:t>Thông tin giao dịch được sửa sẽ được cập nhật và</w:t>
            </w:r>
            <w:r w:rsidR="00D269DB">
              <w:rPr>
                <w:szCs w:val="26"/>
              </w:rPr>
              <w:t>o</w:t>
            </w:r>
            <w:r>
              <w:rPr>
                <w:szCs w:val="26"/>
              </w:rPr>
              <w:t xml:space="preserve"> hệ cơ sở dữ liệu và trong danh sách các giao dịch. </w:t>
            </w:r>
          </w:p>
        </w:tc>
      </w:tr>
      <w:tr w:rsidR="00F72B54"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F72B54" w:rsidRDefault="00F72B54" w:rsidP="00865EA7">
            <w:pPr>
              <w:spacing w:line="240" w:lineRule="auto"/>
              <w:ind w:left="405" w:firstLine="0"/>
              <w:jc w:val="center"/>
              <w:rPr>
                <w:szCs w:val="26"/>
              </w:rPr>
            </w:pPr>
            <w:r>
              <w:rPr>
                <w:szCs w:val="26"/>
              </w:rPr>
              <w:t>HeThong</w:t>
            </w: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numPr>
                <w:ilvl w:val="0"/>
                <w:numId w:val="11"/>
              </w:numPr>
              <w:spacing w:line="240" w:lineRule="auto"/>
              <w:rPr>
                <w:szCs w:val="26"/>
              </w:rPr>
            </w:pPr>
            <w:r>
              <w:rPr>
                <w:szCs w:val="26"/>
              </w:rPr>
              <w:t>C</w:t>
            </w:r>
            <w:r w:rsidR="00774B26">
              <w:rPr>
                <w:szCs w:val="26"/>
              </w:rPr>
              <w:t>họn giao dịch muốn sửa trong dan</w:t>
            </w:r>
            <w:r>
              <w:rPr>
                <w:szCs w:val="26"/>
              </w:rPr>
              <w:t>h sách các giao dịch</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72B54" w:rsidP="00865EA7">
            <w:pPr>
              <w:pStyle w:val="ListParagraph"/>
              <w:spacing w:line="240" w:lineRule="auto"/>
              <w:ind w:left="1125" w:firstLine="0"/>
              <w:rPr>
                <w:szCs w:val="26"/>
              </w:rPr>
            </w:pPr>
          </w:p>
        </w:tc>
      </w:tr>
      <w:tr w:rsidR="00F72B54" w:rsidTr="00865EA7">
        <w:trPr>
          <w:trHeight w:val="150"/>
        </w:trPr>
        <w:tc>
          <w:tcPr>
            <w:tcW w:w="1705" w:type="dxa"/>
            <w:vMerge/>
            <w:tcBorders>
              <w:left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F424C9" w:rsidP="00865EA7">
            <w:pPr>
              <w:pStyle w:val="ListParagraph"/>
              <w:numPr>
                <w:ilvl w:val="0"/>
                <w:numId w:val="11"/>
              </w:numPr>
              <w:spacing w:line="240" w:lineRule="auto"/>
              <w:rPr>
                <w:szCs w:val="26"/>
              </w:rPr>
            </w:pPr>
            <w:r>
              <w:rPr>
                <w:szCs w:val="26"/>
              </w:rPr>
              <w:t xml:space="preserve">Chọn nút </w:t>
            </w:r>
            <w:r w:rsidR="00F72B54">
              <w:rPr>
                <w:szCs w:val="26"/>
              </w:rPr>
              <w:t>“Sửa”</w:t>
            </w:r>
            <w:r w:rsidR="00512B88">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2A1290" w:rsidRDefault="00512B88" w:rsidP="00865EA7">
            <w:pPr>
              <w:pStyle w:val="ListParagraph"/>
              <w:numPr>
                <w:ilvl w:val="0"/>
                <w:numId w:val="11"/>
              </w:numPr>
              <w:spacing w:line="240" w:lineRule="auto"/>
              <w:rPr>
                <w:szCs w:val="26"/>
              </w:rPr>
            </w:pPr>
            <w:r>
              <w:rPr>
                <w:szCs w:val="26"/>
              </w:rPr>
              <w:t>Truy xuất thông tin của giao dịch trong cơ sở dữ liệu và h</w:t>
            </w:r>
            <w:r w:rsidR="00624780">
              <w:rPr>
                <w:szCs w:val="26"/>
              </w:rPr>
              <w:t xml:space="preserve">iển thị giao diện sửa thông tin </w:t>
            </w:r>
            <w:r w:rsidR="008F1F46">
              <w:rPr>
                <w:szCs w:val="26"/>
              </w:rPr>
              <w:t>giao dịch đã được chọn.</w:t>
            </w:r>
          </w:p>
        </w:tc>
      </w:tr>
      <w:tr w:rsidR="007C3DC8" w:rsidTr="00865EA7">
        <w:trPr>
          <w:trHeight w:val="150"/>
        </w:trPr>
        <w:tc>
          <w:tcPr>
            <w:tcW w:w="1705" w:type="dxa"/>
            <w:vMerge/>
            <w:tcBorders>
              <w:left w:val="single" w:sz="4" w:space="0" w:color="000000" w:themeColor="text1"/>
              <w:right w:val="single" w:sz="4" w:space="0" w:color="000000" w:themeColor="text1"/>
            </w:tcBorders>
          </w:tcPr>
          <w:p w:rsidR="007C3DC8" w:rsidRPr="0044031E" w:rsidRDefault="007C3DC8"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035F2E" w:rsidP="00865EA7">
            <w:pPr>
              <w:pStyle w:val="ListParagraph"/>
              <w:numPr>
                <w:ilvl w:val="0"/>
                <w:numId w:val="11"/>
              </w:numPr>
              <w:spacing w:line="240" w:lineRule="auto"/>
              <w:rPr>
                <w:szCs w:val="26"/>
              </w:rPr>
            </w:pPr>
            <w:r>
              <w:rPr>
                <w:szCs w:val="26"/>
              </w:rPr>
              <w:t>T</w:t>
            </w:r>
            <w:r w:rsidR="00B96B36">
              <w:rPr>
                <w:szCs w:val="26"/>
              </w:rPr>
              <w:t>hay đổi</w:t>
            </w:r>
            <w:r w:rsidR="00244FBB">
              <w:rPr>
                <w:szCs w:val="26"/>
              </w:rPr>
              <w:t xml:space="preserve"> thông tin muốn sửa của giao dịch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C3DC8" w:rsidRDefault="00244FBB" w:rsidP="00865EA7">
            <w:pPr>
              <w:pStyle w:val="ListParagraph"/>
              <w:numPr>
                <w:ilvl w:val="0"/>
                <w:numId w:val="11"/>
              </w:numPr>
              <w:spacing w:line="240" w:lineRule="auto"/>
              <w:rPr>
                <w:szCs w:val="26"/>
              </w:rPr>
            </w:pPr>
            <w:r>
              <w:rPr>
                <w:szCs w:val="26"/>
              </w:rPr>
              <w:t>Kiểm tra thông tin hợp lệ</w:t>
            </w:r>
          </w:p>
        </w:tc>
      </w:tr>
      <w:tr w:rsidR="00F72B54"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F72B54" w:rsidRPr="0044031E" w:rsidRDefault="00F72B5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F72B5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Pr="00735BE3" w:rsidRDefault="00E45F74" w:rsidP="000049FD">
            <w:pPr>
              <w:pStyle w:val="ListParagraph"/>
              <w:numPr>
                <w:ilvl w:val="0"/>
                <w:numId w:val="11"/>
              </w:numPr>
              <w:spacing w:line="240" w:lineRule="auto"/>
              <w:rPr>
                <w:szCs w:val="26"/>
              </w:rPr>
            </w:pPr>
            <w:r>
              <w:rPr>
                <w:szCs w:val="26"/>
              </w:rPr>
              <w:t>C</w:t>
            </w:r>
            <w:r w:rsidR="00F72B54">
              <w:rPr>
                <w:szCs w:val="26"/>
              </w:rPr>
              <w:t>ập n</w:t>
            </w:r>
            <w:r w:rsidR="000049FD">
              <w:rPr>
                <w:szCs w:val="26"/>
              </w:rPr>
              <w:t xml:space="preserve">hật </w:t>
            </w:r>
            <w:r w:rsidR="00836894">
              <w:rPr>
                <w:szCs w:val="26"/>
              </w:rPr>
              <w:t xml:space="preserve">thông tin </w:t>
            </w:r>
            <w:r w:rsidR="000049FD">
              <w:rPr>
                <w:szCs w:val="26"/>
              </w:rPr>
              <w:t>giao dịch vào cơ sở dữ liệu.</w:t>
            </w:r>
          </w:p>
        </w:tc>
      </w:tr>
      <w:tr w:rsidR="00836894" w:rsidTr="00865EA7">
        <w:trPr>
          <w:trHeight w:val="150"/>
        </w:trPr>
        <w:tc>
          <w:tcPr>
            <w:tcW w:w="1705" w:type="dxa"/>
            <w:tcBorders>
              <w:left w:val="single" w:sz="4" w:space="0" w:color="000000" w:themeColor="text1"/>
              <w:bottom w:val="single" w:sz="4" w:space="0" w:color="000000" w:themeColor="text1"/>
              <w:right w:val="single" w:sz="4" w:space="0" w:color="000000" w:themeColor="text1"/>
            </w:tcBorders>
          </w:tcPr>
          <w:p w:rsidR="00836894" w:rsidRPr="0044031E" w:rsidRDefault="00836894"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836894" w:rsidRDefault="00836894" w:rsidP="000049FD">
            <w:pPr>
              <w:pStyle w:val="ListParagraph"/>
              <w:numPr>
                <w:ilvl w:val="0"/>
                <w:numId w:val="11"/>
              </w:numPr>
              <w:spacing w:line="240" w:lineRule="auto"/>
              <w:rPr>
                <w:szCs w:val="26"/>
              </w:rPr>
            </w:pPr>
            <w:r>
              <w:rPr>
                <w:szCs w:val="26"/>
              </w:rPr>
              <w:t>Cập nhật lại danh sách giao dịch.</w:t>
            </w:r>
          </w:p>
        </w:tc>
      </w:tr>
      <w:tr w:rsidR="00F72B54"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F72B54" w:rsidRPr="0044031E" w:rsidRDefault="00F72B54"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F72B54" w:rsidRDefault="00944F37" w:rsidP="00865EA7">
            <w:pPr>
              <w:keepNext/>
              <w:spacing w:line="240" w:lineRule="auto"/>
              <w:ind w:left="405" w:firstLine="0"/>
              <w:rPr>
                <w:szCs w:val="26"/>
              </w:rPr>
            </w:pPr>
            <w:r>
              <w:rPr>
                <w:szCs w:val="26"/>
              </w:rPr>
              <w:t>5</w:t>
            </w:r>
            <w:r w:rsidR="00F72B54">
              <w:rPr>
                <w:szCs w:val="26"/>
              </w:rPr>
              <w:t>.1. Thông tin không hợp lệ sẽ hiển thị</w:t>
            </w:r>
            <w:r w:rsidR="00E45F74">
              <w:rPr>
                <w:szCs w:val="26"/>
              </w:rPr>
              <w:t xml:space="preserve"> thông báo yêu cầu người dùng nh</w:t>
            </w:r>
            <w:r w:rsidR="00F72B54">
              <w:rPr>
                <w:szCs w:val="26"/>
              </w:rPr>
              <w:t>ập lại.</w:t>
            </w:r>
          </w:p>
          <w:p w:rsidR="00F72B54" w:rsidRPr="0044031E" w:rsidRDefault="00944F37" w:rsidP="00865EA7">
            <w:pPr>
              <w:keepNext/>
              <w:spacing w:line="240" w:lineRule="auto"/>
              <w:ind w:left="405" w:firstLine="0"/>
              <w:rPr>
                <w:szCs w:val="26"/>
              </w:rPr>
            </w:pPr>
            <w:r>
              <w:rPr>
                <w:szCs w:val="26"/>
              </w:rPr>
              <w:t>6</w:t>
            </w:r>
            <w:r w:rsidR="00F72B54">
              <w:rPr>
                <w:szCs w:val="26"/>
              </w:rPr>
              <w:t>.1. Nếu xảy ra lỗi, hệ thống sẽ hiển thị thông báo lỗi và kết thúc chức năng hiện tại.</w:t>
            </w:r>
          </w:p>
        </w:tc>
      </w:tr>
    </w:tbl>
    <w:p w:rsidR="006545F5" w:rsidRPr="006545F5" w:rsidRDefault="006545F5" w:rsidP="006545F5"/>
    <w:p w:rsidR="00270A4F" w:rsidRDefault="00F41309" w:rsidP="00270A4F">
      <w:pPr>
        <w:pStyle w:val="Heading4"/>
      </w:pPr>
      <w:r w:rsidRPr="00F41309">
        <w:rPr>
          <w:noProof/>
        </w:rPr>
        <w:lastRenderedPageBreak/>
        <w:drawing>
          <wp:anchor distT="0" distB="0" distL="114300" distR="114300" simplePos="0" relativeHeight="251718656" behindDoc="0" locked="0" layoutInCell="1" allowOverlap="1" wp14:anchorId="20D11005" wp14:editId="0F604877">
            <wp:simplePos x="0" y="0"/>
            <wp:positionH relativeFrom="margin">
              <wp:align>left</wp:align>
            </wp:positionH>
            <wp:positionV relativeFrom="paragraph">
              <wp:posOffset>316230</wp:posOffset>
            </wp:positionV>
            <wp:extent cx="5864225" cy="6318885"/>
            <wp:effectExtent l="0" t="0" r="3175" b="5715"/>
            <wp:wrapTopAndBottom/>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5864225" cy="631888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B7C6F" w:rsidRPr="006B7C6F" w:rsidRDefault="006B7C6F" w:rsidP="005334E7">
      <w:pPr>
        <w:ind w:firstLine="0"/>
      </w:pPr>
    </w:p>
    <w:p w:rsidR="00F41309" w:rsidRDefault="00E77301" w:rsidP="00E77301">
      <w:pPr>
        <w:pStyle w:val="Heading4"/>
      </w:pPr>
      <w:r w:rsidRPr="002B0E3E">
        <w:rPr>
          <w:noProof/>
        </w:rPr>
        <w:lastRenderedPageBreak/>
        <w:drawing>
          <wp:anchor distT="0" distB="0" distL="114300" distR="114300" simplePos="0" relativeHeight="251720704" behindDoc="0" locked="0" layoutInCell="1" allowOverlap="1" wp14:anchorId="5301701F" wp14:editId="79372EA6">
            <wp:simplePos x="0" y="0"/>
            <wp:positionH relativeFrom="margin">
              <wp:posOffset>-1270</wp:posOffset>
            </wp:positionH>
            <wp:positionV relativeFrom="paragraph">
              <wp:posOffset>340815</wp:posOffset>
            </wp:positionV>
            <wp:extent cx="5580380" cy="6482172"/>
            <wp:effectExtent l="0" t="0" r="1270" b="0"/>
            <wp:wrapTopAndBottom/>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580380" cy="6482172"/>
                    </a:xfrm>
                    <a:prstGeom prst="rect">
                      <a:avLst/>
                    </a:prstGeom>
                    <a:noFill/>
                    <a:ln>
                      <a:noFill/>
                    </a:ln>
                  </pic:spPr>
                </pic:pic>
              </a:graphicData>
            </a:graphic>
          </wp:anchor>
        </w:drawing>
      </w:r>
      <w:r w:rsidR="00270A4F">
        <w:t>Sequence diagram</w:t>
      </w:r>
    </w:p>
    <w:p w:rsidR="005334E7" w:rsidRPr="002F128A" w:rsidRDefault="005334E7" w:rsidP="002F128A"/>
    <w:p w:rsidR="00142C8C" w:rsidRDefault="00142C8C" w:rsidP="00733E8F">
      <w:pPr>
        <w:pStyle w:val="Heading3"/>
      </w:pPr>
      <w:r>
        <w:t>Use case UC03.4_XoaGiaoDich</w:t>
      </w:r>
    </w:p>
    <w:p w:rsidR="000E4C31" w:rsidRPr="000E4C31" w:rsidRDefault="000E4C31" w:rsidP="000E4C3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1E02F4" w:rsidP="004C06CB">
            <w:pPr>
              <w:spacing w:line="240" w:lineRule="auto"/>
              <w:ind w:left="405" w:firstLine="0"/>
              <w:rPr>
                <w:b/>
                <w:szCs w:val="26"/>
              </w:rPr>
            </w:pPr>
            <w:r>
              <w:t>UC03.4_XoaGiaoDich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B11E67">
            <w:pPr>
              <w:spacing w:line="240" w:lineRule="auto"/>
              <w:ind w:left="405" w:firstLine="0"/>
              <w:rPr>
                <w:szCs w:val="26"/>
              </w:rPr>
            </w:pPr>
            <w:r>
              <w:rPr>
                <w:szCs w:val="26"/>
              </w:rPr>
              <w:t>Xóa những giao dịch ghi nhận thu nhập hoặc chi tiêu khỏi danh sách các giao dịch vào cập nhật vào cở sở dữ liệu</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B11E67" w:rsidP="00E62A9F">
            <w:pPr>
              <w:spacing w:line="240" w:lineRule="auto"/>
              <w:ind w:left="405" w:firstLine="0"/>
              <w:rPr>
                <w:szCs w:val="26"/>
              </w:rPr>
            </w:pPr>
            <w:r>
              <w:rPr>
                <w:szCs w:val="26"/>
              </w:rPr>
              <w:t>Người dùng chọn chức năng xóa giao dịch khi người dùng nhập sai hoặc ghi sai về giao dịch nhưng thực tế không thực hiện. Hệ thống sẽ</w:t>
            </w:r>
            <w:r w:rsidR="00E62A9F">
              <w:rPr>
                <w:szCs w:val="26"/>
              </w:rPr>
              <w:t xml:space="preserve"> yêu cầu xác nhận từ phía người</w:t>
            </w:r>
            <w:r w:rsidR="00F06F97">
              <w:rPr>
                <w:szCs w:val="26"/>
              </w:rPr>
              <w:t xml:space="preserve"> dùng</w:t>
            </w:r>
            <w:r w:rsidR="00E62A9F">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1E02F4" w:rsidP="004C06CB">
            <w:pPr>
              <w:spacing w:line="240" w:lineRule="auto"/>
              <w:ind w:left="405" w:firstLine="0"/>
              <w:rPr>
                <w:szCs w:val="26"/>
              </w:rPr>
            </w:pPr>
            <w:r>
              <w:rPr>
                <w:szCs w:val="26"/>
              </w:rPr>
              <w:t>Người dùng đăng nhập th</w:t>
            </w:r>
            <w:r w:rsidR="00423923">
              <w:rPr>
                <w:szCs w:val="26"/>
              </w:rPr>
              <w:t xml:space="preserve">ành công vào hệ thống và chọn xam danh sách các giao dịch, hệ thống hiển thị danh </w:t>
            </w:r>
            <w:r w:rsidR="00743CBE">
              <w:rPr>
                <w:szCs w:val="26"/>
              </w:rPr>
              <w:t>sách các giao</w:t>
            </w:r>
            <w:r w:rsidR="00423923">
              <w:rPr>
                <w:szCs w:val="26"/>
              </w:rPr>
              <w:t xml:space="preserve"> dịch trong ngày.</w:t>
            </w:r>
            <w:r w:rsidR="00743CBE">
              <w:rPr>
                <w:szCs w:val="26"/>
              </w:rPr>
              <w:t>s</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A2846" w:rsidP="00DA2846">
            <w:pPr>
              <w:spacing w:line="240" w:lineRule="auto"/>
              <w:ind w:left="405" w:firstLine="0"/>
              <w:rPr>
                <w:szCs w:val="26"/>
              </w:rPr>
            </w:pPr>
            <w:r>
              <w:rPr>
                <w:szCs w:val="26"/>
              </w:rPr>
              <w:t>Thông tin về giao dịch bị xóa khỏi cơ sở dữ liệu và danh sách các giao dịch được cập nhật.</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Chọn giao dịch muốn xóa trên danh sách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Chọn chức năng xóa giao dịch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B44DFB" w:rsidRDefault="00B44DFB" w:rsidP="00B44DFB">
            <w:pPr>
              <w:pStyle w:val="ListParagraph"/>
              <w:numPr>
                <w:ilvl w:val="0"/>
                <w:numId w:val="12"/>
              </w:numPr>
              <w:spacing w:line="240" w:lineRule="auto"/>
              <w:rPr>
                <w:szCs w:val="26"/>
              </w:rPr>
            </w:pPr>
            <w:r>
              <w:rPr>
                <w:szCs w:val="26"/>
              </w:rPr>
              <w:t>Kiểm tra giao dịch trong cơ sở dữ liệu</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B44DF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000B55">
            <w:pPr>
              <w:pStyle w:val="ListParagraph"/>
              <w:numPr>
                <w:ilvl w:val="0"/>
                <w:numId w:val="12"/>
              </w:numPr>
              <w:spacing w:line="240" w:lineRule="auto"/>
              <w:rPr>
                <w:szCs w:val="26"/>
              </w:rPr>
            </w:pPr>
            <w:r>
              <w:rPr>
                <w:szCs w:val="26"/>
              </w:rPr>
              <w:t>Hiển thị thông báo yêu cầu xác nhận xóa.</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BE5F2F">
            <w:pPr>
              <w:pStyle w:val="ListParagraph"/>
              <w:numPr>
                <w:ilvl w:val="0"/>
                <w:numId w:val="12"/>
              </w:numPr>
              <w:spacing w:line="240" w:lineRule="auto"/>
              <w:rPr>
                <w:szCs w:val="26"/>
              </w:rPr>
            </w:pPr>
            <w:r>
              <w:rPr>
                <w:szCs w:val="26"/>
              </w:rPr>
              <w:t xml:space="preserve">Chọn </w:t>
            </w:r>
            <w:r w:rsidR="00BE5F2F">
              <w:rPr>
                <w:szCs w:val="26"/>
              </w:rPr>
              <w:t>nút “Xóa”</w:t>
            </w:r>
            <w:r>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B44DFB" w:rsidP="00B44DFB">
            <w:pPr>
              <w:pStyle w:val="ListParagraph"/>
              <w:numPr>
                <w:ilvl w:val="0"/>
                <w:numId w:val="12"/>
              </w:numPr>
              <w:spacing w:line="240" w:lineRule="auto"/>
              <w:rPr>
                <w:szCs w:val="26"/>
              </w:rPr>
            </w:pPr>
            <w:r>
              <w:rPr>
                <w:szCs w:val="26"/>
              </w:rPr>
              <w:t>Xóa giao dịch và cập nhật lại cơ sở dữ liệu</w:t>
            </w:r>
            <w:r w:rsidR="007E45C1">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B44DFB" w:rsidP="004C06CB">
            <w:pPr>
              <w:keepNext/>
              <w:spacing w:line="240" w:lineRule="auto"/>
              <w:ind w:left="405" w:firstLine="0"/>
              <w:rPr>
                <w:szCs w:val="26"/>
              </w:rPr>
            </w:pPr>
            <w:r>
              <w:rPr>
                <w:szCs w:val="26"/>
              </w:rPr>
              <w:t>3.1. Nếu không tồn tại giao dịch, hiển thị thông báo “Giao dịch không tồn tại” và cập nhật lại danh sách các giao dịch.</w:t>
            </w:r>
          </w:p>
          <w:p w:rsidR="00003409" w:rsidRDefault="00003409" w:rsidP="004C06CB">
            <w:pPr>
              <w:keepNext/>
              <w:spacing w:line="240" w:lineRule="auto"/>
              <w:ind w:left="405" w:firstLine="0"/>
              <w:rPr>
                <w:szCs w:val="26"/>
              </w:rPr>
            </w:pPr>
            <w:r>
              <w:rPr>
                <w:szCs w:val="26"/>
              </w:rPr>
              <w:t>5.1. Nếu người dùng không muốn xóa, người dùng chọn nút “Hủy”</w:t>
            </w:r>
            <w:r w:rsidR="009E34FB">
              <w:rPr>
                <w:szCs w:val="26"/>
              </w:rPr>
              <w:t>.</w:t>
            </w:r>
          </w:p>
          <w:p w:rsidR="007E45C1" w:rsidRPr="0044031E" w:rsidRDefault="007E45C1" w:rsidP="004C06CB">
            <w:pPr>
              <w:keepNext/>
              <w:spacing w:line="240" w:lineRule="auto"/>
              <w:ind w:left="405" w:firstLine="0"/>
              <w:rPr>
                <w:szCs w:val="26"/>
              </w:rPr>
            </w:pPr>
            <w:r>
              <w:rPr>
                <w:szCs w:val="26"/>
              </w:rPr>
              <w:t xml:space="preserve">6.1. </w:t>
            </w:r>
            <w:r w:rsidR="00755F3A">
              <w:rPr>
                <w:szCs w:val="26"/>
              </w:rPr>
              <w:t>Nếu xảy ra lỗi, hệ thống hiển thị thông báo lỗi và kết thúc chức năng hiện tại.</w:t>
            </w:r>
          </w:p>
        </w:tc>
      </w:tr>
    </w:tbl>
    <w:p w:rsidR="00270A4F" w:rsidRDefault="0016070D" w:rsidP="00270A4F">
      <w:pPr>
        <w:pStyle w:val="Heading4"/>
      </w:pPr>
      <w:r w:rsidRPr="004309EC">
        <w:rPr>
          <w:noProof/>
        </w:rPr>
        <w:lastRenderedPageBreak/>
        <w:drawing>
          <wp:anchor distT="0" distB="0" distL="114300" distR="114300" simplePos="0" relativeHeight="251698176" behindDoc="0" locked="0" layoutInCell="1" allowOverlap="1" wp14:anchorId="40E71B70" wp14:editId="7D1479EA">
            <wp:simplePos x="0" y="0"/>
            <wp:positionH relativeFrom="margin">
              <wp:align>left</wp:align>
            </wp:positionH>
            <wp:positionV relativeFrom="paragraph">
              <wp:posOffset>326390</wp:posOffset>
            </wp:positionV>
            <wp:extent cx="5857240" cy="6257925"/>
            <wp:effectExtent l="0" t="0" r="0" b="9525"/>
            <wp:wrapTopAndBottom/>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5857240" cy="625792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0E4C31" w:rsidRPr="000E4C31" w:rsidRDefault="000E4C31" w:rsidP="000E4C31"/>
    <w:p w:rsidR="00270A4F" w:rsidRPr="00270A4F" w:rsidRDefault="00270A4F" w:rsidP="00270A4F">
      <w:pPr>
        <w:pStyle w:val="Heading4"/>
      </w:pPr>
      <w:r>
        <w:lastRenderedPageBreak/>
        <w:t>Sequence diagram</w:t>
      </w:r>
    </w:p>
    <w:p w:rsidR="002F128A" w:rsidRDefault="001B327F" w:rsidP="00965FD8">
      <w:pPr>
        <w:ind w:firstLine="0"/>
      </w:pPr>
      <w:r w:rsidRPr="001B327F">
        <w:rPr>
          <w:noProof/>
        </w:rPr>
        <w:drawing>
          <wp:inline distT="0" distB="0" distL="0" distR="0">
            <wp:extent cx="5718412" cy="5948604"/>
            <wp:effectExtent l="0" t="0" r="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5721190" cy="5951494"/>
                    </a:xfrm>
                    <a:prstGeom prst="rect">
                      <a:avLst/>
                    </a:prstGeom>
                    <a:noFill/>
                    <a:ln>
                      <a:noFill/>
                    </a:ln>
                  </pic:spPr>
                </pic:pic>
              </a:graphicData>
            </a:graphic>
          </wp:inline>
        </w:drawing>
      </w:r>
    </w:p>
    <w:p w:rsidR="008047A1" w:rsidRDefault="008047A1" w:rsidP="00965FD8">
      <w:pPr>
        <w:ind w:firstLine="0"/>
      </w:pPr>
    </w:p>
    <w:p w:rsidR="008047A1" w:rsidRPr="002F128A" w:rsidRDefault="008047A1" w:rsidP="00965FD8">
      <w:pPr>
        <w:ind w:firstLine="0"/>
      </w:pPr>
    </w:p>
    <w:p w:rsidR="00FC31ED" w:rsidRDefault="00FC31ED" w:rsidP="00733E8F">
      <w:pPr>
        <w:pStyle w:val="Heading3"/>
      </w:pPr>
      <w:r>
        <w:t>Use case UC03.5</w:t>
      </w:r>
      <w:r w:rsidR="00930E1F">
        <w:t>_Xem</w:t>
      </w:r>
      <w:r w:rsidR="008735CD">
        <w:t>GiaoDich</w:t>
      </w:r>
    </w:p>
    <w:p w:rsidR="006E0004" w:rsidRPr="006E0004" w:rsidRDefault="006E0004" w:rsidP="006E0004">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54A4" w:rsidRDefault="008735CD" w:rsidP="004C06CB">
            <w:pPr>
              <w:spacing w:line="240" w:lineRule="auto"/>
              <w:ind w:left="405" w:firstLine="0"/>
              <w:rPr>
                <w:szCs w:val="26"/>
              </w:rPr>
            </w:pPr>
            <w:r>
              <w:rPr>
                <w:szCs w:val="26"/>
              </w:rPr>
              <w:t>UC03.5</w:t>
            </w:r>
            <w:r w:rsidR="00F4623B">
              <w:rPr>
                <w:szCs w:val="26"/>
              </w:rPr>
              <w:t>_</w:t>
            </w:r>
            <w:r w:rsidR="00930E1F">
              <w:rPr>
                <w:szCs w:val="26"/>
              </w:rPr>
              <w:t>Xem</w:t>
            </w:r>
            <w:r>
              <w:rPr>
                <w:szCs w:val="26"/>
              </w:rPr>
              <w:t>GiaoDich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4454A4" w:rsidP="004454A4">
            <w:pPr>
              <w:spacing w:line="240" w:lineRule="auto"/>
              <w:ind w:left="405" w:firstLine="0"/>
              <w:rPr>
                <w:szCs w:val="26"/>
              </w:rPr>
            </w:pPr>
            <w:r>
              <w:rPr>
                <w:szCs w:val="26"/>
              </w:rPr>
              <w:t>Hiển thị danh sách các giao dịch thu chi để người dùng thuận tiện trong việc xem và kiểm soát các giao dịch đã thực hiện.</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lastRenderedPageBreak/>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2E2FFF" w:rsidP="004C06CB">
            <w:pPr>
              <w:spacing w:line="240" w:lineRule="auto"/>
              <w:ind w:left="405" w:firstLine="0"/>
              <w:rPr>
                <w:szCs w:val="26"/>
              </w:rPr>
            </w:pPr>
            <w:r>
              <w:rPr>
                <w:szCs w:val="26"/>
              </w:rPr>
              <w:t xml:space="preserve">Người dùng muốn xem lại các giao dịch đã thực hiện trong một ngày </w:t>
            </w:r>
            <w:r w:rsidR="008422C5">
              <w:rPr>
                <w:szCs w:val="26"/>
              </w:rPr>
              <w:t xml:space="preserve">hoặc tháng </w:t>
            </w:r>
            <w:r w:rsidR="00F04636">
              <w:rPr>
                <w:szCs w:val="26"/>
              </w:rPr>
              <w:t>cụ thể, người dụng chọn thời gian</w:t>
            </w:r>
            <w:r>
              <w:rPr>
                <w:szCs w:val="26"/>
              </w:rPr>
              <w:t xml:space="preserve"> muốn xem, hệ thống sẽ hiển thị danh sách các giao dịch đã </w:t>
            </w:r>
            <w:r w:rsidR="00A95FA5">
              <w:rPr>
                <w:szCs w:val="26"/>
              </w:rPr>
              <w:t>được thực hiện trong thời gian đã chọn</w:t>
            </w:r>
            <w:r>
              <w:rPr>
                <w:szCs w:val="26"/>
              </w:rPr>
              <w:t>.</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4454A4">
            <w:pPr>
              <w:spacing w:line="240" w:lineRule="auto"/>
              <w:ind w:left="405" w:firstLine="0"/>
              <w:rPr>
                <w:szCs w:val="26"/>
              </w:rPr>
            </w:pPr>
            <w:r>
              <w:rPr>
                <w:szCs w:val="26"/>
              </w:rPr>
              <w:t>Người dùng</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4454A4" w:rsidP="00E83701">
            <w:pPr>
              <w:spacing w:line="240" w:lineRule="auto"/>
              <w:ind w:left="405" w:firstLine="0"/>
              <w:rPr>
                <w:szCs w:val="26"/>
              </w:rPr>
            </w:pPr>
            <w:r>
              <w:rPr>
                <w:szCs w:val="26"/>
              </w:rPr>
              <w:t>Người dùng đă</w:t>
            </w:r>
            <w:r w:rsidR="00E83701">
              <w:rPr>
                <w:szCs w:val="26"/>
              </w:rPr>
              <w:t>ng nhập thành công vào hệ thống</w:t>
            </w:r>
            <w:r w:rsidR="00ED4480">
              <w:rPr>
                <w:szCs w:val="26"/>
              </w:rPr>
              <w:t xml:space="preserve"> và chọn c</w:t>
            </w:r>
            <w:r w:rsidR="00FB2147">
              <w:rPr>
                <w:szCs w:val="26"/>
              </w:rPr>
              <w:t>hức năng xem chi tiết giao dịch</w:t>
            </w:r>
            <w:r w:rsidR="009A0BA0">
              <w:rPr>
                <w:szCs w:val="26"/>
              </w:rPr>
              <w:t>, hệ thống hiển thị giao diện danh sách các giao dịch trong ngày hôm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44031E" w:rsidRDefault="00B56BF7" w:rsidP="00ED4480">
            <w:pPr>
              <w:spacing w:line="240" w:lineRule="auto"/>
              <w:ind w:left="405" w:firstLine="0"/>
              <w:rPr>
                <w:szCs w:val="26"/>
              </w:rPr>
            </w:pPr>
            <w:r>
              <w:rPr>
                <w:szCs w:val="26"/>
              </w:rPr>
              <w:t>Hiển thị danh sách các giao dịch đã thực hiện theo</w:t>
            </w:r>
            <w:r w:rsidR="00B77A17">
              <w:rPr>
                <w:szCs w:val="26"/>
              </w:rPr>
              <w:t xml:space="preserve"> ngày người dùng đã chọn.</w:t>
            </w:r>
            <w:r>
              <w:rPr>
                <w:szCs w:val="26"/>
              </w:rPr>
              <w:t xml:space="preserve"> </w:t>
            </w:r>
          </w:p>
        </w:tc>
      </w:tr>
      <w:tr w:rsidR="004454A4"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4454A4" w:rsidRDefault="004454A4" w:rsidP="004454A4">
            <w:pPr>
              <w:spacing w:line="240" w:lineRule="auto"/>
              <w:ind w:left="405" w:firstLine="0"/>
              <w:jc w:val="center"/>
              <w:rPr>
                <w:szCs w:val="26"/>
              </w:rPr>
            </w:pPr>
            <w:r>
              <w:rPr>
                <w:szCs w:val="26"/>
              </w:rPr>
              <w:t>HeThong</w:t>
            </w:r>
          </w:p>
        </w:tc>
      </w:tr>
      <w:tr w:rsidR="000B5FCD" w:rsidTr="004C06CB">
        <w:trPr>
          <w:trHeight w:val="150"/>
        </w:trPr>
        <w:tc>
          <w:tcPr>
            <w:tcW w:w="1705" w:type="dxa"/>
            <w:vMerge/>
            <w:tcBorders>
              <w:left w:val="single" w:sz="4" w:space="0" w:color="000000" w:themeColor="text1"/>
              <w:right w:val="single" w:sz="4" w:space="0" w:color="000000" w:themeColor="text1"/>
            </w:tcBorders>
          </w:tcPr>
          <w:p w:rsidR="000B5FCD" w:rsidRPr="0044031E" w:rsidRDefault="000B5FCD"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4454A4">
            <w:pPr>
              <w:pStyle w:val="ListParagraph"/>
              <w:numPr>
                <w:ilvl w:val="0"/>
                <w:numId w:val="14"/>
              </w:numPr>
              <w:spacing w:line="240" w:lineRule="auto"/>
              <w:rPr>
                <w:szCs w:val="26"/>
              </w:rPr>
            </w:pPr>
            <w:r>
              <w:rPr>
                <w:szCs w:val="26"/>
              </w:rPr>
              <w:t>Chọn kiểu xem theo ngày hoặc tháng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0B5FCD" w:rsidP="0069770B">
            <w:pPr>
              <w:pStyle w:val="ListParagraph"/>
              <w:numPr>
                <w:ilvl w:val="0"/>
                <w:numId w:val="14"/>
              </w:numPr>
              <w:spacing w:line="240" w:lineRule="auto"/>
              <w:rPr>
                <w:szCs w:val="26"/>
              </w:rPr>
            </w:pPr>
            <w:r>
              <w:rPr>
                <w:szCs w:val="26"/>
              </w:rPr>
              <w:t>Nếu chọn xem theo ngày, hiển thị danh sách các giao dịch trong ngày hiện tại.</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5D1830" w:rsidP="00E82BAA">
            <w:pPr>
              <w:pStyle w:val="ListParagraph"/>
              <w:numPr>
                <w:ilvl w:val="0"/>
                <w:numId w:val="14"/>
              </w:numPr>
              <w:spacing w:line="240" w:lineRule="auto"/>
              <w:rPr>
                <w:szCs w:val="26"/>
              </w:rPr>
            </w:pPr>
            <w:r>
              <w:rPr>
                <w:szCs w:val="26"/>
              </w:rPr>
              <w:t>C</w:t>
            </w:r>
            <w:r w:rsidR="00E82BAA">
              <w:rPr>
                <w:szCs w:val="26"/>
              </w:rPr>
              <w:t xml:space="preserve">họn ngày </w:t>
            </w:r>
            <w:r w:rsidR="00022316">
              <w:rPr>
                <w:szCs w:val="26"/>
              </w:rPr>
              <w:t>muốn xem</w:t>
            </w:r>
            <w:r>
              <w:rPr>
                <w:szCs w:val="26"/>
              </w:rPr>
              <w:t xml:space="preserve"> giao dịch</w:t>
            </w:r>
            <w:r w:rsidR="00022316">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69770B" w:rsidP="0069770B">
            <w:pPr>
              <w:pStyle w:val="ListParagraph"/>
              <w:numPr>
                <w:ilvl w:val="0"/>
                <w:numId w:val="14"/>
              </w:numPr>
              <w:spacing w:line="240" w:lineRule="auto"/>
              <w:rPr>
                <w:szCs w:val="26"/>
              </w:rPr>
            </w:pPr>
            <w:r>
              <w:rPr>
                <w:szCs w:val="26"/>
              </w:rPr>
              <w:t xml:space="preserve">Kiểm tra </w:t>
            </w:r>
            <w:r w:rsidR="004F5AA6">
              <w:rPr>
                <w:szCs w:val="26"/>
              </w:rPr>
              <w:t xml:space="preserve">có tồn tại giao dịch của </w:t>
            </w:r>
            <w:r w:rsidR="006448F1">
              <w:rPr>
                <w:szCs w:val="26"/>
              </w:rPr>
              <w:t>thời gian</w:t>
            </w:r>
            <w:r w:rsidR="004F5AA6">
              <w:rPr>
                <w:szCs w:val="26"/>
              </w:rPr>
              <w:t xml:space="preserve"> này</w:t>
            </w:r>
            <w:r>
              <w:rPr>
                <w:szCs w:val="26"/>
              </w:rPr>
              <w:t xml:space="preserve"> trong hệ thống.</w:t>
            </w:r>
          </w:p>
        </w:tc>
      </w:tr>
      <w:tr w:rsidR="004454A4" w:rsidTr="004C06CB">
        <w:trPr>
          <w:trHeight w:val="150"/>
        </w:trPr>
        <w:tc>
          <w:tcPr>
            <w:tcW w:w="1705" w:type="dxa"/>
            <w:vMerge/>
            <w:tcBorders>
              <w:left w:val="single" w:sz="4" w:space="0" w:color="000000" w:themeColor="text1"/>
              <w:right w:val="single" w:sz="4" w:space="0" w:color="000000" w:themeColor="text1"/>
            </w:tcBorders>
          </w:tcPr>
          <w:p w:rsidR="004454A4" w:rsidRPr="0044031E" w:rsidRDefault="004454A4" w:rsidP="004454A4">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4454A4" w:rsidP="0069770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454A4" w:rsidRPr="00735BE3" w:rsidRDefault="001936F7" w:rsidP="00C84E99">
            <w:pPr>
              <w:pStyle w:val="ListParagraph"/>
              <w:numPr>
                <w:ilvl w:val="0"/>
                <w:numId w:val="14"/>
              </w:numPr>
              <w:spacing w:line="240" w:lineRule="auto"/>
              <w:rPr>
                <w:szCs w:val="26"/>
              </w:rPr>
            </w:pPr>
            <w:r>
              <w:rPr>
                <w:szCs w:val="26"/>
              </w:rPr>
              <w:t>Hiển thị</w:t>
            </w:r>
            <w:r w:rsidR="0069770B">
              <w:rPr>
                <w:szCs w:val="26"/>
              </w:rPr>
              <w:t xml:space="preserve"> da</w:t>
            </w:r>
            <w:r w:rsidR="006448F1">
              <w:rPr>
                <w:szCs w:val="26"/>
              </w:rPr>
              <w:t>nh sách các giao dịch trong thời gian</w:t>
            </w:r>
            <w:r w:rsidR="0069770B">
              <w:rPr>
                <w:szCs w:val="26"/>
              </w:rPr>
              <w:t xml:space="preserve"> đó.</w:t>
            </w:r>
          </w:p>
        </w:tc>
      </w:tr>
      <w:tr w:rsidR="004454A4"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4454A4" w:rsidRPr="0044031E" w:rsidRDefault="004454A4" w:rsidP="004454A4">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0B5FCD" w:rsidRDefault="00424309" w:rsidP="004454A4">
            <w:pPr>
              <w:keepNext/>
              <w:spacing w:line="240" w:lineRule="auto"/>
              <w:ind w:left="405" w:firstLine="0"/>
              <w:rPr>
                <w:szCs w:val="26"/>
              </w:rPr>
            </w:pPr>
            <w:r>
              <w:rPr>
                <w:szCs w:val="26"/>
              </w:rPr>
              <w:t>2</w:t>
            </w:r>
            <w:r w:rsidR="000B5FCD">
              <w:rPr>
                <w:szCs w:val="26"/>
              </w:rPr>
              <w:t>.1. Nếu người dùng chọn xem theo ngày, hệ thống hiển thị danh sách các giao dịch trong tháng hiện tại.</w:t>
            </w:r>
          </w:p>
          <w:p w:rsidR="00E82BAA" w:rsidRDefault="00424309" w:rsidP="004454A4">
            <w:pPr>
              <w:keepNext/>
              <w:spacing w:line="240" w:lineRule="auto"/>
              <w:ind w:left="405" w:firstLine="0"/>
              <w:rPr>
                <w:szCs w:val="26"/>
              </w:rPr>
            </w:pPr>
            <w:r>
              <w:rPr>
                <w:szCs w:val="26"/>
              </w:rPr>
              <w:t>2</w:t>
            </w:r>
            <w:r w:rsidR="00E82BAA">
              <w:rPr>
                <w:szCs w:val="26"/>
              </w:rPr>
              <w:t>.2. Người dùng chọn tháng muốn xem giao dịch.</w:t>
            </w:r>
          </w:p>
          <w:p w:rsidR="004454A4" w:rsidRDefault="00424309" w:rsidP="004454A4">
            <w:pPr>
              <w:keepNext/>
              <w:spacing w:line="240" w:lineRule="auto"/>
              <w:ind w:left="405" w:firstLine="0"/>
              <w:rPr>
                <w:szCs w:val="26"/>
              </w:rPr>
            </w:pPr>
            <w:r>
              <w:rPr>
                <w:szCs w:val="26"/>
              </w:rPr>
              <w:t>4</w:t>
            </w:r>
            <w:r w:rsidR="00F33AC6">
              <w:rPr>
                <w:szCs w:val="26"/>
              </w:rPr>
              <w:t>.1. Nếu</w:t>
            </w:r>
            <w:r w:rsidR="009C73A3">
              <w:rPr>
                <w:szCs w:val="26"/>
              </w:rPr>
              <w:t xml:space="preserve"> không có giao dịch nào xảy ra trong ngày, hệ thống hiển thị thông báo “Không có giao dịch”.</w:t>
            </w:r>
          </w:p>
          <w:p w:rsidR="009C73A3" w:rsidRPr="0044031E" w:rsidRDefault="009C73A3" w:rsidP="004454A4">
            <w:pPr>
              <w:keepNext/>
              <w:spacing w:line="240" w:lineRule="auto"/>
              <w:ind w:left="405" w:firstLine="0"/>
              <w:rPr>
                <w:szCs w:val="26"/>
              </w:rPr>
            </w:pPr>
          </w:p>
        </w:tc>
      </w:tr>
    </w:tbl>
    <w:p w:rsidR="006E0004" w:rsidRDefault="00671769" w:rsidP="00671769">
      <w:pPr>
        <w:pStyle w:val="Heading4"/>
      </w:pPr>
      <w:r w:rsidRPr="00671769">
        <w:rPr>
          <w:noProof/>
        </w:rPr>
        <w:lastRenderedPageBreak/>
        <w:drawing>
          <wp:anchor distT="0" distB="0" distL="114300" distR="114300" simplePos="0" relativeHeight="251737088" behindDoc="0" locked="0" layoutInCell="1" allowOverlap="1" wp14:anchorId="04F77350" wp14:editId="240F876D">
            <wp:simplePos x="0" y="0"/>
            <wp:positionH relativeFrom="margin">
              <wp:align>left</wp:align>
            </wp:positionH>
            <wp:positionV relativeFrom="paragraph">
              <wp:posOffset>268605</wp:posOffset>
            </wp:positionV>
            <wp:extent cx="5868035" cy="5772150"/>
            <wp:effectExtent l="0" t="0" r="0" b="0"/>
            <wp:wrapTopAndBottom/>
            <wp:docPr id="46" name="Picture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5868035" cy="5772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904A57" w:rsidRPr="006E0004" w:rsidRDefault="00904A57" w:rsidP="006E0004"/>
    <w:p w:rsidR="00FB11DA" w:rsidRDefault="00FB11DA" w:rsidP="00FB11DA">
      <w:pPr>
        <w:pStyle w:val="Heading4"/>
      </w:pPr>
      <w:r w:rsidRPr="00FB11DA">
        <w:rPr>
          <w:noProof/>
        </w:rPr>
        <w:lastRenderedPageBreak/>
        <w:drawing>
          <wp:anchor distT="0" distB="0" distL="114300" distR="114300" simplePos="0" relativeHeight="251738112" behindDoc="0" locked="0" layoutInCell="1" allowOverlap="1" wp14:anchorId="39FA229C" wp14:editId="4C0E93E9">
            <wp:simplePos x="0" y="0"/>
            <wp:positionH relativeFrom="margin">
              <wp:align>left</wp:align>
            </wp:positionH>
            <wp:positionV relativeFrom="paragraph">
              <wp:posOffset>407670</wp:posOffset>
            </wp:positionV>
            <wp:extent cx="5864225" cy="6715760"/>
            <wp:effectExtent l="0" t="0" r="3175" b="8890"/>
            <wp:wrapTopAndBottom/>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5864225" cy="67157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FB11DA" w:rsidRDefault="00FB11DA" w:rsidP="00FB11DA"/>
    <w:p w:rsidR="00FB11DA" w:rsidRDefault="00FB11DA" w:rsidP="00FB11DA"/>
    <w:p w:rsidR="00FB11DA" w:rsidRDefault="00FB11DA" w:rsidP="00FB11DA"/>
    <w:p w:rsidR="00FB11DA" w:rsidRPr="00FB11DA" w:rsidRDefault="00FB11DA" w:rsidP="00FB11DA">
      <w:pPr>
        <w:ind w:firstLine="0"/>
      </w:pPr>
    </w:p>
    <w:p w:rsidR="00FC31ED" w:rsidRDefault="00FC31ED" w:rsidP="00733E8F">
      <w:pPr>
        <w:pStyle w:val="Heading3"/>
      </w:pPr>
      <w:r>
        <w:lastRenderedPageBreak/>
        <w:t>Use case UC03.6_XemHanMucChiTieuTrungBinh</w:t>
      </w:r>
    </w:p>
    <w:p w:rsidR="00647EB8" w:rsidRPr="00647EB8" w:rsidRDefault="00647EB8" w:rsidP="00647EB8">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E68D7" w:rsidRDefault="004E68D7" w:rsidP="004C06CB">
            <w:pPr>
              <w:spacing w:line="240" w:lineRule="auto"/>
              <w:ind w:left="405" w:firstLine="0"/>
              <w:rPr>
                <w:szCs w:val="26"/>
              </w:rPr>
            </w:pPr>
            <w:r w:rsidRPr="004E68D7">
              <w:rPr>
                <w:szCs w:val="26"/>
              </w:rPr>
              <w:t>UC03.6_XemHanMucChiTieuTrungBinh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E68D7" w:rsidRDefault="003A4BC6" w:rsidP="004C06CB">
            <w:pPr>
              <w:spacing w:line="240" w:lineRule="auto"/>
              <w:ind w:left="405" w:firstLine="0"/>
              <w:rPr>
                <w:szCs w:val="26"/>
              </w:rPr>
            </w:pPr>
            <w:r>
              <w:rPr>
                <w:szCs w:val="26"/>
              </w:rPr>
              <w:t xml:space="preserve">Người dùng có thể xem </w:t>
            </w:r>
            <w:r w:rsidR="004E68D7">
              <w:rPr>
                <w:szCs w:val="26"/>
              </w:rPr>
              <w:t>hạn mức số tiền người dùng có thể chi tiêu trung bình trong một ngày để người dùng có thể xem xét về các khoản chi tiêu hợp lý trong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3A4BC6" w:rsidP="0036274E">
            <w:pPr>
              <w:spacing w:line="240" w:lineRule="auto"/>
              <w:ind w:left="405" w:firstLine="0"/>
              <w:rPr>
                <w:szCs w:val="26"/>
              </w:rPr>
            </w:pPr>
            <w:r>
              <w:rPr>
                <w:szCs w:val="26"/>
              </w:rPr>
              <w:t xml:space="preserve">thống </w:t>
            </w:r>
            <w:r w:rsidR="00D076DD">
              <w:rPr>
                <w:szCs w:val="26"/>
              </w:rPr>
              <w:t>hỗ trợ người dùng tính và hiển thị hạn mức chi tiêu trung bình có thể sử dụng t</w:t>
            </w:r>
            <w:r w:rsidR="0036274E">
              <w:rPr>
                <w:szCs w:val="26"/>
              </w:rPr>
              <w:t>rong</w:t>
            </w:r>
            <w:r w:rsidR="00D076DD">
              <w:rPr>
                <w:szCs w:val="26"/>
              </w:rPr>
              <w:t xml:space="preserve"> ngày. </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B14F8F" w:rsidP="00B14F8F">
            <w:pPr>
              <w:spacing w:line="240" w:lineRule="auto"/>
              <w:ind w:left="405" w:firstLine="0"/>
              <w:rPr>
                <w:szCs w:val="26"/>
              </w:rPr>
            </w:pPr>
            <w:r>
              <w:rPr>
                <w:szCs w:val="26"/>
              </w:rPr>
              <w:t>Người dùng đăng nhập thành công vào hệ thống và chọn</w:t>
            </w:r>
            <w:r w:rsidR="00A94AB0">
              <w:rPr>
                <w:szCs w:val="26"/>
              </w:rPr>
              <w:t xml:space="preserve"> bật</w:t>
            </w:r>
            <w:r>
              <w:rPr>
                <w:szCs w:val="26"/>
              </w:rPr>
              <w:t xml:space="preserve"> chức năng </w:t>
            </w:r>
            <w:r w:rsidR="004A7E85">
              <w:rPr>
                <w:szCs w:val="26"/>
              </w:rPr>
              <w:t>Xem hạn mức chi tiêu trung bình</w:t>
            </w:r>
            <w:r w:rsidR="00563C4B">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231A07" w:rsidP="00B14F8F">
            <w:pPr>
              <w:spacing w:line="240" w:lineRule="auto"/>
              <w:ind w:left="405" w:firstLine="0"/>
              <w:rPr>
                <w:szCs w:val="26"/>
              </w:rPr>
            </w:pPr>
            <w:r>
              <w:rPr>
                <w:szCs w:val="26"/>
              </w:rPr>
              <w:t>Hiển thị mạn mức chi tiêu và phần trăm chi phí c</w:t>
            </w:r>
            <w:r w:rsidR="004A7E85">
              <w:rPr>
                <w:szCs w:val="26"/>
              </w:rPr>
              <w:t>òn lại mà người dùng đã sử dụng.</w:t>
            </w:r>
          </w:p>
        </w:tc>
      </w:tr>
      <w:tr w:rsidR="00B14F8F"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B14F8F" w:rsidRDefault="00B14F8F" w:rsidP="00B14F8F">
            <w:pPr>
              <w:spacing w:line="240" w:lineRule="auto"/>
              <w:ind w:left="405" w:firstLine="0"/>
              <w:jc w:val="center"/>
              <w:rPr>
                <w:szCs w:val="26"/>
              </w:rPr>
            </w:pPr>
            <w:r>
              <w:rPr>
                <w:szCs w:val="26"/>
              </w:rPr>
              <w:t>HeThong</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4A7E85">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F5AD9" w:rsidP="00B14F8F">
            <w:pPr>
              <w:pStyle w:val="ListParagraph"/>
              <w:numPr>
                <w:ilvl w:val="0"/>
                <w:numId w:val="16"/>
              </w:numPr>
              <w:spacing w:line="240" w:lineRule="auto"/>
              <w:rPr>
                <w:szCs w:val="26"/>
              </w:rPr>
            </w:pPr>
            <w:r>
              <w:rPr>
                <w:szCs w:val="26"/>
              </w:rPr>
              <w:t>Kiểm tra ngân sách trong hủ chi tiêu cần thiết (NES)</w:t>
            </w:r>
            <w:r w:rsidR="00F30C79">
              <w:rPr>
                <w:szCs w:val="26"/>
              </w:rPr>
              <w:t xml:space="preserve"> &gt; 0</w:t>
            </w:r>
          </w:p>
        </w:tc>
      </w:tr>
      <w:tr w:rsidR="00B14F8F" w:rsidTr="004C06CB">
        <w:trPr>
          <w:trHeight w:val="150"/>
        </w:trPr>
        <w:tc>
          <w:tcPr>
            <w:tcW w:w="1705" w:type="dxa"/>
            <w:vMerge/>
            <w:tcBorders>
              <w:left w:val="single" w:sz="4" w:space="0" w:color="000000" w:themeColor="text1"/>
              <w:right w:val="single" w:sz="4" w:space="0" w:color="000000" w:themeColor="text1"/>
            </w:tcBorders>
          </w:tcPr>
          <w:p w:rsidR="00B14F8F" w:rsidRPr="0044031E" w:rsidRDefault="00B14F8F"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735BE3" w:rsidRDefault="00B14F8F"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BF5AD9" w:rsidRDefault="004A7E85" w:rsidP="004A7E85">
            <w:pPr>
              <w:pStyle w:val="ListParagraph"/>
              <w:numPr>
                <w:ilvl w:val="0"/>
                <w:numId w:val="16"/>
              </w:numPr>
              <w:spacing w:line="240" w:lineRule="auto"/>
              <w:rPr>
                <w:szCs w:val="26"/>
              </w:rPr>
            </w:pPr>
            <w:r>
              <w:rPr>
                <w:szCs w:val="26"/>
              </w:rPr>
              <w:t xml:space="preserve">Tính </w:t>
            </w:r>
            <w:r w:rsidR="00627A84">
              <w:rPr>
                <w:szCs w:val="26"/>
              </w:rPr>
              <w:t>hạn mức chi tiêu trung bình trong ngày</w:t>
            </w:r>
            <w:r w:rsidR="00013FDF">
              <w:rPr>
                <w:szCs w:val="26"/>
              </w:rPr>
              <w:t xml:space="preserve"> (hạn mức chi tiêu trung bình = ngân sách hủ chi tiêu cần thiết / số ngày (ngày cuối tháng – ngày hiện tại))</w:t>
            </w:r>
            <w:r w:rsidR="00627A84">
              <w:rPr>
                <w:szCs w:val="26"/>
              </w:rPr>
              <w:t>.</w:t>
            </w:r>
          </w:p>
        </w:tc>
      </w:tr>
      <w:tr w:rsidR="004A7E85" w:rsidTr="004C06CB">
        <w:trPr>
          <w:trHeight w:val="150"/>
        </w:trPr>
        <w:tc>
          <w:tcPr>
            <w:tcW w:w="1705" w:type="dxa"/>
            <w:tcBorders>
              <w:left w:val="single" w:sz="4" w:space="0" w:color="000000" w:themeColor="text1"/>
              <w:right w:val="single" w:sz="4" w:space="0" w:color="000000" w:themeColor="text1"/>
            </w:tcBorders>
          </w:tcPr>
          <w:p w:rsidR="004A7E85" w:rsidRPr="0044031E" w:rsidRDefault="004A7E85" w:rsidP="00B14F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Pr="00735BE3" w:rsidRDefault="004A7E85" w:rsidP="00BF5AD9">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E85" w:rsidRDefault="004A7E85" w:rsidP="00BF5AD9">
            <w:pPr>
              <w:pStyle w:val="ListParagraph"/>
              <w:numPr>
                <w:ilvl w:val="0"/>
                <w:numId w:val="16"/>
              </w:numPr>
              <w:spacing w:line="240" w:lineRule="auto"/>
              <w:rPr>
                <w:szCs w:val="26"/>
              </w:rPr>
            </w:pPr>
            <w:r>
              <w:rPr>
                <w:szCs w:val="26"/>
              </w:rPr>
              <w:t>Hiển thị hạn mức chi tiêu trung bình trong ngày</w:t>
            </w:r>
            <w:r w:rsidR="00F35C92">
              <w:rPr>
                <w:szCs w:val="26"/>
              </w:rPr>
              <w:t xml:space="preserve"> vào mỗi ngày</w:t>
            </w:r>
            <w:r>
              <w:rPr>
                <w:szCs w:val="26"/>
              </w:rPr>
              <w:t>.</w:t>
            </w:r>
          </w:p>
        </w:tc>
      </w:tr>
      <w:tr w:rsidR="00B14F8F"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B14F8F" w:rsidRPr="0044031E" w:rsidRDefault="00B14F8F" w:rsidP="00B14F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B14F8F" w:rsidRPr="0044031E" w:rsidRDefault="0019768E" w:rsidP="00B14F8F">
            <w:pPr>
              <w:keepNext/>
              <w:spacing w:line="240" w:lineRule="auto"/>
              <w:ind w:left="405" w:firstLine="0"/>
              <w:rPr>
                <w:szCs w:val="26"/>
              </w:rPr>
            </w:pPr>
            <w:r>
              <w:rPr>
                <w:szCs w:val="26"/>
              </w:rPr>
              <w:t>1</w:t>
            </w:r>
            <w:r w:rsidR="00627A84">
              <w:rPr>
                <w:szCs w:val="26"/>
              </w:rPr>
              <w:t xml:space="preserve">.1. </w:t>
            </w:r>
            <w:r w:rsidR="003C2AF4">
              <w:rPr>
                <w:szCs w:val="26"/>
              </w:rPr>
              <w:t>Nếu hết ngân sách</w:t>
            </w:r>
            <w:r w:rsidR="007C0D24">
              <w:rPr>
                <w:szCs w:val="26"/>
              </w:rPr>
              <w:t>, hệ thống</w:t>
            </w:r>
            <w:r w:rsidR="003C2AF4">
              <w:rPr>
                <w:szCs w:val="26"/>
              </w:rPr>
              <w:t xml:space="preserve"> hiển thị</w:t>
            </w:r>
            <w:r w:rsidR="007C0D24">
              <w:rPr>
                <w:szCs w:val="26"/>
              </w:rPr>
              <w:t xml:space="preserve"> thông báo “Hết ngân sách cho nhu cầu cần thiết”</w:t>
            </w:r>
            <w:r w:rsidR="003C2AF4">
              <w:rPr>
                <w:szCs w:val="26"/>
              </w:rPr>
              <w:t xml:space="preserve"> </w:t>
            </w:r>
          </w:p>
        </w:tc>
      </w:tr>
    </w:tbl>
    <w:p w:rsidR="00270A4F" w:rsidRDefault="00270A4F" w:rsidP="00270A4F">
      <w:pPr>
        <w:pStyle w:val="Heading4"/>
      </w:pPr>
      <w:r>
        <w:lastRenderedPageBreak/>
        <w:t>Activity diagram</w:t>
      </w:r>
    </w:p>
    <w:p w:rsidR="008512D8" w:rsidRPr="008512D8" w:rsidRDefault="008512D8" w:rsidP="008512D8">
      <w:r w:rsidRPr="008512D8">
        <w:rPr>
          <w:noProof/>
        </w:rPr>
        <w:drawing>
          <wp:anchor distT="0" distB="0" distL="114300" distR="114300" simplePos="0" relativeHeight="251679744" behindDoc="0" locked="0" layoutInCell="1" allowOverlap="1" wp14:anchorId="48171815" wp14:editId="3903C10F">
            <wp:simplePos x="0" y="0"/>
            <wp:positionH relativeFrom="column">
              <wp:posOffset>358775</wp:posOffset>
            </wp:positionH>
            <wp:positionV relativeFrom="paragraph">
              <wp:posOffset>80645</wp:posOffset>
            </wp:positionV>
            <wp:extent cx="4705350" cy="6191250"/>
            <wp:effectExtent l="0" t="0" r="0" b="0"/>
            <wp:wrapTopAndBottom/>
            <wp:docPr id="20" name="Picture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bwMode="auto">
                    <a:xfrm>
                      <a:off x="0" y="0"/>
                      <a:ext cx="4705350" cy="6191250"/>
                    </a:xfrm>
                    <a:prstGeom prst="rect">
                      <a:avLst/>
                    </a:prstGeom>
                    <a:noFill/>
                    <a:ln>
                      <a:noFill/>
                    </a:ln>
                  </pic:spPr>
                </pic:pic>
              </a:graphicData>
            </a:graphic>
          </wp:anchor>
        </w:drawing>
      </w:r>
    </w:p>
    <w:p w:rsidR="003C1868" w:rsidRDefault="00270A4F" w:rsidP="003C1868">
      <w:pPr>
        <w:pStyle w:val="Heading4"/>
      </w:pPr>
      <w:r>
        <w:lastRenderedPageBreak/>
        <w:t>Sequence diagram</w:t>
      </w:r>
    </w:p>
    <w:p w:rsidR="003C1868" w:rsidRPr="003C1868" w:rsidRDefault="003C1868" w:rsidP="003C1868">
      <w:r w:rsidRPr="00527AFE">
        <w:rPr>
          <w:noProof/>
        </w:rPr>
        <w:drawing>
          <wp:anchor distT="0" distB="0" distL="114300" distR="114300" simplePos="0" relativeHeight="251739136" behindDoc="0" locked="0" layoutInCell="1" allowOverlap="1" wp14:anchorId="118B66FF" wp14:editId="2BFAF71A">
            <wp:simplePos x="0" y="0"/>
            <wp:positionH relativeFrom="margin">
              <wp:align>left</wp:align>
            </wp:positionH>
            <wp:positionV relativeFrom="paragraph">
              <wp:posOffset>131</wp:posOffset>
            </wp:positionV>
            <wp:extent cx="5833110" cy="5297170"/>
            <wp:effectExtent l="0" t="0" r="0" b="0"/>
            <wp:wrapTopAndBottom/>
            <wp:docPr id="48" name="Picture 4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5833110" cy="529717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4105B" w:rsidRDefault="0034105B" w:rsidP="0034105B">
      <w:pPr>
        <w:pStyle w:val="Heading3"/>
      </w:pPr>
      <w:r>
        <w:t>Use</w:t>
      </w:r>
      <w:r w:rsidR="00A37622">
        <w:t xml:space="preserve"> case UC03.7</w:t>
      </w:r>
      <w:r w:rsidR="00EF23E9">
        <w:t>_</w:t>
      </w:r>
      <w:r w:rsidR="00A37622">
        <w:t>Thiet</w:t>
      </w:r>
      <w:r w:rsidR="00EF23E9">
        <w:t>Lap</w:t>
      </w:r>
      <w:r w:rsidR="00A37622">
        <w:t>ThuChiDinhKy</w:t>
      </w:r>
    </w:p>
    <w:p w:rsidR="006964D6" w:rsidRPr="006964D6" w:rsidRDefault="006964D6" w:rsidP="006964D6">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002873" w:rsidP="00F04DFE">
            <w:pPr>
              <w:spacing w:line="240" w:lineRule="auto"/>
              <w:ind w:left="405" w:firstLine="0"/>
              <w:rPr>
                <w:b/>
                <w:szCs w:val="26"/>
              </w:rPr>
            </w:pPr>
            <w:r>
              <w:t>UC03.7</w:t>
            </w:r>
            <w:r w:rsidR="004C279D">
              <w:t>_</w:t>
            </w:r>
            <w:r>
              <w:t>ThietLapThuChiDinhKy</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6843CF" w:rsidRDefault="0034105B" w:rsidP="00DF20DF">
            <w:pPr>
              <w:spacing w:line="240" w:lineRule="auto"/>
              <w:ind w:left="405" w:firstLine="0"/>
              <w:rPr>
                <w:szCs w:val="26"/>
              </w:rPr>
            </w:pPr>
            <w:r>
              <w:rPr>
                <w:szCs w:val="26"/>
              </w:rPr>
              <w:t>Thiết lập các khoảng thu chi định kỳ, giúp người dùng không cần phải nh</w:t>
            </w:r>
            <w:r w:rsidR="00DF20DF">
              <w:rPr>
                <w:szCs w:val="26"/>
              </w:rPr>
              <w:t>ập lại các khoản thu chi thường xuyên phát sinh theo thời gian</w:t>
            </w:r>
            <w:r>
              <w:rPr>
                <w:szCs w:val="26"/>
              </w:rPr>
              <w:t>.</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3A35FC">
            <w:pPr>
              <w:spacing w:line="240" w:lineRule="auto"/>
              <w:ind w:left="405" w:firstLine="0"/>
              <w:rPr>
                <w:szCs w:val="26"/>
              </w:rPr>
            </w:pPr>
            <w:r>
              <w:rPr>
                <w:szCs w:val="26"/>
              </w:rPr>
              <w:t>Người dùng có nhiều khoản thu chi (lương thưởng tết, học phí,...), các giao dịch này sẽ xảy ra theo ngày</w:t>
            </w:r>
            <w:r w:rsidR="00E20D05">
              <w:rPr>
                <w:szCs w:val="26"/>
              </w:rPr>
              <w:t>, tháng hoặc năm</w:t>
            </w:r>
            <w:r>
              <w:rPr>
                <w:szCs w:val="26"/>
              </w:rPr>
              <w:t>. Hạn chế việc nhập liệu, người dùng có thể t</w:t>
            </w:r>
            <w:r w:rsidR="00A66E19">
              <w:rPr>
                <w:szCs w:val="26"/>
              </w:rPr>
              <w:t>hiết lập khoản thu chi định kỳ</w:t>
            </w:r>
            <w:r>
              <w:rPr>
                <w:szCs w:val="26"/>
              </w:rPr>
              <w:t>. Khi đến thời gian đã được thiết lập, hệ thống sẽ tự động phát sinh giao dịch và thông báo đến 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Người dùng</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lastRenderedPageBreak/>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szCs w:val="26"/>
              </w:rPr>
            </w:pPr>
            <w:r>
              <w:rPr>
                <w:szCs w:val="26"/>
              </w:rPr>
              <w:t xml:space="preserve">Người dùng đăng nhập thành công vào hệ thống và chọn chức năng </w:t>
            </w:r>
            <w:r w:rsidR="00507F96">
              <w:rPr>
                <w:szCs w:val="26"/>
              </w:rPr>
              <w:t>l</w:t>
            </w:r>
            <w:r w:rsidR="00EE6928">
              <w:rPr>
                <w:szCs w:val="26"/>
              </w:rPr>
              <w:t>ập thu chi định kỳ</w:t>
            </w:r>
            <w:r w:rsidR="00BF62F8">
              <w:rPr>
                <w:szCs w:val="26"/>
              </w:rPr>
              <w:t>, hệ thống hiển thị giao diện Lập thu chi định kỳ.</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44031E" w:rsidRDefault="0034105B" w:rsidP="00B427B2">
            <w:pPr>
              <w:spacing w:line="240" w:lineRule="auto"/>
              <w:ind w:left="405" w:firstLine="0"/>
              <w:rPr>
                <w:szCs w:val="26"/>
              </w:rPr>
            </w:pPr>
            <w:r>
              <w:rPr>
                <w:szCs w:val="26"/>
              </w:rPr>
              <w:t>Hệ thống phát sinh giao dịch theo</w:t>
            </w:r>
            <w:r w:rsidR="00ED5623">
              <w:rPr>
                <w:szCs w:val="26"/>
              </w:rPr>
              <w:t xml:space="preserve"> </w:t>
            </w:r>
            <w:r w:rsidR="00B427B2">
              <w:rPr>
                <w:szCs w:val="26"/>
              </w:rPr>
              <w:t>mỗi ngày</w:t>
            </w:r>
            <w:r>
              <w:rPr>
                <w:szCs w:val="26"/>
              </w:rPr>
              <w:t xml:space="preserve"> và lưu vào cơ sở dữ liệu.</w:t>
            </w:r>
          </w:p>
        </w:tc>
      </w:tr>
      <w:tr w:rsidR="0034105B" w:rsidTr="00F04DFE">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105B" w:rsidRDefault="0034105B" w:rsidP="00F04DFE">
            <w:pPr>
              <w:spacing w:line="240" w:lineRule="auto"/>
              <w:ind w:left="405" w:firstLine="0"/>
              <w:jc w:val="center"/>
              <w:rPr>
                <w:szCs w:val="26"/>
              </w:rPr>
            </w:pPr>
            <w:r>
              <w:rPr>
                <w:szCs w:val="26"/>
              </w:rPr>
              <w:t>HeThong</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614BC">
            <w:pPr>
              <w:pStyle w:val="ListParagraph"/>
              <w:numPr>
                <w:ilvl w:val="0"/>
                <w:numId w:val="31"/>
              </w:numPr>
              <w:spacing w:line="240" w:lineRule="auto"/>
              <w:rPr>
                <w:szCs w:val="26"/>
              </w:rPr>
            </w:pPr>
            <w:r>
              <w:rPr>
                <w:szCs w:val="26"/>
              </w:rPr>
              <w:t>N</w:t>
            </w:r>
            <w:r w:rsidR="001D2132">
              <w:rPr>
                <w:szCs w:val="26"/>
              </w:rPr>
              <w:t>hập thông tin giao dịch</w:t>
            </w:r>
            <w:r w:rsidR="002A3B3C">
              <w:rPr>
                <w:szCs w:val="26"/>
              </w:rPr>
              <w:t xml:space="preserve"> gồm:</w:t>
            </w:r>
            <w:r w:rsidR="00F614BC">
              <w:rPr>
                <w:szCs w:val="26"/>
              </w:rPr>
              <w:t xml:space="preserve"> loại giao dịch, số tiền, ngày tạo giao dịch, nguồn gốc giao dịch, hủ tiền phát sinh giao dịch và mô tả</w:t>
            </w:r>
            <w:r w:rsidR="002A3B3C">
              <w:rPr>
                <w:szCs w:val="26"/>
              </w:rPr>
              <w:t xml:space="preserve"> </w:t>
            </w:r>
            <w:r>
              <w:rPr>
                <w:szCs w:val="26"/>
              </w:rPr>
              <w:t xml:space="preserve">và chọn thời gian </w:t>
            </w:r>
            <w:r w:rsidR="00845019">
              <w:rPr>
                <w:szCs w:val="26"/>
              </w:rPr>
              <w:t xml:space="preserve">định kỳ </w:t>
            </w:r>
            <w:r>
              <w:rPr>
                <w:szCs w:val="26"/>
              </w:rPr>
              <w:t>theo ngày</w:t>
            </w:r>
            <w:r w:rsidR="00845019">
              <w:rPr>
                <w:szCs w:val="26"/>
              </w:rPr>
              <w:t>, tháng hoặc năm</w:t>
            </w:r>
            <w:r w:rsidR="007A01F0">
              <w:rPr>
                <w:szCs w:val="26"/>
              </w:rPr>
              <w:t>.</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AE5E7B" w:rsidRDefault="0034105B" w:rsidP="00F04DFE">
            <w:pPr>
              <w:pStyle w:val="ListParagraph"/>
              <w:numPr>
                <w:ilvl w:val="0"/>
                <w:numId w:val="31"/>
              </w:numPr>
              <w:spacing w:line="240" w:lineRule="auto"/>
              <w:rPr>
                <w:szCs w:val="26"/>
              </w:rPr>
            </w:pPr>
            <w:r>
              <w:rPr>
                <w:szCs w:val="26"/>
              </w:rPr>
              <w:t>Kiểm tra thông tin giao dịch hợp lệ</w:t>
            </w:r>
          </w:p>
        </w:tc>
      </w:tr>
      <w:tr w:rsidR="005006CB" w:rsidTr="00F04DFE">
        <w:trPr>
          <w:trHeight w:val="150"/>
        </w:trPr>
        <w:tc>
          <w:tcPr>
            <w:tcW w:w="1705" w:type="dxa"/>
            <w:vMerge/>
            <w:tcBorders>
              <w:left w:val="single" w:sz="4" w:space="0" w:color="000000" w:themeColor="text1"/>
              <w:right w:val="single" w:sz="4" w:space="0" w:color="000000" w:themeColor="text1"/>
            </w:tcBorders>
          </w:tcPr>
          <w:p w:rsidR="005006CB" w:rsidRPr="0044031E" w:rsidRDefault="005006C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Pr="00735BE3" w:rsidRDefault="005006C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5006CB" w:rsidRDefault="005006CB" w:rsidP="007A01F0">
            <w:pPr>
              <w:pStyle w:val="ListParagraph"/>
              <w:numPr>
                <w:ilvl w:val="0"/>
                <w:numId w:val="31"/>
              </w:numPr>
              <w:spacing w:line="240" w:lineRule="auto"/>
              <w:rPr>
                <w:szCs w:val="26"/>
              </w:rPr>
            </w:pPr>
            <w:r>
              <w:rPr>
                <w:szCs w:val="26"/>
              </w:rPr>
              <w:t>Kiểm tra loại định kỳ của giao dịch</w:t>
            </w:r>
            <w:r w:rsidR="00D409F4">
              <w:rPr>
                <w:szCs w:val="26"/>
              </w:rPr>
              <w:t xml:space="preserve"> (ngày, tháng, năm)</w:t>
            </w:r>
            <w:r>
              <w:rPr>
                <w:szCs w:val="26"/>
              </w:rPr>
              <w:t>.</w:t>
            </w:r>
          </w:p>
        </w:tc>
      </w:tr>
      <w:tr w:rsidR="0034105B" w:rsidTr="00F04DFE">
        <w:trPr>
          <w:trHeight w:val="150"/>
        </w:trPr>
        <w:tc>
          <w:tcPr>
            <w:tcW w:w="1705" w:type="dxa"/>
            <w:vMerge/>
            <w:tcBorders>
              <w:left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7A01F0">
            <w:pPr>
              <w:pStyle w:val="ListParagraph"/>
              <w:numPr>
                <w:ilvl w:val="0"/>
                <w:numId w:val="31"/>
              </w:numPr>
              <w:spacing w:line="240" w:lineRule="auto"/>
              <w:rPr>
                <w:szCs w:val="26"/>
              </w:rPr>
            </w:pPr>
            <w:r>
              <w:rPr>
                <w:szCs w:val="26"/>
              </w:rPr>
              <w:t>Lưu thông tin giao dịch định kỳ vào cơ sở dữ liệu.</w:t>
            </w:r>
          </w:p>
        </w:tc>
      </w:tr>
      <w:tr w:rsidR="0034105B" w:rsidTr="00F04DFE">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105B" w:rsidRPr="0044031E" w:rsidRDefault="0034105B" w:rsidP="00F04DFE">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Default="0034105B" w:rsidP="00F04DFE">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105B" w:rsidRPr="00735BE3" w:rsidRDefault="00D0494D" w:rsidP="00F04DFE">
            <w:pPr>
              <w:pStyle w:val="ListParagraph"/>
              <w:numPr>
                <w:ilvl w:val="0"/>
                <w:numId w:val="31"/>
              </w:numPr>
              <w:spacing w:line="240" w:lineRule="auto"/>
              <w:rPr>
                <w:szCs w:val="26"/>
              </w:rPr>
            </w:pPr>
            <w:r>
              <w:rPr>
                <w:szCs w:val="26"/>
              </w:rPr>
              <w:t>Phát sinh thông tin giao dịch theo thời gian đã chọn và lưu vào cơ sở dữ liệu.</w:t>
            </w:r>
          </w:p>
        </w:tc>
      </w:tr>
      <w:tr w:rsidR="0034105B" w:rsidTr="00F04DFE">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105B" w:rsidRPr="0044031E" w:rsidRDefault="0034105B" w:rsidP="00F04DFE">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E3B64" w:rsidRPr="006B0399" w:rsidRDefault="00136824" w:rsidP="006B0399">
            <w:pPr>
              <w:keepNext/>
              <w:spacing w:line="240" w:lineRule="auto"/>
              <w:ind w:firstLine="0"/>
              <w:rPr>
                <w:szCs w:val="26"/>
              </w:rPr>
            </w:pPr>
            <w:r>
              <w:rPr>
                <w:szCs w:val="26"/>
              </w:rPr>
              <w:t>2</w:t>
            </w:r>
            <w:r w:rsidR="006B0399">
              <w:rPr>
                <w:szCs w:val="26"/>
              </w:rPr>
              <w:t xml:space="preserve">.1. </w:t>
            </w:r>
            <w:r w:rsidR="0034105B" w:rsidRPr="006B0399">
              <w:rPr>
                <w:szCs w:val="26"/>
              </w:rPr>
              <w:t>Nếu thông tin giao dịch không hợp lệ, hệ thống hiển thị thông báo yêu cầu người dùng nhập lại thông tin.</w:t>
            </w:r>
          </w:p>
          <w:p w:rsidR="0034105B" w:rsidRPr="006B0399" w:rsidRDefault="00136824" w:rsidP="006B0399">
            <w:pPr>
              <w:keepNext/>
              <w:spacing w:line="240" w:lineRule="auto"/>
              <w:ind w:firstLine="0"/>
              <w:rPr>
                <w:szCs w:val="26"/>
              </w:rPr>
            </w:pPr>
            <w:r>
              <w:rPr>
                <w:szCs w:val="26"/>
              </w:rPr>
              <w:t>4</w:t>
            </w:r>
            <w:r w:rsidR="006B0399">
              <w:rPr>
                <w:szCs w:val="26"/>
              </w:rPr>
              <w:t xml:space="preserve">.1. </w:t>
            </w:r>
            <w:r w:rsidR="0034105B" w:rsidRPr="006B0399">
              <w:rPr>
                <w:szCs w:val="26"/>
              </w:rPr>
              <w:t>Nếu xảy ra lỗi, hệ thống hiển thị thông báo lỗi và kết thúc chức năng hiện tại.</w:t>
            </w:r>
          </w:p>
        </w:tc>
      </w:tr>
    </w:tbl>
    <w:p w:rsidR="00414ABC" w:rsidRDefault="0025113C" w:rsidP="00001C85">
      <w:pPr>
        <w:pStyle w:val="Heading4"/>
      </w:pPr>
      <w:r w:rsidRPr="0025113C">
        <w:rPr>
          <w:noProof/>
        </w:rPr>
        <w:lastRenderedPageBreak/>
        <w:drawing>
          <wp:anchor distT="0" distB="0" distL="114300" distR="114300" simplePos="0" relativeHeight="251755520" behindDoc="0" locked="0" layoutInCell="1" allowOverlap="1" wp14:anchorId="75A5E2CA" wp14:editId="77FA4E93">
            <wp:simplePos x="0" y="0"/>
            <wp:positionH relativeFrom="margin">
              <wp:align>left</wp:align>
            </wp:positionH>
            <wp:positionV relativeFrom="paragraph">
              <wp:posOffset>390525</wp:posOffset>
            </wp:positionV>
            <wp:extent cx="5928995" cy="4749800"/>
            <wp:effectExtent l="0" t="0" r="0" b="0"/>
            <wp:wrapTopAndBottom/>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bwMode="auto">
                    <a:xfrm>
                      <a:off x="0" y="0"/>
                      <a:ext cx="5928995" cy="47498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D028C8" w:rsidRPr="00414ABC" w:rsidRDefault="00D028C8" w:rsidP="00414ABC"/>
    <w:p w:rsidR="00B9479D" w:rsidRDefault="00270A4F" w:rsidP="00B9479D">
      <w:pPr>
        <w:pStyle w:val="Heading4"/>
      </w:pPr>
      <w:r>
        <w:lastRenderedPageBreak/>
        <w:t>Sequence diagram</w:t>
      </w:r>
    </w:p>
    <w:p w:rsidR="00B9479D" w:rsidRDefault="00B9479D" w:rsidP="00B9479D">
      <w:r w:rsidRPr="00B9479D">
        <w:rPr>
          <w:noProof/>
        </w:rPr>
        <w:drawing>
          <wp:anchor distT="0" distB="0" distL="114300" distR="114300" simplePos="0" relativeHeight="251741184" behindDoc="0" locked="0" layoutInCell="1" allowOverlap="1">
            <wp:simplePos x="0" y="0"/>
            <wp:positionH relativeFrom="margin">
              <wp:align>left</wp:align>
            </wp:positionH>
            <wp:positionV relativeFrom="paragraph">
              <wp:posOffset>134620</wp:posOffset>
            </wp:positionV>
            <wp:extent cx="5838190" cy="6261735"/>
            <wp:effectExtent l="0" t="0" r="0" b="5715"/>
            <wp:wrapTopAndBottom/>
            <wp:docPr id="50" name="Picture 5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bwMode="auto">
                    <a:xfrm>
                      <a:off x="0" y="0"/>
                      <a:ext cx="5838190" cy="626173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9479D" w:rsidRDefault="00B9479D" w:rsidP="00B9479D"/>
    <w:p w:rsidR="00B9479D" w:rsidRDefault="00B9479D" w:rsidP="00B9479D"/>
    <w:p w:rsidR="00B9479D" w:rsidRDefault="00B9479D" w:rsidP="00B9479D"/>
    <w:p w:rsidR="00B9479D" w:rsidRPr="00B9479D" w:rsidRDefault="00B9479D" w:rsidP="00B9479D">
      <w:pPr>
        <w:ind w:firstLine="0"/>
      </w:pPr>
    </w:p>
    <w:p w:rsidR="00FC31ED" w:rsidRDefault="00FC31ED" w:rsidP="00733E8F">
      <w:pPr>
        <w:pStyle w:val="Heading3"/>
      </w:pPr>
      <w:r>
        <w:lastRenderedPageBreak/>
        <w:t>Use case UC04.1_ThemKeHoach</w:t>
      </w:r>
      <w:r w:rsidR="00A824EE">
        <w:t>TietKiem</w:t>
      </w:r>
    </w:p>
    <w:p w:rsidR="005B37F0" w:rsidRPr="005B37F0" w:rsidRDefault="005B37F0" w:rsidP="005B37F0">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2F128A" w:rsidP="004C06CB">
            <w:pPr>
              <w:spacing w:line="240" w:lineRule="auto"/>
              <w:ind w:left="405" w:firstLine="0"/>
              <w:rPr>
                <w:b/>
                <w:szCs w:val="26"/>
              </w:rPr>
            </w:pPr>
            <w:r w:rsidRPr="00D52063">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D52063" w:rsidRDefault="009C1BFB" w:rsidP="00D52063">
            <w:pPr>
              <w:pStyle w:val="Heading3"/>
              <w:numPr>
                <w:ilvl w:val="0"/>
                <w:numId w:val="0"/>
              </w:numPr>
              <w:outlineLvl w:val="2"/>
              <w:rPr>
                <w:b w:val="0"/>
                <w:i/>
              </w:rPr>
            </w:pPr>
            <w:r>
              <w:rPr>
                <w:b w:val="0"/>
              </w:rPr>
              <w:t xml:space="preserve">      </w:t>
            </w:r>
            <w:r w:rsidRPr="00D52063">
              <w:rPr>
                <w:b w:val="0"/>
              </w:rPr>
              <w:t>UC04.1_ThemKeHoach</w:t>
            </w:r>
            <w:r w:rsidR="00A824EE">
              <w:rPr>
                <w:b w:val="0"/>
              </w:rPr>
              <w:t>TietKiem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D52063" w:rsidRDefault="00F10008" w:rsidP="005475E0">
            <w:pPr>
              <w:spacing w:line="240" w:lineRule="auto"/>
              <w:ind w:left="405" w:firstLine="0"/>
              <w:rPr>
                <w:szCs w:val="26"/>
              </w:rPr>
            </w:pPr>
            <w:r>
              <w:rPr>
                <w:szCs w:val="26"/>
              </w:rPr>
              <w:t>Hệ thống hỗ trợ người dùng có thể tạo thêm kế hoạch tiết kiệm,</w:t>
            </w:r>
            <w:r w:rsidR="005475E0">
              <w:rPr>
                <w:szCs w:val="26"/>
              </w:rPr>
              <w:t>giúp người dùng tiết kiện cho sự kiện sắp tới</w:t>
            </w:r>
            <w:r>
              <w:rPr>
                <w:szCs w:val="26"/>
              </w:rPr>
              <w:t>.</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5475E0" w:rsidP="004C06CB">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ngày cho sự kiện sắp tới mà người dùng đã lên kế hoạch.</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D52063" w:rsidP="004C06CB">
            <w:pPr>
              <w:spacing w:line="240" w:lineRule="auto"/>
              <w:ind w:left="405" w:firstLine="0"/>
              <w:rPr>
                <w:szCs w:val="26"/>
              </w:rPr>
            </w:pPr>
            <w:r>
              <w:rPr>
                <w:szCs w:val="26"/>
              </w:rPr>
              <w:t>Người dùng</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785040" w:rsidP="004C06CB">
            <w:pPr>
              <w:spacing w:line="240" w:lineRule="auto"/>
              <w:ind w:left="405" w:firstLine="0"/>
              <w:rPr>
                <w:szCs w:val="26"/>
              </w:rPr>
            </w:pPr>
            <w:r>
              <w:rPr>
                <w:szCs w:val="26"/>
              </w:rPr>
              <w:t xml:space="preserve">Người dùng đăng nhập thành công vào hệ thống và </w:t>
            </w:r>
            <w:r w:rsidR="00B0143A">
              <w:rPr>
                <w:szCs w:val="26"/>
              </w:rPr>
              <w:t>chọn ch</w:t>
            </w:r>
            <w:r w:rsidR="00AF420E">
              <w:rPr>
                <w:szCs w:val="26"/>
              </w:rPr>
              <w:t>ức năng thêm kế hoạch tiết kiệm và hệ thống hiển thị giao diện nhập thông tin kế hoạch tiết kiệm.</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44031E" w:rsidRDefault="00CC5787" w:rsidP="004C06CB">
            <w:pPr>
              <w:spacing w:line="240" w:lineRule="auto"/>
              <w:ind w:left="405" w:firstLine="0"/>
              <w:rPr>
                <w:szCs w:val="26"/>
              </w:rPr>
            </w:pPr>
            <w:r>
              <w:rPr>
                <w:szCs w:val="26"/>
              </w:rPr>
              <w:t>Thông tin kế hoạch tiết kiệm được lưu vào cơ sở dữ liệu</w:t>
            </w:r>
          </w:p>
        </w:tc>
      </w:tr>
      <w:tr w:rsidR="002F128A"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2F128A" w:rsidRDefault="002F128A" w:rsidP="004C06CB">
            <w:pPr>
              <w:spacing w:line="240" w:lineRule="auto"/>
              <w:ind w:left="405" w:firstLine="0"/>
              <w:jc w:val="center"/>
              <w:rPr>
                <w:szCs w:val="26"/>
              </w:rPr>
            </w:pPr>
            <w:r>
              <w:rPr>
                <w:szCs w:val="26"/>
              </w:rPr>
              <w:t>HeThong</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 xml:space="preserve">Nhập thông tin </w:t>
            </w:r>
            <w:r w:rsidR="00D731BB">
              <w:rPr>
                <w:szCs w:val="26"/>
              </w:rPr>
              <w:t>kế hoạch</w:t>
            </w:r>
            <w:r w:rsidR="004A39FB">
              <w:rPr>
                <w:szCs w:val="26"/>
              </w:rPr>
              <w:t xml:space="preserve"> gồm: số tiền cần tiết kiệm, ngày bắt đầu và ngày kết thúc kế hoạch, </w:t>
            </w:r>
            <w:r w:rsidR="00D731BB">
              <w:rPr>
                <w:szCs w:val="26"/>
              </w:rPr>
              <w:t xml:space="preserve"> </w:t>
            </w:r>
            <w:r>
              <w:rPr>
                <w:szCs w:val="26"/>
              </w:rPr>
              <w:t>và nhấn nút “Thêm”</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CC5787" w:rsidRDefault="00CC5787" w:rsidP="00CC5787">
            <w:pPr>
              <w:pStyle w:val="ListParagraph"/>
              <w:numPr>
                <w:ilvl w:val="0"/>
                <w:numId w:val="22"/>
              </w:numPr>
              <w:spacing w:line="240" w:lineRule="auto"/>
              <w:rPr>
                <w:szCs w:val="26"/>
              </w:rPr>
            </w:pPr>
            <w:r>
              <w:rPr>
                <w:szCs w:val="26"/>
              </w:rPr>
              <w:t>Kiểm tra thông tin kế hoạch hợp lệ</w:t>
            </w:r>
            <w:r w:rsidR="005A1E31">
              <w:rPr>
                <w:szCs w:val="26"/>
              </w:rPr>
              <w:t>.</w:t>
            </w:r>
          </w:p>
        </w:tc>
      </w:tr>
      <w:tr w:rsidR="002F128A" w:rsidTr="004C06CB">
        <w:trPr>
          <w:trHeight w:val="150"/>
        </w:trPr>
        <w:tc>
          <w:tcPr>
            <w:tcW w:w="1705" w:type="dxa"/>
            <w:vMerge/>
            <w:tcBorders>
              <w:left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2F128A" w:rsidP="00CC578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Lưu thông tin kế hoạch vào cơ sở dữ liệu.</w:t>
            </w:r>
          </w:p>
        </w:tc>
      </w:tr>
      <w:tr w:rsidR="002F128A"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2F128A" w:rsidRPr="0044031E" w:rsidRDefault="002F128A" w:rsidP="004C06CB">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Default="002F128A" w:rsidP="004C06C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35BE3" w:rsidRDefault="00CC5787" w:rsidP="00000B55">
            <w:pPr>
              <w:pStyle w:val="ListParagraph"/>
              <w:numPr>
                <w:ilvl w:val="0"/>
                <w:numId w:val="22"/>
              </w:numPr>
              <w:spacing w:line="240" w:lineRule="auto"/>
              <w:rPr>
                <w:szCs w:val="26"/>
              </w:rPr>
            </w:pPr>
            <w:r>
              <w:rPr>
                <w:szCs w:val="26"/>
              </w:rPr>
              <w:t>Hiển thị số tiền cần tiết kiệm và tiến độ thực hiện mỗi ngày.</w:t>
            </w:r>
          </w:p>
        </w:tc>
      </w:tr>
      <w:tr w:rsidR="002F128A"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2F128A" w:rsidRPr="0044031E" w:rsidRDefault="002F128A" w:rsidP="004C06CB">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2F128A" w:rsidRPr="0075424D" w:rsidRDefault="008C21B6" w:rsidP="0075424D">
            <w:pPr>
              <w:keepNext/>
              <w:spacing w:line="240" w:lineRule="auto"/>
              <w:ind w:left="765" w:firstLine="0"/>
              <w:rPr>
                <w:szCs w:val="26"/>
              </w:rPr>
            </w:pPr>
            <w:r>
              <w:rPr>
                <w:szCs w:val="26"/>
              </w:rPr>
              <w:t>2</w:t>
            </w:r>
            <w:r w:rsidR="0075424D">
              <w:rPr>
                <w:szCs w:val="26"/>
              </w:rPr>
              <w:t xml:space="preserve">.1 </w:t>
            </w:r>
            <w:r w:rsidR="003F7A07" w:rsidRPr="0075424D">
              <w:rPr>
                <w:szCs w:val="26"/>
              </w:rPr>
              <w:t>Nếu thông tin không hợp lệ, hệ thống hiển thị thông báo yêu cầu người dùng nhập lại.</w:t>
            </w:r>
          </w:p>
          <w:p w:rsidR="003F7A07" w:rsidRPr="003F7A07" w:rsidRDefault="008C21B6" w:rsidP="003F7A07">
            <w:pPr>
              <w:keepNext/>
              <w:spacing w:line="240" w:lineRule="auto"/>
              <w:ind w:left="765" w:firstLine="0"/>
              <w:rPr>
                <w:szCs w:val="26"/>
              </w:rPr>
            </w:pPr>
            <w:r>
              <w:rPr>
                <w:szCs w:val="26"/>
              </w:rPr>
              <w:t>3</w:t>
            </w:r>
            <w:r w:rsidR="003F7A07">
              <w:rPr>
                <w:szCs w:val="26"/>
              </w:rPr>
              <w:t xml:space="preserve">.1. </w:t>
            </w:r>
            <w:r w:rsidR="003F7A07" w:rsidRPr="009C73A3">
              <w:rPr>
                <w:szCs w:val="26"/>
              </w:rPr>
              <w:t>Nếu xảy ra lỗi, hệ thống hiển thị thông báo lỗi và kết thúc chức năng hiện tại.</w:t>
            </w:r>
          </w:p>
        </w:tc>
      </w:tr>
    </w:tbl>
    <w:p w:rsidR="00270A4F" w:rsidRDefault="00FC5DF3" w:rsidP="00270A4F">
      <w:pPr>
        <w:pStyle w:val="Heading4"/>
      </w:pPr>
      <w:r w:rsidRPr="00FC5DF3">
        <w:rPr>
          <w:noProof/>
        </w:rPr>
        <w:lastRenderedPageBreak/>
        <w:drawing>
          <wp:anchor distT="0" distB="0" distL="114300" distR="114300" simplePos="0" relativeHeight="251754496" behindDoc="0" locked="0" layoutInCell="1" allowOverlap="1" wp14:anchorId="6963D0E0" wp14:editId="35511298">
            <wp:simplePos x="0" y="0"/>
            <wp:positionH relativeFrom="margin">
              <wp:align>left</wp:align>
            </wp:positionH>
            <wp:positionV relativeFrom="paragraph">
              <wp:posOffset>358140</wp:posOffset>
            </wp:positionV>
            <wp:extent cx="5919470" cy="4862830"/>
            <wp:effectExtent l="0" t="0" r="5080" b="0"/>
            <wp:wrapTopAndBottom/>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38">
                      <a:extLst>
                        <a:ext uri="{28A0092B-C50C-407E-A947-70E740481C1C}">
                          <a14:useLocalDpi xmlns:a14="http://schemas.microsoft.com/office/drawing/2010/main" val="0"/>
                        </a:ext>
                      </a:extLst>
                    </a:blip>
                    <a:srcRect/>
                    <a:stretch>
                      <a:fillRect/>
                    </a:stretch>
                  </pic:blipFill>
                  <pic:spPr bwMode="auto">
                    <a:xfrm>
                      <a:off x="0" y="0"/>
                      <a:ext cx="5919470" cy="486283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75424D" w:rsidRPr="0075424D" w:rsidRDefault="0075424D" w:rsidP="0075424D"/>
    <w:p w:rsidR="007B22B2" w:rsidRDefault="007B22B2" w:rsidP="007B22B2">
      <w:pPr>
        <w:pStyle w:val="Heading4"/>
      </w:pPr>
      <w:r w:rsidRPr="007B22B2">
        <w:rPr>
          <w:noProof/>
        </w:rPr>
        <w:lastRenderedPageBreak/>
        <w:drawing>
          <wp:anchor distT="0" distB="0" distL="114300" distR="114300" simplePos="0" relativeHeight="251743232" behindDoc="0" locked="0" layoutInCell="1" allowOverlap="1" wp14:anchorId="4B4D0531" wp14:editId="64CD00EA">
            <wp:simplePos x="0" y="0"/>
            <wp:positionH relativeFrom="margin">
              <wp:align>left</wp:align>
            </wp:positionH>
            <wp:positionV relativeFrom="paragraph">
              <wp:posOffset>448541</wp:posOffset>
            </wp:positionV>
            <wp:extent cx="5848350" cy="6153150"/>
            <wp:effectExtent l="0" t="0" r="0" b="0"/>
            <wp:wrapTopAndBottom/>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bwMode="auto">
                    <a:xfrm>
                      <a:off x="0" y="0"/>
                      <a:ext cx="5848350" cy="6153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Sequence diagram</w:t>
      </w:r>
    </w:p>
    <w:p w:rsidR="007B22B2" w:rsidRDefault="007B22B2" w:rsidP="00B57A98">
      <w:pPr>
        <w:rPr>
          <w:noProof/>
        </w:rPr>
      </w:pPr>
    </w:p>
    <w:p w:rsidR="007B22B2" w:rsidRDefault="007B22B2" w:rsidP="00B57A98">
      <w:pPr>
        <w:rPr>
          <w:noProof/>
        </w:rPr>
      </w:pPr>
    </w:p>
    <w:p w:rsidR="007B22B2" w:rsidRPr="00B57A98" w:rsidRDefault="007B22B2" w:rsidP="00B57A98"/>
    <w:p w:rsidR="002F128A" w:rsidRPr="002F128A" w:rsidRDefault="002F128A" w:rsidP="002F128A"/>
    <w:p w:rsidR="00FC31ED" w:rsidRDefault="00FC31ED" w:rsidP="00733E8F">
      <w:pPr>
        <w:pStyle w:val="Heading3"/>
      </w:pPr>
      <w:r>
        <w:lastRenderedPageBreak/>
        <w:t>Use case UC04.2_SuaKeHoach</w:t>
      </w:r>
      <w:r w:rsidR="00592889">
        <w:t>TietKiem</w:t>
      </w:r>
    </w:p>
    <w:p w:rsidR="0034381A" w:rsidRPr="005B37F0"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24604" w:rsidRDefault="0034381A" w:rsidP="00865EA7">
            <w:pPr>
              <w:spacing w:line="240" w:lineRule="auto"/>
              <w:ind w:left="405" w:firstLine="0"/>
              <w:rPr>
                <w:szCs w:val="26"/>
              </w:rPr>
            </w:pPr>
            <w:r>
              <w:rPr>
                <w:szCs w:val="26"/>
              </w:rPr>
              <w:t>UC04.2_SuaKeHoach</w:t>
            </w:r>
            <w:r w:rsidR="00592889">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Hệ thống hỗ trợ người dùng có thể sửa thêm kế hoạch tiết kiệm,giúp người dùng tiết kiện cho sự kiện sắp tới.</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muốn tạo kế hoạch tiết kiệm cho sự kiện mới sắp xảy ra. Người dùng chọn thêm kế hoạch tiết kiệm. Hệ thống tính toán và hiển thị số tiền mà người dùng cần phải tiết kiệm theo mỗi tháng cho sự kiện sắp tới mà người dùng đã lên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AB3D9E">
            <w:pPr>
              <w:spacing w:line="240" w:lineRule="auto"/>
              <w:ind w:left="405" w:firstLine="0"/>
              <w:rPr>
                <w:szCs w:val="26"/>
              </w:rPr>
            </w:pPr>
            <w:r>
              <w:rPr>
                <w:szCs w:val="26"/>
              </w:rPr>
              <w:t>Người dùng đăng nhập thành công vào hệ thống</w:t>
            </w:r>
            <w:r w:rsidR="00AA6D54">
              <w:rPr>
                <w:szCs w:val="26"/>
              </w:rPr>
              <w:t xml:space="preserve"> và chọn</w:t>
            </w:r>
            <w:r w:rsidR="00BF4B4E">
              <w:rPr>
                <w:szCs w:val="26"/>
              </w:rPr>
              <w:t xml:space="preserve"> xem danh sách</w:t>
            </w:r>
            <w:r w:rsidR="00AA6D54">
              <w:rPr>
                <w:szCs w:val="26"/>
              </w:rPr>
              <w:t xml:space="preserve"> </w:t>
            </w:r>
            <w:r w:rsidR="00DF2164">
              <w:rPr>
                <w:szCs w:val="26"/>
              </w:rPr>
              <w:t>kế</w:t>
            </w:r>
            <w:r w:rsidR="00AA6D54">
              <w:rPr>
                <w:szCs w:val="26"/>
              </w:rPr>
              <w:t xml:space="preserve"> hoạch tiết kiệm</w:t>
            </w:r>
            <w:r w:rsidR="00543A29">
              <w:rPr>
                <w:szCs w:val="26"/>
              </w:rPr>
              <w:t>, hệ thống hiển thị danh sách các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Cập nhật thông tin kế hoạch tiết kiệm vào cơ sở dữ liệu</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Chọn kế hoạch muốn sửa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FF2C3B" w:rsidRDefault="0034381A" w:rsidP="0034381A">
            <w:pPr>
              <w:pStyle w:val="ListParagraph"/>
              <w:numPr>
                <w:ilvl w:val="0"/>
                <w:numId w:val="33"/>
              </w:numPr>
              <w:spacing w:line="240" w:lineRule="auto"/>
              <w:rPr>
                <w:szCs w:val="26"/>
              </w:rPr>
            </w:pPr>
            <w:r>
              <w:rPr>
                <w:szCs w:val="26"/>
              </w:rPr>
              <w:t>Hiển thị giao diện sửa kế hoạch</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572AC2" w:rsidP="0034381A">
            <w:pPr>
              <w:pStyle w:val="ListParagraph"/>
              <w:numPr>
                <w:ilvl w:val="0"/>
                <w:numId w:val="33"/>
              </w:numPr>
              <w:spacing w:line="240" w:lineRule="auto"/>
              <w:rPr>
                <w:szCs w:val="26"/>
              </w:rPr>
            </w:pPr>
            <w:r>
              <w:rPr>
                <w:szCs w:val="26"/>
              </w:rPr>
              <w:t>Chinh sửa</w:t>
            </w:r>
            <w:r w:rsidR="0034381A">
              <w:rPr>
                <w:szCs w:val="26"/>
              </w:rPr>
              <w:t xml:space="preserve"> thông tin và nhấn nút “Lưu”</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34381A">
            <w:pPr>
              <w:pStyle w:val="ListParagraph"/>
              <w:numPr>
                <w:ilvl w:val="0"/>
                <w:numId w:val="33"/>
              </w:numPr>
              <w:spacing w:line="240" w:lineRule="auto"/>
              <w:rPr>
                <w:szCs w:val="26"/>
              </w:rPr>
            </w:pPr>
            <w:r>
              <w:rPr>
                <w:szCs w:val="26"/>
              </w:rPr>
              <w:t>Kiểm tra thông tin kế hoạch hợp lệ</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2F1A5F" w:rsidRDefault="0034381A" w:rsidP="0034381A">
            <w:pPr>
              <w:pStyle w:val="ListParagraph"/>
              <w:numPr>
                <w:ilvl w:val="0"/>
                <w:numId w:val="33"/>
              </w:numPr>
              <w:spacing w:line="240" w:lineRule="auto"/>
              <w:rPr>
                <w:szCs w:val="26"/>
              </w:rPr>
            </w:pPr>
            <w:r>
              <w:rPr>
                <w:szCs w:val="26"/>
              </w:rPr>
              <w:t>Cập nhật thông tin kế hoạch vào cơ sở dữ liệu</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6E6E74" w:rsidRDefault="00543A29" w:rsidP="006E6E74">
            <w:pPr>
              <w:keepNext/>
              <w:spacing w:line="240" w:lineRule="auto"/>
              <w:ind w:firstLine="0"/>
              <w:rPr>
                <w:szCs w:val="26"/>
              </w:rPr>
            </w:pPr>
            <w:r>
              <w:rPr>
                <w:szCs w:val="26"/>
              </w:rPr>
              <w:t>4</w:t>
            </w:r>
            <w:r w:rsidR="006E6E74">
              <w:rPr>
                <w:szCs w:val="26"/>
              </w:rPr>
              <w:t xml:space="preserve">.1. </w:t>
            </w:r>
            <w:r w:rsidR="0034381A" w:rsidRPr="006E6E74">
              <w:rPr>
                <w:szCs w:val="26"/>
              </w:rPr>
              <w:t>Nếu thông tin không hợp lệ, hệ thống hiển thị thông báo và yêu cầu người dùng nhập lại.</w:t>
            </w:r>
          </w:p>
          <w:p w:rsidR="0034381A" w:rsidRPr="006E6E74" w:rsidRDefault="00543A29" w:rsidP="00BF4B4E">
            <w:pPr>
              <w:keepNext/>
              <w:spacing w:line="240" w:lineRule="auto"/>
              <w:ind w:firstLine="0"/>
              <w:rPr>
                <w:szCs w:val="26"/>
              </w:rPr>
            </w:pPr>
            <w:r>
              <w:rPr>
                <w:szCs w:val="26"/>
              </w:rPr>
              <w:t>5</w:t>
            </w:r>
            <w:r w:rsidR="00BF4B4E">
              <w:rPr>
                <w:szCs w:val="26"/>
              </w:rPr>
              <w:t xml:space="preserve">.1. </w:t>
            </w:r>
            <w:r w:rsidR="0034381A" w:rsidRPr="006E6E74">
              <w:rPr>
                <w:szCs w:val="26"/>
              </w:rPr>
              <w:t>Nếu xảy ra lỗi , hệ thống sẽ hiển thị thông báo và kết thúc chức năng hiện tại.</w:t>
            </w:r>
          </w:p>
        </w:tc>
      </w:tr>
    </w:tbl>
    <w:p w:rsidR="0034381A" w:rsidRPr="0034381A" w:rsidRDefault="0034381A" w:rsidP="0034381A"/>
    <w:p w:rsidR="00270A4F" w:rsidRDefault="00D92F81" w:rsidP="00270A4F">
      <w:pPr>
        <w:pStyle w:val="Heading4"/>
      </w:pPr>
      <w:r w:rsidRPr="00D92F81">
        <w:rPr>
          <w:noProof/>
        </w:rPr>
        <w:lastRenderedPageBreak/>
        <w:drawing>
          <wp:anchor distT="0" distB="0" distL="114300" distR="114300" simplePos="0" relativeHeight="251744256" behindDoc="0" locked="0" layoutInCell="1" allowOverlap="1" wp14:anchorId="14E03453" wp14:editId="7844138A">
            <wp:simplePos x="0" y="0"/>
            <wp:positionH relativeFrom="margin">
              <wp:align>left</wp:align>
            </wp:positionH>
            <wp:positionV relativeFrom="paragraph">
              <wp:posOffset>341630</wp:posOffset>
            </wp:positionV>
            <wp:extent cx="5763895" cy="5676265"/>
            <wp:effectExtent l="0" t="0" r="8255" b="635"/>
            <wp:wrapTopAndBottom/>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bwMode="auto">
                    <a:xfrm>
                      <a:off x="0" y="0"/>
                      <a:ext cx="5763895" cy="567626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656A3B" w:rsidRDefault="00656A3B" w:rsidP="00656A3B"/>
    <w:p w:rsidR="00D92F81" w:rsidRPr="00656A3B" w:rsidRDefault="00D92F81" w:rsidP="00656A3B"/>
    <w:p w:rsidR="00D92F81" w:rsidRDefault="00270A4F" w:rsidP="000D7117">
      <w:pPr>
        <w:pStyle w:val="Heading4"/>
      </w:pPr>
      <w:r>
        <w:lastRenderedPageBreak/>
        <w:t>Sequence diagram</w:t>
      </w:r>
    </w:p>
    <w:p w:rsidR="00D92F81" w:rsidRDefault="000D7117" w:rsidP="002F128A">
      <w:r w:rsidRPr="000D7117">
        <w:rPr>
          <w:noProof/>
        </w:rPr>
        <w:drawing>
          <wp:anchor distT="0" distB="0" distL="114300" distR="114300" simplePos="0" relativeHeight="251745280" behindDoc="0" locked="0" layoutInCell="1" allowOverlap="1" wp14:anchorId="083D5B2D" wp14:editId="34DF743D">
            <wp:simplePos x="0" y="0"/>
            <wp:positionH relativeFrom="margin">
              <wp:align>left</wp:align>
            </wp:positionH>
            <wp:positionV relativeFrom="paragraph">
              <wp:posOffset>222709</wp:posOffset>
            </wp:positionV>
            <wp:extent cx="5864225" cy="6558280"/>
            <wp:effectExtent l="0" t="0" r="3175" b="0"/>
            <wp:wrapTopAndBottom/>
            <wp:docPr id="54" name="Picture 5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bwMode="auto">
                    <a:xfrm>
                      <a:off x="0" y="0"/>
                      <a:ext cx="5864225" cy="655828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92F81" w:rsidRDefault="00D92F81" w:rsidP="002F128A"/>
    <w:p w:rsidR="00D92F81" w:rsidRPr="002F128A" w:rsidRDefault="00D92F81" w:rsidP="000D7117">
      <w:pPr>
        <w:ind w:firstLine="0"/>
      </w:pPr>
    </w:p>
    <w:p w:rsidR="00FC31ED" w:rsidRDefault="00FC31ED" w:rsidP="00733E8F">
      <w:pPr>
        <w:pStyle w:val="Heading3"/>
      </w:pPr>
      <w:r>
        <w:lastRenderedPageBreak/>
        <w:t>Use case UC04.3_XoaKeHoach</w:t>
      </w:r>
      <w:r w:rsidR="003E6507">
        <w:t>TietKiem</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D40CED" w:rsidTr="00D40CED">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D40CED" w:rsidP="00D40CED">
            <w:pPr>
              <w:pStyle w:val="Heading3"/>
              <w:numPr>
                <w:ilvl w:val="0"/>
                <w:numId w:val="0"/>
              </w:numPr>
              <w:outlineLvl w:val="2"/>
              <w:rPr>
                <w:b w:val="0"/>
                <w:i/>
              </w:rPr>
            </w:pPr>
            <w:r>
              <w:rPr>
                <w:b w:val="0"/>
              </w:rPr>
              <w:t xml:space="preserve">      </w:t>
            </w:r>
            <w:r w:rsidR="003E6507">
              <w:rPr>
                <w:b w:val="0"/>
              </w:rPr>
              <w:t>UC04.3_XoaKeHoachTietKiem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D52063" w:rsidRDefault="006B2B44" w:rsidP="00D40CED">
            <w:pPr>
              <w:spacing w:line="240" w:lineRule="auto"/>
              <w:ind w:left="405" w:firstLine="0"/>
              <w:rPr>
                <w:szCs w:val="26"/>
              </w:rPr>
            </w:pPr>
            <w:r>
              <w:rPr>
                <w:szCs w:val="26"/>
              </w:rPr>
              <w:t>Xóa kế hoạch tiết kiệm khỏi cơ sở dữ liệu.</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8051ED">
            <w:pPr>
              <w:spacing w:line="240" w:lineRule="auto"/>
              <w:ind w:left="405" w:firstLine="0"/>
              <w:rPr>
                <w:szCs w:val="26"/>
              </w:rPr>
            </w:pPr>
            <w:r>
              <w:rPr>
                <w:szCs w:val="26"/>
              </w:rPr>
              <w:t>Ng</w:t>
            </w:r>
            <w:r w:rsidR="006B2B44">
              <w:rPr>
                <w:szCs w:val="26"/>
              </w:rPr>
              <w:t xml:space="preserve">ười dùng muốn xóa </w:t>
            </w:r>
            <w:r>
              <w:rPr>
                <w:szCs w:val="26"/>
              </w:rPr>
              <w:t xml:space="preserve">kế hoạch tiết kiệm </w:t>
            </w:r>
            <w:r w:rsidR="006B2B44">
              <w:rPr>
                <w:szCs w:val="26"/>
              </w:rPr>
              <w:t>hiện có</w:t>
            </w:r>
            <w:r>
              <w:rPr>
                <w:szCs w:val="26"/>
              </w:rPr>
              <w:t xml:space="preserve">. Người dùng chọn </w:t>
            </w:r>
            <w:r w:rsidR="008051ED">
              <w:rPr>
                <w:szCs w:val="26"/>
              </w:rPr>
              <w:t>xóa</w:t>
            </w:r>
            <w:r>
              <w:rPr>
                <w:szCs w:val="26"/>
              </w:rPr>
              <w:t xml:space="preserve"> kế hoạch tiết kiệm. Hệ thống</w:t>
            </w:r>
            <w:r w:rsidR="008051ED">
              <w:rPr>
                <w:szCs w:val="26"/>
              </w:rPr>
              <w:t xml:space="preserve"> yêu cầu nhận từ người dùng sau đó xóa kế hoạch khỏi cơ sở dữ liệu</w:t>
            </w:r>
            <w:r>
              <w:rPr>
                <w:szCs w:val="26"/>
              </w:rPr>
              <w:t>.</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Người dùng đăng nhập t</w:t>
            </w:r>
            <w:r w:rsidR="009521EA">
              <w:rPr>
                <w:szCs w:val="26"/>
              </w:rPr>
              <w:t xml:space="preserve">hành công vào hệ thống và chọn </w:t>
            </w:r>
            <w:r w:rsidR="009E21DD">
              <w:rPr>
                <w:szCs w:val="26"/>
              </w:rPr>
              <w:t>chức năng quản lý kế hoạch, hệ thống hiển thị danh sách các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szCs w:val="26"/>
              </w:rPr>
            </w:pPr>
            <w:r>
              <w:rPr>
                <w:szCs w:val="26"/>
              </w:rPr>
              <w:t>Thông tin kế hoạch tiết kiệm được lưu vào cơ sở dữ liệu</w:t>
            </w:r>
          </w:p>
        </w:tc>
      </w:tr>
      <w:tr w:rsidR="00D40CE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D40CED" w:rsidRDefault="00D40CED" w:rsidP="00D40CED">
            <w:pPr>
              <w:spacing w:line="240" w:lineRule="auto"/>
              <w:ind w:left="405" w:firstLine="0"/>
              <w:jc w:val="center"/>
              <w:rPr>
                <w:szCs w:val="26"/>
              </w:rPr>
            </w:pPr>
            <w:r>
              <w:rPr>
                <w:szCs w:val="26"/>
              </w:rPr>
              <w:t>HeThong</w:t>
            </w:r>
          </w:p>
        </w:tc>
      </w:tr>
      <w:tr w:rsidR="004A7A7D" w:rsidTr="004C06CB">
        <w:trPr>
          <w:trHeight w:val="150"/>
        </w:trPr>
        <w:tc>
          <w:tcPr>
            <w:tcW w:w="1705" w:type="dxa"/>
            <w:vMerge/>
            <w:tcBorders>
              <w:left w:val="single" w:sz="4" w:space="0" w:color="000000" w:themeColor="text1"/>
              <w:right w:val="single" w:sz="4" w:space="0" w:color="000000" w:themeColor="text1"/>
            </w:tcBorders>
          </w:tcPr>
          <w:p w:rsidR="004A7A7D" w:rsidRPr="0044031E" w:rsidRDefault="004A7A7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Pr="00735BE3" w:rsidRDefault="004A7A7D" w:rsidP="004A7A7D">
            <w:pPr>
              <w:pStyle w:val="ListParagraph"/>
              <w:numPr>
                <w:ilvl w:val="0"/>
                <w:numId w:val="24"/>
              </w:numPr>
              <w:spacing w:line="240" w:lineRule="auto"/>
              <w:rPr>
                <w:szCs w:val="26"/>
              </w:rPr>
            </w:pPr>
            <w:r>
              <w:rPr>
                <w:szCs w:val="26"/>
              </w:rPr>
              <w:t>Chọn kế hoạch muốn xóa và 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4A7A7D" w:rsidRDefault="004A7A7D" w:rsidP="004A7A7D">
            <w:pPr>
              <w:pStyle w:val="ListParagraph"/>
              <w:spacing w:line="240" w:lineRule="auto"/>
              <w:ind w:left="1125" w:firstLine="0"/>
              <w:rPr>
                <w:szCs w:val="26"/>
              </w:rPr>
            </w:pP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A92CB3">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Kiểm tra kế hoạch trong cơ sở dữ liệu</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D40CED" w:rsidP="000F3D80">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0F3D80" w:rsidRDefault="000F3D80" w:rsidP="000F3D80">
            <w:pPr>
              <w:pStyle w:val="ListParagraph"/>
              <w:numPr>
                <w:ilvl w:val="0"/>
                <w:numId w:val="24"/>
              </w:numPr>
              <w:spacing w:line="240" w:lineRule="auto"/>
              <w:rPr>
                <w:szCs w:val="26"/>
              </w:rPr>
            </w:pPr>
            <w:r>
              <w:rPr>
                <w:szCs w:val="26"/>
              </w:rPr>
              <w:t>Hiển thị thông báo yêu cầu xác nhận xóa.</w:t>
            </w:r>
          </w:p>
        </w:tc>
      </w:tr>
      <w:tr w:rsidR="00D40CED" w:rsidTr="004C06CB">
        <w:trPr>
          <w:trHeight w:val="150"/>
        </w:trPr>
        <w:tc>
          <w:tcPr>
            <w:tcW w:w="1705" w:type="dxa"/>
            <w:vMerge/>
            <w:tcBorders>
              <w:left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0F3D80">
            <w:pPr>
              <w:pStyle w:val="ListParagraph"/>
              <w:numPr>
                <w:ilvl w:val="0"/>
                <w:numId w:val="24"/>
              </w:numPr>
              <w:spacing w:line="240" w:lineRule="auto"/>
              <w:rPr>
                <w:szCs w:val="26"/>
              </w:rPr>
            </w:pPr>
            <w:r>
              <w:rPr>
                <w:szCs w:val="26"/>
              </w:rPr>
              <w:t>Chọn nút “Xóa”</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Xóa kế hoạch khỏi cơ sở dữ liệu.</w:t>
            </w:r>
          </w:p>
        </w:tc>
      </w:tr>
      <w:tr w:rsidR="00D40CED" w:rsidTr="004C06CB">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D40CED" w:rsidRPr="0044031E" w:rsidRDefault="00D40CED" w:rsidP="00D40CE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0CED" w:rsidP="00D40CE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Pr="00735BE3" w:rsidRDefault="000F3D80" w:rsidP="00D40CED">
            <w:pPr>
              <w:pStyle w:val="ListParagraph"/>
              <w:numPr>
                <w:ilvl w:val="0"/>
                <w:numId w:val="24"/>
              </w:numPr>
              <w:spacing w:line="240" w:lineRule="auto"/>
              <w:rPr>
                <w:szCs w:val="26"/>
              </w:rPr>
            </w:pPr>
            <w:r>
              <w:rPr>
                <w:szCs w:val="26"/>
              </w:rPr>
              <w:t>Cập nhật lại danh sách kế hoạch tiết kiệm.</w:t>
            </w:r>
          </w:p>
        </w:tc>
      </w:tr>
      <w:tr w:rsidR="00D40CE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D40CED" w:rsidRPr="0044031E" w:rsidRDefault="00D40CED" w:rsidP="00D40CE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D40CED" w:rsidRDefault="00D44C28" w:rsidP="00D40CED">
            <w:pPr>
              <w:keepNext/>
              <w:spacing w:line="240" w:lineRule="auto"/>
              <w:ind w:left="405" w:firstLine="0"/>
              <w:rPr>
                <w:szCs w:val="26"/>
              </w:rPr>
            </w:pPr>
            <w:r>
              <w:rPr>
                <w:szCs w:val="26"/>
              </w:rPr>
              <w:t>2</w:t>
            </w:r>
            <w:r w:rsidR="00BD041C">
              <w:rPr>
                <w:szCs w:val="26"/>
              </w:rPr>
              <w:t>.1. Nếu không có tồn tại kế hoạch trong cơ sở dữ liệu,  hệ thống thông báo cho người dùng và cập nhật lại danh sách kế hoạch tiết kiệm.</w:t>
            </w:r>
          </w:p>
          <w:p w:rsidR="005464C5" w:rsidRDefault="00D44C28" w:rsidP="00D40CED">
            <w:pPr>
              <w:keepNext/>
              <w:spacing w:line="240" w:lineRule="auto"/>
              <w:ind w:left="405" w:firstLine="0"/>
              <w:rPr>
                <w:szCs w:val="26"/>
              </w:rPr>
            </w:pPr>
            <w:r>
              <w:rPr>
                <w:szCs w:val="26"/>
              </w:rPr>
              <w:t>4</w:t>
            </w:r>
            <w:r w:rsidR="005464C5">
              <w:rPr>
                <w:szCs w:val="26"/>
              </w:rPr>
              <w:t>.1. Nếu không muốn xóa, người dùng chọn nút “Hủy”.</w:t>
            </w:r>
          </w:p>
          <w:p w:rsidR="00BD041C" w:rsidRPr="0044031E" w:rsidRDefault="00D44C28" w:rsidP="00D40CED">
            <w:pPr>
              <w:keepNext/>
              <w:spacing w:line="240" w:lineRule="auto"/>
              <w:ind w:left="405" w:firstLine="0"/>
              <w:rPr>
                <w:szCs w:val="26"/>
              </w:rPr>
            </w:pPr>
            <w:r>
              <w:rPr>
                <w:szCs w:val="26"/>
              </w:rPr>
              <w:t>5</w:t>
            </w:r>
            <w:r w:rsidR="00BD041C">
              <w:rPr>
                <w:szCs w:val="26"/>
              </w:rPr>
              <w:t xml:space="preserve">.1. </w:t>
            </w:r>
            <w:r w:rsidR="00BD041C" w:rsidRPr="009C73A3">
              <w:rPr>
                <w:szCs w:val="26"/>
              </w:rPr>
              <w:t>Nếu xảy ra lỗi, hệ thống hiển thị thông báo lỗi và kết thúc chức năng hiện tại.</w:t>
            </w:r>
          </w:p>
        </w:tc>
      </w:tr>
    </w:tbl>
    <w:p w:rsidR="00270A4F" w:rsidRDefault="00D161A5" w:rsidP="00270A4F">
      <w:pPr>
        <w:pStyle w:val="Heading4"/>
      </w:pPr>
      <w:r w:rsidRPr="00D161A5">
        <w:rPr>
          <w:noProof/>
        </w:rPr>
        <w:lastRenderedPageBreak/>
        <w:drawing>
          <wp:anchor distT="0" distB="0" distL="114300" distR="114300" simplePos="0" relativeHeight="251746304" behindDoc="0" locked="0" layoutInCell="1" allowOverlap="1" wp14:anchorId="1542EBF8" wp14:editId="43633ED1">
            <wp:simplePos x="0" y="0"/>
            <wp:positionH relativeFrom="margin">
              <wp:align>left</wp:align>
            </wp:positionH>
            <wp:positionV relativeFrom="paragraph">
              <wp:posOffset>356870</wp:posOffset>
            </wp:positionV>
            <wp:extent cx="5821045" cy="5868035"/>
            <wp:effectExtent l="0" t="0" r="8255" b="0"/>
            <wp:wrapTopAndBottom/>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bwMode="auto">
                    <a:xfrm>
                      <a:off x="0" y="0"/>
                      <a:ext cx="5821045" cy="586803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1D7B83" w:rsidRDefault="001D7B83" w:rsidP="001D7B83"/>
    <w:p w:rsidR="00D161A5" w:rsidRPr="001D7B83" w:rsidRDefault="00D161A5" w:rsidP="001D7B83"/>
    <w:p w:rsidR="00D161A5" w:rsidRDefault="00270A4F" w:rsidP="00D161A5">
      <w:pPr>
        <w:pStyle w:val="Heading4"/>
      </w:pPr>
      <w:r>
        <w:lastRenderedPageBreak/>
        <w:t>Sequence diagram</w:t>
      </w:r>
    </w:p>
    <w:p w:rsidR="00D161A5" w:rsidRDefault="00D161A5" w:rsidP="002F128A">
      <w:r w:rsidRPr="00D161A5">
        <w:rPr>
          <w:noProof/>
        </w:rPr>
        <w:drawing>
          <wp:anchor distT="0" distB="0" distL="114300" distR="114300" simplePos="0" relativeHeight="251747328" behindDoc="0" locked="0" layoutInCell="1" allowOverlap="1" wp14:anchorId="6A112DBC" wp14:editId="30147684">
            <wp:simplePos x="0" y="0"/>
            <wp:positionH relativeFrom="margin">
              <wp:align>left</wp:align>
            </wp:positionH>
            <wp:positionV relativeFrom="paragraph">
              <wp:posOffset>261773</wp:posOffset>
            </wp:positionV>
            <wp:extent cx="5895975" cy="6116955"/>
            <wp:effectExtent l="0" t="0" r="9525" b="0"/>
            <wp:wrapTopAndBottom/>
            <wp:docPr id="56" name="Picture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bwMode="auto">
                    <a:xfrm>
                      <a:off x="0" y="0"/>
                      <a:ext cx="5895975" cy="611695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D161A5" w:rsidRDefault="00D161A5" w:rsidP="00D161A5">
      <w:pPr>
        <w:ind w:firstLine="0"/>
      </w:pPr>
    </w:p>
    <w:p w:rsidR="00D161A5" w:rsidRPr="002F128A" w:rsidRDefault="00D161A5" w:rsidP="00D161A5">
      <w:pPr>
        <w:ind w:firstLine="0"/>
      </w:pPr>
    </w:p>
    <w:p w:rsidR="00FC31ED" w:rsidRDefault="00FC31ED" w:rsidP="00733E8F">
      <w:pPr>
        <w:pStyle w:val="Heading3"/>
      </w:pPr>
      <w:r>
        <w:lastRenderedPageBreak/>
        <w:t>Use ca</w:t>
      </w:r>
      <w:r w:rsidR="00BF4D0D">
        <w:t>se UC04.4_ThongBaoNhacNhoTietKiem</w:t>
      </w:r>
    </w:p>
    <w:p w:rsid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3363F0" w:rsidRDefault="0034381A" w:rsidP="00BF4D0D">
            <w:pPr>
              <w:spacing w:line="240" w:lineRule="auto"/>
              <w:ind w:firstLine="0"/>
              <w:rPr>
                <w:szCs w:val="26"/>
              </w:rPr>
            </w:pPr>
            <w:r>
              <w:rPr>
                <w:szCs w:val="26"/>
              </w:rPr>
              <w:t>UC04.4_ThongBaoNhacNho</w:t>
            </w:r>
            <w:r w:rsidR="00BF4D0D">
              <w:rPr>
                <w:szCs w:val="26"/>
              </w:rPr>
              <w:t>TietKiem</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613B4">
            <w:pPr>
              <w:spacing w:line="240" w:lineRule="auto"/>
              <w:ind w:left="405" w:firstLine="0"/>
              <w:rPr>
                <w:szCs w:val="26"/>
              </w:rPr>
            </w:pPr>
            <w:r>
              <w:rPr>
                <w:szCs w:val="26"/>
              </w:rPr>
              <w:t>Nhắc nhở ngư</w:t>
            </w:r>
            <w:r w:rsidR="004613B4">
              <w:rPr>
                <w:szCs w:val="26"/>
              </w:rPr>
              <w:t xml:space="preserve">ời dùng số tiền cần tiết kiệm theo kế hoạch </w:t>
            </w:r>
            <w:r>
              <w:rPr>
                <w:szCs w:val="26"/>
              </w:rPr>
              <w:t>vào mỗi ngày</w:t>
            </w:r>
            <w:r w:rsidR="004613B4">
              <w:rPr>
                <w:szCs w:val="26"/>
              </w:rPr>
              <w:t xml:space="preserve"> đến thời gian kết thúc kế hoạch.</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4F0F20">
            <w:pPr>
              <w:spacing w:line="240" w:lineRule="auto"/>
              <w:ind w:left="405" w:firstLine="0"/>
              <w:rPr>
                <w:szCs w:val="26"/>
              </w:rPr>
            </w:pPr>
            <w:r>
              <w:rPr>
                <w:szCs w:val="26"/>
              </w:rPr>
              <w:t>Hệ thống sẽ cho phép người dùng chọn giờ để hiển thị thông báo nhắc nhở người dùng vào mỗi ngày theo giờ mà người dùng đã chọn.</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Người dùng đăng nhập thành công vào hệ thống</w:t>
            </w:r>
            <w:r w:rsidR="00F20EC5">
              <w:rPr>
                <w:szCs w:val="26"/>
              </w:rPr>
              <w:t xml:space="preserve"> và chọn chức năng Thông báo nhắc nhở chi tiêu</w:t>
            </w:r>
            <w:r w:rsidR="00953C92">
              <w:rPr>
                <w:szCs w:val="26"/>
              </w:rPr>
              <w:t>, hệ thống hiển thị giao diện để người dùng chọn giờ nhắc nhở.</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szCs w:val="26"/>
              </w:rPr>
            </w:pPr>
            <w:r>
              <w:rPr>
                <w:szCs w:val="26"/>
              </w:rPr>
              <w:t>Xác nhận được giờ để nhắc nhở thông báo</w:t>
            </w:r>
          </w:p>
        </w:tc>
      </w:tr>
      <w:tr w:rsidR="0034381A" w:rsidTr="00865EA7">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34381A" w:rsidRDefault="0034381A" w:rsidP="00865EA7">
            <w:pPr>
              <w:spacing w:line="240" w:lineRule="auto"/>
              <w:ind w:left="405" w:firstLine="0"/>
              <w:jc w:val="center"/>
              <w:rPr>
                <w:szCs w:val="26"/>
              </w:rPr>
            </w:pPr>
            <w:r>
              <w:rPr>
                <w:szCs w:val="26"/>
              </w:rPr>
              <w:t>HeThong</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860A8C">
            <w:pPr>
              <w:pStyle w:val="ListParagraph"/>
              <w:numPr>
                <w:ilvl w:val="0"/>
                <w:numId w:val="35"/>
              </w:numPr>
              <w:spacing w:line="240" w:lineRule="auto"/>
              <w:rPr>
                <w:szCs w:val="26"/>
              </w:rPr>
            </w:pPr>
            <w:r>
              <w:rPr>
                <w:szCs w:val="26"/>
              </w:rPr>
              <w:t xml:space="preserve">Chọn giờ </w:t>
            </w:r>
            <w:r w:rsidR="00860A8C">
              <w:rPr>
                <w:szCs w:val="26"/>
              </w:rPr>
              <w:t>hiển thị thông báo</w:t>
            </w:r>
            <w:r>
              <w:rPr>
                <w:szCs w:val="26"/>
              </w:rPr>
              <w:t xml:space="preserve"> và nhấn nút “Xác nhận”</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75399B" w:rsidP="00E72D66">
            <w:pPr>
              <w:pStyle w:val="ListParagraph"/>
              <w:numPr>
                <w:ilvl w:val="0"/>
                <w:numId w:val="35"/>
              </w:numPr>
              <w:spacing w:line="240" w:lineRule="auto"/>
              <w:rPr>
                <w:szCs w:val="26"/>
              </w:rPr>
            </w:pPr>
            <w:r>
              <w:rPr>
                <w:szCs w:val="26"/>
              </w:rPr>
              <w:t xml:space="preserve">Lưu lại thông tin </w:t>
            </w:r>
            <w:r w:rsidR="00E72D66">
              <w:rPr>
                <w:szCs w:val="26"/>
              </w:rPr>
              <w:t>vào cơ sở dữ liệu</w:t>
            </w:r>
            <w:r w:rsidR="0034381A">
              <w:rPr>
                <w:szCs w:val="26"/>
              </w:rPr>
              <w:t>.</w:t>
            </w:r>
          </w:p>
        </w:tc>
      </w:tr>
      <w:tr w:rsidR="0034381A" w:rsidTr="00865EA7">
        <w:trPr>
          <w:trHeight w:val="150"/>
        </w:trPr>
        <w:tc>
          <w:tcPr>
            <w:tcW w:w="1705" w:type="dxa"/>
            <w:vMerge/>
            <w:tcBorders>
              <w:left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E72D66" w:rsidP="00860A8C">
            <w:pPr>
              <w:pStyle w:val="ListParagraph"/>
              <w:numPr>
                <w:ilvl w:val="0"/>
                <w:numId w:val="35"/>
              </w:numPr>
              <w:spacing w:line="240" w:lineRule="auto"/>
              <w:rPr>
                <w:szCs w:val="26"/>
              </w:rPr>
            </w:pPr>
            <w:r>
              <w:rPr>
                <w:szCs w:val="26"/>
              </w:rPr>
              <w:t xml:space="preserve">Tính toán </w:t>
            </w:r>
            <w:r w:rsidR="00860A8C">
              <w:rPr>
                <w:szCs w:val="26"/>
              </w:rPr>
              <w:t xml:space="preserve">số tiền cần tiết kiệm trung </w:t>
            </w:r>
            <w:r>
              <w:rPr>
                <w:szCs w:val="26"/>
              </w:rPr>
              <w:t>bình mỗi ngày.</w:t>
            </w:r>
          </w:p>
        </w:tc>
      </w:tr>
      <w:tr w:rsidR="0034381A" w:rsidTr="00865EA7">
        <w:trPr>
          <w:trHeight w:val="150"/>
        </w:trPr>
        <w:tc>
          <w:tcPr>
            <w:tcW w:w="1705" w:type="dxa"/>
            <w:vMerge/>
            <w:tcBorders>
              <w:left w:val="single" w:sz="4" w:space="0" w:color="000000" w:themeColor="text1"/>
              <w:bottom w:val="single" w:sz="4" w:space="0" w:color="000000" w:themeColor="text1"/>
              <w:right w:val="single" w:sz="4" w:space="0" w:color="000000" w:themeColor="text1"/>
            </w:tcBorders>
          </w:tcPr>
          <w:p w:rsidR="0034381A" w:rsidRPr="0044031E" w:rsidRDefault="0034381A" w:rsidP="00865EA7">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Default="0034381A" w:rsidP="00865EA7">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735BE3" w:rsidRDefault="00075B57" w:rsidP="00851EE8">
            <w:pPr>
              <w:pStyle w:val="ListParagraph"/>
              <w:numPr>
                <w:ilvl w:val="0"/>
                <w:numId w:val="35"/>
              </w:numPr>
              <w:spacing w:line="240" w:lineRule="auto"/>
              <w:rPr>
                <w:szCs w:val="26"/>
              </w:rPr>
            </w:pPr>
            <w:r>
              <w:rPr>
                <w:szCs w:val="26"/>
              </w:rPr>
              <w:t>Hiển thị thông b</w:t>
            </w:r>
            <w:r w:rsidR="00504CFB">
              <w:rPr>
                <w:szCs w:val="26"/>
              </w:rPr>
              <w:t>áo về số tiền cần tiết kiệm</w:t>
            </w:r>
            <w:r w:rsidR="0050780D">
              <w:rPr>
                <w:szCs w:val="26"/>
              </w:rPr>
              <w:t xml:space="preserve"> trong ngày</w:t>
            </w:r>
            <w:r w:rsidR="00504CFB">
              <w:rPr>
                <w:szCs w:val="26"/>
              </w:rPr>
              <w:t xml:space="preserve"> </w:t>
            </w:r>
            <w:r w:rsidR="00642E94">
              <w:rPr>
                <w:szCs w:val="26"/>
              </w:rPr>
              <w:t>ứng với</w:t>
            </w:r>
            <w:r w:rsidR="0050780D">
              <w:rPr>
                <w:szCs w:val="26"/>
              </w:rPr>
              <w:t xml:space="preserve"> các kế hoạch đã có </w:t>
            </w:r>
            <w:r>
              <w:rPr>
                <w:szCs w:val="26"/>
              </w:rPr>
              <w:t>theo giờ cài đặt.</w:t>
            </w:r>
          </w:p>
        </w:tc>
      </w:tr>
      <w:tr w:rsidR="0034381A" w:rsidTr="00865EA7">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34381A" w:rsidRPr="0044031E" w:rsidRDefault="0034381A" w:rsidP="00865EA7">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34381A" w:rsidRPr="003363F0" w:rsidRDefault="0034381A" w:rsidP="0034381A">
            <w:pPr>
              <w:pStyle w:val="ListParagraph"/>
              <w:keepNext/>
              <w:numPr>
                <w:ilvl w:val="1"/>
                <w:numId w:val="35"/>
              </w:numPr>
              <w:spacing w:line="240" w:lineRule="auto"/>
              <w:rPr>
                <w:szCs w:val="26"/>
              </w:rPr>
            </w:pPr>
            <w:r>
              <w:rPr>
                <w:szCs w:val="26"/>
              </w:rPr>
              <w:t>Nếu xảy ra lỗi sẽ hiển thị thông báo và kết thúc chức năng hiện tại.</w:t>
            </w:r>
          </w:p>
        </w:tc>
      </w:tr>
    </w:tbl>
    <w:p w:rsidR="0034381A" w:rsidRPr="0034381A" w:rsidRDefault="0034381A" w:rsidP="0034381A"/>
    <w:p w:rsidR="00270A4F" w:rsidRDefault="00337254" w:rsidP="00270A4F">
      <w:pPr>
        <w:pStyle w:val="Heading4"/>
      </w:pPr>
      <w:r w:rsidRPr="00337254">
        <w:rPr>
          <w:noProof/>
        </w:rPr>
        <w:lastRenderedPageBreak/>
        <w:drawing>
          <wp:anchor distT="0" distB="0" distL="114300" distR="114300" simplePos="0" relativeHeight="251748352" behindDoc="0" locked="0" layoutInCell="1" allowOverlap="1" wp14:anchorId="5C3CE6FB" wp14:editId="27761283">
            <wp:simplePos x="0" y="0"/>
            <wp:positionH relativeFrom="margin">
              <wp:align>left</wp:align>
            </wp:positionH>
            <wp:positionV relativeFrom="paragraph">
              <wp:posOffset>401320</wp:posOffset>
            </wp:positionV>
            <wp:extent cx="5732145" cy="5153660"/>
            <wp:effectExtent l="0" t="0" r="1905" b="8890"/>
            <wp:wrapTopAndBottom/>
            <wp:docPr id="57" name="Picture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4"/>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bwMode="auto">
                    <a:xfrm>
                      <a:off x="0" y="0"/>
                      <a:ext cx="5732145" cy="515366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8649BE" w:rsidRDefault="008649BE" w:rsidP="008649BE"/>
    <w:p w:rsidR="00337254" w:rsidRPr="008649BE" w:rsidRDefault="00337254" w:rsidP="008649BE"/>
    <w:p w:rsidR="00270A4F" w:rsidRPr="00270A4F" w:rsidRDefault="00270A4F" w:rsidP="00270A4F">
      <w:pPr>
        <w:pStyle w:val="Heading4"/>
      </w:pPr>
      <w:r>
        <w:t>Sequence diagram</w:t>
      </w:r>
    </w:p>
    <w:p w:rsidR="002F128A" w:rsidRDefault="002F128A"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Default="006F48D1" w:rsidP="002F128A"/>
    <w:p w:rsidR="006F48D1" w:rsidRPr="002F128A" w:rsidRDefault="006F48D1" w:rsidP="002F128A"/>
    <w:p w:rsidR="00FC31ED" w:rsidRDefault="000E11C0" w:rsidP="00733E8F">
      <w:pPr>
        <w:pStyle w:val="Heading3"/>
      </w:pPr>
      <w:r>
        <w:t>Use case UC05.1_XemB</w:t>
      </w:r>
      <w:r w:rsidR="00FC31ED">
        <w:t>aoCaoChiTieu</w:t>
      </w:r>
    </w:p>
    <w:p w:rsidR="0034381A" w:rsidRPr="0034381A" w:rsidRDefault="0034381A" w:rsidP="0034381A">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A77A8F" w:rsidRDefault="0078333D" w:rsidP="0078333D">
            <w:pPr>
              <w:pStyle w:val="Heading3"/>
              <w:numPr>
                <w:ilvl w:val="0"/>
                <w:numId w:val="0"/>
              </w:numPr>
              <w:ind w:left="720" w:hanging="720"/>
              <w:outlineLvl w:val="2"/>
              <w:rPr>
                <w:b w:val="0"/>
                <w:i/>
              </w:rPr>
            </w:pPr>
            <w:r>
              <w:rPr>
                <w:b w:val="0"/>
              </w:rPr>
              <w:t xml:space="preserve">      </w:t>
            </w:r>
            <w:r w:rsidRPr="00A77A8F">
              <w:rPr>
                <w:b w:val="0"/>
              </w:rPr>
              <w:t>UC05</w:t>
            </w:r>
            <w:r w:rsidR="00031B34">
              <w:rPr>
                <w:b w:val="0"/>
              </w:rPr>
              <w:t>.1_</w:t>
            </w:r>
            <w:r w:rsidR="00553CE5">
              <w:rPr>
                <w:b w:val="0"/>
              </w:rPr>
              <w:t>Xem</w:t>
            </w:r>
            <w:r w:rsidR="00031B34">
              <w:rPr>
                <w:b w:val="0"/>
              </w:rPr>
              <w:t>BaoCaoChiTieu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Hiển t</w:t>
            </w:r>
            <w:r w:rsidR="000E11C0">
              <w:rPr>
                <w:szCs w:val="26"/>
              </w:rPr>
              <w:t xml:space="preserve">hị báo cáo về các khoản </w:t>
            </w:r>
            <w:r>
              <w:rPr>
                <w:szCs w:val="26"/>
              </w:rPr>
              <w:t xml:space="preserve">chi tiêu cho người dùng xem tới tình trạng hiện tại.  </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0E11C0">
            <w:pPr>
              <w:spacing w:line="240" w:lineRule="auto"/>
              <w:ind w:left="405" w:firstLine="0"/>
              <w:rPr>
                <w:szCs w:val="26"/>
              </w:rPr>
            </w:pPr>
            <w:r>
              <w:rPr>
                <w:szCs w:val="26"/>
              </w:rPr>
              <w:t xml:space="preserve">Người dùng có thể xem được </w:t>
            </w:r>
            <w:r w:rsidR="000E11C0">
              <w:rPr>
                <w:szCs w:val="26"/>
              </w:rPr>
              <w:t>sơ đồ biểu diễn mức độ chi tiêu, các khoản chi tiêu thuộc loại nào cao nhất và ít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78333D">
            <w:pPr>
              <w:spacing w:line="240" w:lineRule="auto"/>
              <w:ind w:left="405" w:firstLine="0"/>
              <w:rPr>
                <w:szCs w:val="26"/>
              </w:rPr>
            </w:pPr>
            <w:r>
              <w:rPr>
                <w:szCs w:val="26"/>
              </w:rPr>
              <w:t>Người dùng đã đă</w:t>
            </w:r>
            <w:r w:rsidR="000E11C0">
              <w:rPr>
                <w:szCs w:val="26"/>
              </w:rPr>
              <w:t>ng nhập thành công vào hệ thống và chọn chức năng Xem báo cáo chi tiêu.</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44031E" w:rsidRDefault="0078333D" w:rsidP="001C5C4B">
            <w:pPr>
              <w:spacing w:line="240" w:lineRule="auto"/>
              <w:ind w:left="405" w:firstLine="0"/>
              <w:rPr>
                <w:szCs w:val="26"/>
              </w:rPr>
            </w:pPr>
            <w:r>
              <w:rPr>
                <w:szCs w:val="26"/>
              </w:rPr>
              <w:t xml:space="preserve">Hiển thị biểu đồ biểu diễn </w:t>
            </w:r>
            <w:r w:rsidR="001C5C4B">
              <w:rPr>
                <w:szCs w:val="26"/>
              </w:rPr>
              <w:t xml:space="preserve">phần trăm tỷ lệ giữa các khoản chi tiêu </w:t>
            </w:r>
            <w:r>
              <w:rPr>
                <w:szCs w:val="26"/>
              </w:rPr>
              <w:t xml:space="preserve"> trên giao diện người dùng.</w:t>
            </w:r>
          </w:p>
        </w:tc>
      </w:tr>
      <w:tr w:rsidR="0078333D" w:rsidTr="004C06CB">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78333D" w:rsidRDefault="0078333D" w:rsidP="0078333D">
            <w:pPr>
              <w:spacing w:line="240" w:lineRule="auto"/>
              <w:ind w:left="405" w:firstLine="0"/>
              <w:jc w:val="center"/>
              <w:rPr>
                <w:szCs w:val="26"/>
              </w:rPr>
            </w:pPr>
            <w:r>
              <w:rPr>
                <w:szCs w:val="26"/>
              </w:rPr>
              <w:t>HeThong</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1C5C4B">
            <w:pPr>
              <w:pStyle w:val="ListParagraph"/>
              <w:numPr>
                <w:ilvl w:val="0"/>
                <w:numId w:val="32"/>
              </w:numPr>
              <w:spacing w:line="240" w:lineRule="auto"/>
              <w:rPr>
                <w:szCs w:val="26"/>
              </w:rPr>
            </w:pPr>
            <w:r>
              <w:rPr>
                <w:szCs w:val="26"/>
              </w:rPr>
              <w:t xml:space="preserve">Truy xuất thông tin </w:t>
            </w:r>
            <w:r w:rsidR="001C5C4B">
              <w:rPr>
                <w:szCs w:val="26"/>
              </w:rPr>
              <w:t>các khoản giao dịch</w:t>
            </w:r>
            <w:r>
              <w:rPr>
                <w:szCs w:val="26"/>
              </w:rPr>
              <w:t xml:space="preserve"> chi tiêu trong cơ sở dữ liệu.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35BE3" w:rsidRDefault="0078333D" w:rsidP="0078333D">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0D2B30" w:rsidRDefault="0078333D" w:rsidP="0078333D">
            <w:pPr>
              <w:pStyle w:val="ListParagraph"/>
              <w:numPr>
                <w:ilvl w:val="0"/>
                <w:numId w:val="32"/>
              </w:numPr>
              <w:spacing w:line="240" w:lineRule="auto"/>
              <w:rPr>
                <w:szCs w:val="26"/>
              </w:rPr>
            </w:pPr>
            <w:r>
              <w:rPr>
                <w:szCs w:val="26"/>
              </w:rPr>
              <w:t xml:space="preserve">Hiển thị </w:t>
            </w:r>
            <w:r w:rsidR="001C5C4B">
              <w:rPr>
                <w:szCs w:val="26"/>
              </w:rPr>
              <w:t>biểu đồ biểu diễn mức độ chi tiêu dựa trên loại chi tiêu.</w:t>
            </w:r>
          </w:p>
        </w:tc>
      </w:tr>
      <w:tr w:rsidR="0078333D" w:rsidTr="004C06CB">
        <w:trPr>
          <w:trHeight w:val="150"/>
        </w:trPr>
        <w:tc>
          <w:tcPr>
            <w:tcW w:w="1705" w:type="dxa"/>
            <w:vMerge/>
            <w:tcBorders>
              <w:left w:val="single" w:sz="4" w:space="0" w:color="000000" w:themeColor="text1"/>
              <w:right w:val="single" w:sz="4" w:space="0" w:color="000000" w:themeColor="text1"/>
            </w:tcBorders>
          </w:tcPr>
          <w:p w:rsidR="0078333D" w:rsidRPr="0044031E" w:rsidRDefault="0078333D" w:rsidP="0078333D">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78333D" w:rsidP="00775B3A">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775B3A" w:rsidRDefault="00E023EE" w:rsidP="00775B3A">
            <w:pPr>
              <w:pStyle w:val="ListParagraph"/>
              <w:numPr>
                <w:ilvl w:val="0"/>
                <w:numId w:val="32"/>
              </w:numPr>
              <w:spacing w:line="240" w:lineRule="auto"/>
              <w:rPr>
                <w:szCs w:val="26"/>
              </w:rPr>
            </w:pPr>
            <w:r>
              <w:rPr>
                <w:szCs w:val="26"/>
              </w:rPr>
              <w:t>Hi</w:t>
            </w:r>
            <w:r w:rsidR="008E50A0">
              <w:rPr>
                <w:szCs w:val="26"/>
              </w:rPr>
              <w:t xml:space="preserve">ển thị </w:t>
            </w:r>
            <w:r>
              <w:rPr>
                <w:szCs w:val="26"/>
              </w:rPr>
              <w:t>oại chi tiêu cao nhất và thấp nhất.</w:t>
            </w:r>
          </w:p>
        </w:tc>
      </w:tr>
      <w:tr w:rsidR="0078333D" w:rsidTr="004C06CB">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78333D" w:rsidRPr="0044031E" w:rsidRDefault="0078333D" w:rsidP="0078333D">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78333D" w:rsidRPr="005B36F4" w:rsidRDefault="005B36F4" w:rsidP="005B36F4">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270A4F" w:rsidRDefault="00430BDF" w:rsidP="00270A4F">
      <w:pPr>
        <w:pStyle w:val="Heading4"/>
      </w:pPr>
      <w:r w:rsidRPr="00430BDF">
        <w:rPr>
          <w:noProof/>
        </w:rPr>
        <w:lastRenderedPageBreak/>
        <w:drawing>
          <wp:anchor distT="0" distB="0" distL="114300" distR="114300" simplePos="0" relativeHeight="251749376" behindDoc="0" locked="0" layoutInCell="1" allowOverlap="1" wp14:anchorId="52C1440C" wp14:editId="5B5C698F">
            <wp:simplePos x="0" y="0"/>
            <wp:positionH relativeFrom="margin">
              <wp:align>left</wp:align>
            </wp:positionH>
            <wp:positionV relativeFrom="paragraph">
              <wp:posOffset>389255</wp:posOffset>
            </wp:positionV>
            <wp:extent cx="5828665" cy="5593080"/>
            <wp:effectExtent l="0" t="0" r="635" b="7620"/>
            <wp:wrapTopAndBottom/>
            <wp:docPr id="58" name="Picture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bwMode="auto">
                    <a:xfrm>
                      <a:off x="0" y="0"/>
                      <a:ext cx="5828665" cy="559308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3460D0" w:rsidRPr="003460D0" w:rsidRDefault="003460D0" w:rsidP="003460D0"/>
    <w:p w:rsidR="00430BDF" w:rsidRDefault="00270A4F" w:rsidP="00430BDF">
      <w:pPr>
        <w:pStyle w:val="Heading4"/>
      </w:pPr>
      <w:r>
        <w:lastRenderedPageBreak/>
        <w:t>Sequence diagram</w:t>
      </w:r>
      <w:r w:rsidR="00430BDF" w:rsidRPr="00430BDF">
        <w:rPr>
          <w:noProof/>
        </w:rPr>
        <w:drawing>
          <wp:anchor distT="0" distB="0" distL="114300" distR="114300" simplePos="0" relativeHeight="251750400" behindDoc="0" locked="0" layoutInCell="1" allowOverlap="1" wp14:anchorId="0AD13D7E" wp14:editId="1830AF57">
            <wp:simplePos x="0" y="0"/>
            <wp:positionH relativeFrom="margin">
              <wp:align>left</wp:align>
            </wp:positionH>
            <wp:positionV relativeFrom="paragraph">
              <wp:posOffset>472965</wp:posOffset>
            </wp:positionV>
            <wp:extent cx="5895975" cy="4572000"/>
            <wp:effectExtent l="0" t="0" r="9525" b="0"/>
            <wp:wrapTopAndBottom/>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pic:cNvPicPr>
                      <a:picLocks noChangeAspect="1" noChangeArrowheads="1"/>
                    </pic:cNvPicPr>
                  </pic:nvPicPr>
                  <pic:blipFill>
                    <a:blip r:embed="rId46">
                      <a:extLst>
                        <a:ext uri="{28A0092B-C50C-407E-A947-70E740481C1C}">
                          <a14:useLocalDpi xmlns:a14="http://schemas.microsoft.com/office/drawing/2010/main" val="0"/>
                        </a:ext>
                      </a:extLst>
                    </a:blip>
                    <a:srcRect/>
                    <a:stretch>
                      <a:fillRect/>
                    </a:stretch>
                  </pic:blipFill>
                  <pic:spPr bwMode="auto">
                    <a:xfrm>
                      <a:off x="0" y="0"/>
                      <a:ext cx="5895975" cy="45720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430BDF" w:rsidRDefault="00430BDF" w:rsidP="002F128A"/>
    <w:p w:rsidR="00430BDF" w:rsidRDefault="00430BDF" w:rsidP="002F128A"/>
    <w:p w:rsidR="00430BDF" w:rsidRPr="002F128A" w:rsidRDefault="00430BDF" w:rsidP="002F128A"/>
    <w:p w:rsidR="00FC31ED" w:rsidRDefault="00FC31ED" w:rsidP="00733E8F">
      <w:pPr>
        <w:pStyle w:val="Heading3"/>
      </w:pPr>
      <w:r>
        <w:t>Use case UC05.2_BaoCaoThuNhap</w:t>
      </w:r>
    </w:p>
    <w:p w:rsidR="00AB6FE1" w:rsidRDefault="00AB6FE1" w:rsidP="00AB6FE1">
      <w:pPr>
        <w:pStyle w:val="Heading4"/>
      </w:pPr>
      <w:r>
        <w:t>Đặc tả use case</w:t>
      </w:r>
    </w:p>
    <w:tbl>
      <w:tblPr>
        <w:tblStyle w:val="TableGrid"/>
        <w:tblW w:w="9355" w:type="dxa"/>
        <w:tblLook w:val="04A0" w:firstRow="1" w:lastRow="0" w:firstColumn="1" w:lastColumn="0" w:noHBand="0" w:noVBand="1"/>
      </w:tblPr>
      <w:tblGrid>
        <w:gridCol w:w="1705"/>
        <w:gridCol w:w="3825"/>
        <w:gridCol w:w="3825"/>
      </w:tblGrid>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Use case</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A77A8F" w:rsidRDefault="001A105D" w:rsidP="0067368F">
            <w:pPr>
              <w:pStyle w:val="Heading3"/>
              <w:numPr>
                <w:ilvl w:val="0"/>
                <w:numId w:val="0"/>
              </w:numPr>
              <w:ind w:left="720" w:hanging="720"/>
              <w:outlineLvl w:val="2"/>
              <w:rPr>
                <w:b w:val="0"/>
                <w:i/>
              </w:rPr>
            </w:pPr>
            <w:r>
              <w:rPr>
                <w:b w:val="0"/>
              </w:rPr>
              <w:t xml:space="preserve">      </w:t>
            </w:r>
            <w:r w:rsidRPr="00A77A8F">
              <w:rPr>
                <w:b w:val="0"/>
              </w:rPr>
              <w:t>UC05</w:t>
            </w:r>
            <w:r w:rsidR="009B4C1E">
              <w:rPr>
                <w:b w:val="0"/>
              </w:rPr>
              <w:t>.2</w:t>
            </w:r>
            <w:r>
              <w:rPr>
                <w:b w:val="0"/>
              </w:rPr>
              <w:t>_Xem</w:t>
            </w:r>
            <w:r w:rsidR="009B4C1E">
              <w:rPr>
                <w:b w:val="0"/>
              </w:rPr>
              <w:t>BaoCaoThuNhap</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Mục đích</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báo cáo về các khoản </w:t>
            </w:r>
            <w:r w:rsidR="009B4C1E">
              <w:rPr>
                <w:szCs w:val="26"/>
              </w:rPr>
              <w:t xml:space="preserve">thu nhập </w:t>
            </w:r>
            <w:r>
              <w:rPr>
                <w:szCs w:val="26"/>
              </w:rPr>
              <w:t xml:space="preserve"> cho người dùng xem tới tình trạng hiện tại.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Mô tả</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 xml:space="preserve">Người dùng có thể xem được </w:t>
            </w:r>
            <w:r w:rsidR="009B4C1E">
              <w:rPr>
                <w:szCs w:val="26"/>
              </w:rPr>
              <w:t>sơ đồ biểu diễn mức độ thu nhập</w:t>
            </w:r>
            <w:r>
              <w:rPr>
                <w:szCs w:val="26"/>
              </w:rPr>
              <w:t>, các khoản chi tiêu thuộc loại nào cao nhất và ít nhất.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Tác nhân</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Điều kiện trước</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67368F">
            <w:pPr>
              <w:spacing w:line="240" w:lineRule="auto"/>
              <w:ind w:left="405" w:firstLine="0"/>
              <w:rPr>
                <w:szCs w:val="26"/>
              </w:rPr>
            </w:pPr>
            <w:r>
              <w:rPr>
                <w:szCs w:val="26"/>
              </w:rPr>
              <w:t>Người dùng đã đăng nhập thành công vào hệ thống và chọn chức năng Xe</w:t>
            </w:r>
            <w:r w:rsidR="009B4C1E">
              <w:rPr>
                <w:szCs w:val="26"/>
              </w:rPr>
              <w:t xml:space="preserve">m báo cáo thu nhập </w:t>
            </w:r>
            <w:r>
              <w:rPr>
                <w:szCs w:val="26"/>
              </w:rPr>
              <w:t>.</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lastRenderedPageBreak/>
              <w:t>Điều kiện sau</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44031E" w:rsidRDefault="001A105D" w:rsidP="009B4C1E">
            <w:pPr>
              <w:spacing w:line="240" w:lineRule="auto"/>
              <w:ind w:left="405" w:firstLine="0"/>
              <w:rPr>
                <w:szCs w:val="26"/>
              </w:rPr>
            </w:pPr>
            <w:r>
              <w:rPr>
                <w:szCs w:val="26"/>
              </w:rPr>
              <w:t xml:space="preserve">Hiển thị biểu đồ biểu diễn phần trăm tỷ lệ giữa các khoản </w:t>
            </w:r>
            <w:r w:rsidR="009B4C1E">
              <w:rPr>
                <w:szCs w:val="26"/>
              </w:rPr>
              <w:t xml:space="preserve">thu nhập </w:t>
            </w:r>
            <w:r>
              <w:rPr>
                <w:szCs w:val="26"/>
              </w:rPr>
              <w:t xml:space="preserve">  trên giao diện người dùng.</w:t>
            </w:r>
          </w:p>
        </w:tc>
      </w:tr>
      <w:tr w:rsidR="001A105D" w:rsidTr="0067368F">
        <w:trPr>
          <w:trHeight w:val="150"/>
        </w:trPr>
        <w:tc>
          <w:tcPr>
            <w:tcW w:w="1705" w:type="dxa"/>
            <w:vMerge w:val="restart"/>
            <w:tcBorders>
              <w:top w:val="single" w:sz="4" w:space="0" w:color="000000" w:themeColor="text1"/>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r w:rsidRPr="0044031E">
              <w:rPr>
                <w:b/>
                <w:szCs w:val="26"/>
              </w:rPr>
              <w:t>Luồng sự kiện chính</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NguoiDung</w:t>
            </w: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shd w:val="clear" w:color="auto" w:fill="92D050"/>
          </w:tcPr>
          <w:p w:rsidR="001A105D" w:rsidRDefault="001A105D" w:rsidP="0067368F">
            <w:pPr>
              <w:spacing w:line="240" w:lineRule="auto"/>
              <w:ind w:left="405" w:firstLine="0"/>
              <w:jc w:val="center"/>
              <w:rPr>
                <w:szCs w:val="26"/>
              </w:rPr>
            </w:pPr>
            <w:r>
              <w:rPr>
                <w:szCs w:val="26"/>
              </w:rPr>
              <w:t>HeThong</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C04E0D">
            <w:pPr>
              <w:pStyle w:val="ListParagraph"/>
              <w:numPr>
                <w:ilvl w:val="0"/>
                <w:numId w:val="38"/>
              </w:numPr>
              <w:spacing w:line="240" w:lineRule="auto"/>
              <w:rPr>
                <w:szCs w:val="26"/>
              </w:rPr>
            </w:pPr>
            <w:r>
              <w:rPr>
                <w:szCs w:val="26"/>
              </w:rPr>
              <w:t xml:space="preserve">Truy xuất thông tin các khoản giao dịch </w:t>
            </w:r>
            <w:r w:rsidR="009B4C1E">
              <w:rPr>
                <w:szCs w:val="26"/>
              </w:rPr>
              <w:t>thu nhập</w:t>
            </w:r>
            <w:r>
              <w:rPr>
                <w:szCs w:val="26"/>
              </w:rPr>
              <w:t xml:space="preserve"> trong cơ sở dữ liệu.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35BE3" w:rsidRDefault="001A105D" w:rsidP="0067368F">
            <w:pPr>
              <w:pStyle w:val="ListParagraph"/>
              <w:spacing w:line="240" w:lineRule="auto"/>
              <w:ind w:left="1125"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0D2B30" w:rsidRDefault="001A105D" w:rsidP="00C04E0D">
            <w:pPr>
              <w:pStyle w:val="ListParagraph"/>
              <w:numPr>
                <w:ilvl w:val="0"/>
                <w:numId w:val="38"/>
              </w:numPr>
              <w:spacing w:line="240" w:lineRule="auto"/>
              <w:rPr>
                <w:szCs w:val="26"/>
              </w:rPr>
            </w:pPr>
            <w:r>
              <w:rPr>
                <w:szCs w:val="26"/>
              </w:rPr>
              <w:t xml:space="preserve">Hiển thị biểu đồ biểu diễn mức độ </w:t>
            </w:r>
            <w:r w:rsidR="00195407">
              <w:rPr>
                <w:szCs w:val="26"/>
              </w:rPr>
              <w:t>thu nhập</w:t>
            </w:r>
            <w:r>
              <w:rPr>
                <w:szCs w:val="26"/>
              </w:rPr>
              <w:t xml:space="preserve"> dựa trên loại tiêu.</w:t>
            </w:r>
          </w:p>
        </w:tc>
      </w:tr>
      <w:tr w:rsidR="001A105D" w:rsidTr="0067368F">
        <w:trPr>
          <w:trHeight w:val="150"/>
        </w:trPr>
        <w:tc>
          <w:tcPr>
            <w:tcW w:w="1705" w:type="dxa"/>
            <w:vMerge/>
            <w:tcBorders>
              <w:left w:val="single" w:sz="4" w:space="0" w:color="000000" w:themeColor="text1"/>
              <w:right w:val="single" w:sz="4" w:space="0" w:color="000000" w:themeColor="text1"/>
            </w:tcBorders>
          </w:tcPr>
          <w:p w:rsidR="001A105D" w:rsidRPr="0044031E" w:rsidRDefault="001A105D" w:rsidP="0067368F">
            <w:pPr>
              <w:spacing w:line="240" w:lineRule="auto"/>
              <w:ind w:left="405" w:firstLine="0"/>
              <w:rPr>
                <w:b/>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67368F">
            <w:pPr>
              <w:spacing w:line="240" w:lineRule="auto"/>
              <w:ind w:firstLine="0"/>
              <w:rPr>
                <w:szCs w:val="26"/>
              </w:rPr>
            </w:pPr>
          </w:p>
        </w:tc>
        <w:tc>
          <w:tcPr>
            <w:tcW w:w="3825" w:type="dxa"/>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775B3A" w:rsidRDefault="001A105D" w:rsidP="00C04E0D">
            <w:pPr>
              <w:pStyle w:val="ListParagraph"/>
              <w:numPr>
                <w:ilvl w:val="0"/>
                <w:numId w:val="38"/>
              </w:numPr>
              <w:spacing w:line="240" w:lineRule="auto"/>
              <w:rPr>
                <w:szCs w:val="26"/>
              </w:rPr>
            </w:pPr>
            <w:r>
              <w:rPr>
                <w:szCs w:val="26"/>
              </w:rPr>
              <w:t>Hiển thị thông báo</w:t>
            </w:r>
            <w:r w:rsidR="00195407">
              <w:rPr>
                <w:szCs w:val="26"/>
              </w:rPr>
              <w:t xml:space="preserve"> nhắc nhở  đối với các khoản thu nhập </w:t>
            </w:r>
          </w:p>
        </w:tc>
      </w:tr>
      <w:tr w:rsidR="001A105D" w:rsidTr="0067368F">
        <w:tc>
          <w:tcPr>
            <w:tcW w:w="1705" w:type="dxa"/>
            <w:tcBorders>
              <w:top w:val="single" w:sz="4" w:space="0" w:color="000000" w:themeColor="text1"/>
              <w:left w:val="single" w:sz="4" w:space="0" w:color="000000" w:themeColor="text1"/>
              <w:bottom w:val="single" w:sz="4" w:space="0" w:color="000000" w:themeColor="text1"/>
              <w:right w:val="single" w:sz="4" w:space="0" w:color="000000" w:themeColor="text1"/>
            </w:tcBorders>
            <w:hideMark/>
          </w:tcPr>
          <w:p w:rsidR="001A105D" w:rsidRPr="0044031E" w:rsidRDefault="001A105D" w:rsidP="0067368F">
            <w:pPr>
              <w:spacing w:line="240" w:lineRule="auto"/>
              <w:ind w:left="405" w:firstLine="0"/>
              <w:rPr>
                <w:b/>
                <w:szCs w:val="26"/>
              </w:rPr>
            </w:pPr>
            <w:r w:rsidRPr="0044031E">
              <w:rPr>
                <w:b/>
                <w:szCs w:val="26"/>
              </w:rPr>
              <w:t>Luồng sự kiện phụ</w:t>
            </w:r>
          </w:p>
        </w:tc>
        <w:tc>
          <w:tcPr>
            <w:tcW w:w="7650" w:type="dxa"/>
            <w:gridSpan w:val="2"/>
            <w:tcBorders>
              <w:top w:val="single" w:sz="4" w:space="0" w:color="000000" w:themeColor="text1"/>
              <w:left w:val="single" w:sz="4" w:space="0" w:color="000000" w:themeColor="text1"/>
              <w:bottom w:val="single" w:sz="4" w:space="0" w:color="000000" w:themeColor="text1"/>
              <w:right w:val="single" w:sz="4" w:space="0" w:color="000000" w:themeColor="text1"/>
            </w:tcBorders>
          </w:tcPr>
          <w:p w:rsidR="001A105D" w:rsidRPr="005B36F4" w:rsidRDefault="001A105D" w:rsidP="0067368F">
            <w:pPr>
              <w:pStyle w:val="ListParagraph"/>
              <w:keepNext/>
              <w:numPr>
                <w:ilvl w:val="1"/>
                <w:numId w:val="37"/>
              </w:numPr>
              <w:spacing w:line="240" w:lineRule="auto"/>
              <w:rPr>
                <w:szCs w:val="26"/>
              </w:rPr>
            </w:pPr>
            <w:r>
              <w:rPr>
                <w:szCs w:val="26"/>
              </w:rPr>
              <w:t>Nếu xảy ra lỗi sẽ hiển thị thông báo và kết thúc chức năng hiện tại.</w:t>
            </w:r>
          </w:p>
        </w:tc>
      </w:tr>
    </w:tbl>
    <w:p w:rsidR="00B819FB" w:rsidRPr="00B819FB" w:rsidRDefault="00B819FB" w:rsidP="00B819FB"/>
    <w:p w:rsidR="00270A4F" w:rsidRDefault="00C04E0D" w:rsidP="00270A4F">
      <w:pPr>
        <w:pStyle w:val="Heading4"/>
      </w:pPr>
      <w:r w:rsidRPr="00C04E0D">
        <w:rPr>
          <w:noProof/>
        </w:rPr>
        <w:lastRenderedPageBreak/>
        <w:drawing>
          <wp:anchor distT="0" distB="0" distL="114300" distR="114300" simplePos="0" relativeHeight="251705344" behindDoc="0" locked="0" layoutInCell="1" allowOverlap="1" wp14:anchorId="5040FFCD" wp14:editId="68A233F6">
            <wp:simplePos x="0" y="0"/>
            <wp:positionH relativeFrom="margin">
              <wp:align>left</wp:align>
            </wp:positionH>
            <wp:positionV relativeFrom="paragraph">
              <wp:posOffset>250825</wp:posOffset>
            </wp:positionV>
            <wp:extent cx="5791200" cy="5412105"/>
            <wp:effectExtent l="0" t="0" r="0" b="0"/>
            <wp:wrapTopAndBottom/>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47">
                      <a:extLst>
                        <a:ext uri="{28A0092B-C50C-407E-A947-70E740481C1C}">
                          <a14:useLocalDpi xmlns:a14="http://schemas.microsoft.com/office/drawing/2010/main" val="0"/>
                        </a:ext>
                      </a:extLst>
                    </a:blip>
                    <a:srcRect/>
                    <a:stretch>
                      <a:fillRect/>
                    </a:stretch>
                  </pic:blipFill>
                  <pic:spPr bwMode="auto">
                    <a:xfrm>
                      <a:off x="0" y="0"/>
                      <a:ext cx="5791200" cy="5412105"/>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270A4F">
        <w:t>Activity diagram</w:t>
      </w:r>
    </w:p>
    <w:p w:rsidR="00B819FB" w:rsidRPr="00B819FB" w:rsidRDefault="00B819FB" w:rsidP="00B819FB"/>
    <w:p w:rsidR="00303DA3" w:rsidRDefault="00270A4F" w:rsidP="00303DA3">
      <w:pPr>
        <w:pStyle w:val="Heading4"/>
      </w:pPr>
      <w:r>
        <w:lastRenderedPageBreak/>
        <w:t>Sequence diagram</w:t>
      </w:r>
    </w:p>
    <w:p w:rsidR="00303DA3" w:rsidRDefault="00303DA3" w:rsidP="00585F4E">
      <w:r w:rsidRPr="00303DA3">
        <w:rPr>
          <w:noProof/>
        </w:rPr>
        <w:drawing>
          <wp:anchor distT="0" distB="0" distL="114300" distR="114300" simplePos="0" relativeHeight="251751424" behindDoc="0" locked="0" layoutInCell="1" allowOverlap="1" wp14:anchorId="5F9BB3AB" wp14:editId="7348A260">
            <wp:simplePos x="0" y="0"/>
            <wp:positionH relativeFrom="margin">
              <wp:align>left</wp:align>
            </wp:positionH>
            <wp:positionV relativeFrom="paragraph">
              <wp:posOffset>308849</wp:posOffset>
            </wp:positionV>
            <wp:extent cx="5919470" cy="5486400"/>
            <wp:effectExtent l="0" t="0" r="5080" b="0"/>
            <wp:wrapTopAndBottom/>
            <wp:docPr id="60" name="Picture 6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48">
                      <a:extLst>
                        <a:ext uri="{28A0092B-C50C-407E-A947-70E740481C1C}">
                          <a14:useLocalDpi xmlns:a14="http://schemas.microsoft.com/office/drawing/2010/main" val="0"/>
                        </a:ext>
                      </a:extLst>
                    </a:blip>
                    <a:srcRect/>
                    <a:stretch>
                      <a:fillRect/>
                    </a:stretch>
                  </pic:blipFill>
                  <pic:spPr bwMode="auto">
                    <a:xfrm>
                      <a:off x="0" y="0"/>
                      <a:ext cx="5919470" cy="5486400"/>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303DA3" w:rsidRDefault="00303DA3" w:rsidP="00585F4E"/>
    <w:p w:rsidR="00042A0E" w:rsidRDefault="00042A0E" w:rsidP="00585F4E"/>
    <w:p w:rsidR="00646549" w:rsidRDefault="00042A0E" w:rsidP="00646549">
      <w:pPr>
        <w:pStyle w:val="Heading2"/>
      </w:pPr>
      <w:r>
        <w:lastRenderedPageBreak/>
        <w:t>Sơ đồ class</w:t>
      </w:r>
    </w:p>
    <w:p w:rsidR="00646549" w:rsidRPr="00042A0E" w:rsidRDefault="00646549" w:rsidP="00042A0E">
      <w:pPr>
        <w:sectPr w:rsidR="00646549" w:rsidRPr="00042A0E" w:rsidSect="009165B5">
          <w:pgSz w:w="11907" w:h="16840" w:code="9"/>
          <w:pgMar w:top="1701" w:right="1134" w:bottom="1701" w:left="1985" w:header="709" w:footer="709" w:gutter="0"/>
          <w:cols w:space="708"/>
          <w:docGrid w:linePitch="360"/>
        </w:sectPr>
      </w:pPr>
      <w:r w:rsidRPr="00646549">
        <w:rPr>
          <w:noProof/>
        </w:rPr>
        <w:drawing>
          <wp:anchor distT="0" distB="0" distL="114300" distR="114300" simplePos="0" relativeHeight="251753472" behindDoc="0" locked="0" layoutInCell="1" allowOverlap="1">
            <wp:simplePos x="0" y="0"/>
            <wp:positionH relativeFrom="margin">
              <wp:align>left</wp:align>
            </wp:positionH>
            <wp:positionV relativeFrom="paragraph">
              <wp:posOffset>82988</wp:posOffset>
            </wp:positionV>
            <wp:extent cx="5880735" cy="5267325"/>
            <wp:effectExtent l="0" t="0" r="5715" b="9525"/>
            <wp:wrapTopAndBottom/>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49">
                      <a:extLst>
                        <a:ext uri="{28A0092B-C50C-407E-A947-70E740481C1C}">
                          <a14:useLocalDpi xmlns:a14="http://schemas.microsoft.com/office/drawing/2010/main" val="0"/>
                        </a:ext>
                      </a:extLst>
                    </a:blip>
                    <a:srcRect/>
                    <a:stretch>
                      <a:fillRect/>
                    </a:stretch>
                  </pic:blipFill>
                  <pic:spPr bwMode="auto">
                    <a:xfrm>
                      <a:off x="0" y="0"/>
                      <a:ext cx="5880735" cy="5267325"/>
                    </a:xfrm>
                    <a:prstGeom prst="rect">
                      <a:avLst/>
                    </a:prstGeom>
                    <a:noFill/>
                    <a:ln>
                      <a:noFill/>
                    </a:ln>
                  </pic:spPr>
                </pic:pic>
              </a:graphicData>
            </a:graphic>
            <wp14:sizeRelH relativeFrom="margin">
              <wp14:pctWidth>0</wp14:pctWidth>
            </wp14:sizeRelH>
            <wp14:sizeRelV relativeFrom="margin">
              <wp14:pctHeight>0</wp14:pctHeight>
            </wp14:sizeRelV>
          </wp:anchor>
        </w:drawing>
      </w:r>
    </w:p>
    <w:p w:rsidR="00BB71A4" w:rsidRDefault="008D201A" w:rsidP="00BB71A4">
      <w:pPr>
        <w:pStyle w:val="Heading1"/>
      </w:pPr>
      <w:bookmarkStart w:id="18" w:name="_Toc398987999"/>
      <w:r>
        <w:lastRenderedPageBreak/>
        <w:t>:</w:t>
      </w:r>
      <w:bookmarkStart w:id="19" w:name="_Toc169424250"/>
      <w:r>
        <w:t xml:space="preserve"> </w:t>
      </w:r>
      <w:r w:rsidR="0007352A">
        <w:t xml:space="preserve">THIẾT KẾ VÀ </w:t>
      </w:r>
      <w:bookmarkEnd w:id="19"/>
      <w:r>
        <w:t>HIỆN THỰC</w:t>
      </w:r>
      <w:bookmarkEnd w:id="18"/>
    </w:p>
    <w:p w:rsidR="00535CEF" w:rsidRPr="00535CEF" w:rsidRDefault="00535CEF" w:rsidP="00535CEF">
      <w:r>
        <w:t>Chương này sinh viên trình bày quá trình thiết kế, thử nghiệm và hiện thực hệ thống hoặc bài toán.</w:t>
      </w:r>
    </w:p>
    <w:p w:rsidR="001A08FA" w:rsidRDefault="00312DFF" w:rsidP="002D6ECA">
      <w:pPr>
        <w:pStyle w:val="Heading2"/>
      </w:pPr>
      <w:r w:rsidRPr="00312DFF">
        <w:rPr>
          <w:noProof/>
        </w:rPr>
        <w:drawing>
          <wp:anchor distT="0" distB="0" distL="114300" distR="114300" simplePos="0" relativeHeight="251764736" behindDoc="0" locked="0" layoutInCell="1" allowOverlap="1" wp14:anchorId="3C2FA9D3" wp14:editId="0B92EA3C">
            <wp:simplePos x="0" y="0"/>
            <wp:positionH relativeFrom="margin">
              <wp:align>left</wp:align>
            </wp:positionH>
            <wp:positionV relativeFrom="paragraph">
              <wp:posOffset>504094</wp:posOffset>
            </wp:positionV>
            <wp:extent cx="5897880" cy="5391150"/>
            <wp:effectExtent l="0" t="0" r="7620" b="0"/>
            <wp:wrapTopAndBottom/>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0">
                      <a:extLst>
                        <a:ext uri="{28A0092B-C50C-407E-A947-70E740481C1C}">
                          <a14:useLocalDpi xmlns:a14="http://schemas.microsoft.com/office/drawing/2010/main" val="0"/>
                        </a:ext>
                      </a:extLst>
                    </a:blip>
                    <a:srcRect/>
                    <a:stretch>
                      <a:fillRect/>
                    </a:stretch>
                  </pic:blipFill>
                  <pic:spPr bwMode="auto">
                    <a:xfrm>
                      <a:off x="0" y="0"/>
                      <a:ext cx="5897880" cy="539115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042A0E">
        <w:t>Sơ đồ class</w:t>
      </w:r>
    </w:p>
    <w:p w:rsidR="00312DFF" w:rsidRDefault="00312DFF" w:rsidP="00312DFF"/>
    <w:p w:rsidR="00312DFF" w:rsidRPr="00312DFF" w:rsidRDefault="00312DFF" w:rsidP="00312DFF"/>
    <w:p w:rsidR="001A08FA" w:rsidRDefault="001A08FA" w:rsidP="001A08FA">
      <w:pPr>
        <w:pStyle w:val="Heading2"/>
      </w:pPr>
      <w:bookmarkStart w:id="20" w:name="_Toc398988003"/>
      <w:r>
        <w:lastRenderedPageBreak/>
        <w:t>Tiêu đề mục</w:t>
      </w:r>
      <w:bookmarkEnd w:id="20"/>
    </w:p>
    <w:p w:rsidR="001A08FA" w:rsidRPr="00A16910" w:rsidRDefault="001A08FA" w:rsidP="001A08FA">
      <w:pPr>
        <w:pStyle w:val="Heading3"/>
      </w:pPr>
      <w:bookmarkStart w:id="21" w:name="_Toc398988004"/>
      <w:r>
        <w:t>Tiêu đề tiểu mục</w:t>
      </w:r>
      <w:bookmarkEnd w:id="21"/>
    </w:p>
    <w:p w:rsidR="001A08FA" w:rsidRPr="00A16910" w:rsidRDefault="00510BA3" w:rsidP="00585F4E">
      <w:r>
        <w:t>Nội dung tiểu  mục</w:t>
      </w:r>
    </w:p>
    <w:p w:rsidR="001A08FA" w:rsidRPr="00A16910" w:rsidRDefault="001A08FA" w:rsidP="001A08FA">
      <w:pPr>
        <w:pStyle w:val="Heading3"/>
      </w:pPr>
      <w:bookmarkStart w:id="22" w:name="_Toc398988005"/>
      <w:r>
        <w:t>Tiêu đề tiểu mục</w:t>
      </w:r>
      <w:bookmarkEnd w:id="22"/>
    </w:p>
    <w:p w:rsidR="001A08FA" w:rsidRDefault="00510BA3" w:rsidP="00585F4E">
      <w:r>
        <w:t>Nội dung tiểu  mục</w:t>
      </w:r>
    </w:p>
    <w:p w:rsidR="00BB71A4" w:rsidRDefault="00BB71A4" w:rsidP="00585F4E">
      <w:pPr>
        <w:sectPr w:rsidR="00BB71A4" w:rsidSect="009165B5">
          <w:pgSz w:w="11907" w:h="16840" w:code="9"/>
          <w:pgMar w:top="1701" w:right="1134" w:bottom="1701" w:left="1985" w:header="709" w:footer="709" w:gutter="0"/>
          <w:cols w:space="708"/>
          <w:docGrid w:linePitch="360"/>
        </w:sectPr>
      </w:pPr>
    </w:p>
    <w:p w:rsidR="00A16910" w:rsidRPr="000B6FBD" w:rsidRDefault="000B6FBD" w:rsidP="000B6FBD">
      <w:pPr>
        <w:pStyle w:val="Heading1"/>
      </w:pPr>
      <w:bookmarkStart w:id="23" w:name="_Toc169424253"/>
      <w:bookmarkStart w:id="24" w:name="_Toc398988006"/>
      <w:r>
        <w:lastRenderedPageBreak/>
        <w:t>:</w:t>
      </w:r>
      <w:r w:rsidR="008D201A" w:rsidRPr="000B6FBD">
        <w:t xml:space="preserve"> </w:t>
      </w:r>
      <w:r w:rsidR="0007352A" w:rsidRPr="000B6FBD">
        <w:t>KẾT LUẬN</w:t>
      </w:r>
      <w:bookmarkEnd w:id="23"/>
      <w:bookmarkEnd w:id="24"/>
    </w:p>
    <w:p w:rsidR="00EA6798" w:rsidRDefault="00EA6798" w:rsidP="000B6FBD">
      <w:pPr>
        <w:pStyle w:val="Heading2"/>
      </w:pPr>
      <w:bookmarkStart w:id="25" w:name="_Toc398988007"/>
      <w:r>
        <w:t>Kết quả đạt được</w:t>
      </w:r>
      <w:bookmarkEnd w:id="25"/>
    </w:p>
    <w:p w:rsidR="000B6FBD" w:rsidRDefault="000B6FBD" w:rsidP="00A75B8B">
      <w:pPr>
        <w:ind w:firstLine="576"/>
      </w:pPr>
      <w:r>
        <w:t xml:space="preserve">Trình bày các </w:t>
      </w:r>
      <w:r w:rsidR="006721BD">
        <w:t>chức năng đã hoàn thành trong đồ án hoặc kết quả nghiên cứu.</w:t>
      </w:r>
    </w:p>
    <w:p w:rsidR="006721BD" w:rsidRDefault="00B51658" w:rsidP="006721BD">
      <w:pPr>
        <w:pStyle w:val="Heading2"/>
      </w:pPr>
      <w:r>
        <w:t>Hạn chế của đồ án</w:t>
      </w:r>
    </w:p>
    <w:p w:rsidR="006721BD" w:rsidRDefault="00FA6BCF" w:rsidP="00A75B8B">
      <w:pPr>
        <w:ind w:firstLine="576"/>
      </w:pPr>
      <w:r>
        <w:t>T</w:t>
      </w:r>
      <w:r w:rsidR="006721BD">
        <w:t xml:space="preserve">rình bày </w:t>
      </w:r>
      <w:r w:rsidR="00B51658">
        <w:t>những hạn chế, công việc</w:t>
      </w:r>
      <w:r w:rsidR="006721BD">
        <w:t xml:space="preserve"> chưa hoàn tất trong đồ án</w:t>
      </w:r>
    </w:p>
    <w:p w:rsidR="006721BD" w:rsidRDefault="006721BD" w:rsidP="006721BD">
      <w:pPr>
        <w:pStyle w:val="Heading2"/>
      </w:pPr>
      <w:bookmarkStart w:id="26" w:name="_Toc398988009"/>
      <w:r>
        <w:t>Hướng phát triển</w:t>
      </w:r>
      <w:bookmarkEnd w:id="26"/>
    </w:p>
    <w:p w:rsidR="006721BD" w:rsidRDefault="006721BD" w:rsidP="006721BD">
      <w:r>
        <w:t xml:space="preserve">Trình bày các định hướng phát triển cho hệ thống hoặc </w:t>
      </w:r>
      <w:r w:rsidR="00A75B8B">
        <w:t xml:space="preserve">hướng </w:t>
      </w:r>
      <w:r>
        <w:t xml:space="preserve">nghiên cứu trong tương lai. </w:t>
      </w:r>
    </w:p>
    <w:p w:rsidR="006721BD" w:rsidRDefault="006721BD" w:rsidP="006721BD"/>
    <w:p w:rsidR="007236B8" w:rsidRDefault="007236B8" w:rsidP="006A4FFB">
      <w:pPr>
        <w:pStyle w:val="Heading1"/>
        <w:numPr>
          <w:ilvl w:val="0"/>
          <w:numId w:val="0"/>
        </w:numPr>
      </w:pPr>
      <w:bookmarkStart w:id="27" w:name="_Toc169424254"/>
      <w:bookmarkStart w:id="28" w:name="_Toc398988010"/>
    </w:p>
    <w:p w:rsidR="00BB71A4" w:rsidRDefault="0007352A" w:rsidP="006A4FFB">
      <w:pPr>
        <w:pStyle w:val="Heading1"/>
        <w:numPr>
          <w:ilvl w:val="0"/>
          <w:numId w:val="0"/>
        </w:numPr>
      </w:pPr>
      <w:r>
        <w:t>TÀI LIỆU THAM KHẢO</w:t>
      </w:r>
      <w:bookmarkEnd w:id="27"/>
      <w:bookmarkEnd w:id="28"/>
    </w:p>
    <w:p w:rsidR="0007352A" w:rsidRPr="008D080A" w:rsidRDefault="0007352A" w:rsidP="00E928AE">
      <w:pPr>
        <w:pStyle w:val="Like-Numbering"/>
      </w:pPr>
      <w:r w:rsidRPr="008D080A">
        <w:t>Các tài liệu Tiếng Việt</w:t>
      </w:r>
    </w:p>
    <w:p w:rsidR="0007352A" w:rsidRPr="00585F4E" w:rsidRDefault="0007352A" w:rsidP="00585F4E">
      <w:pPr>
        <w:pStyle w:val="Tailieuthamkhao"/>
      </w:pPr>
      <w:r w:rsidRPr="00585F4E">
        <w:t>Họ và Tê</w:t>
      </w:r>
      <w:r w:rsidR="00793C69">
        <w:t>n tác giả (Thứ tự theo Tên). Tên</w:t>
      </w:r>
      <w:r w:rsidRPr="00585F4E">
        <w:t xml:space="preserve"> sách. Tên nhà xuất bản, năm xuất bản.</w:t>
      </w:r>
    </w:p>
    <w:p w:rsidR="0007352A" w:rsidRPr="008D080A" w:rsidRDefault="0007352A" w:rsidP="00E928AE">
      <w:pPr>
        <w:pStyle w:val="Like-Numbering"/>
      </w:pPr>
      <w:r w:rsidRPr="008D080A">
        <w:t>Các tài liệu Tiếng Anh</w:t>
      </w:r>
    </w:p>
    <w:p w:rsidR="0007352A" w:rsidRPr="00585F4E" w:rsidRDefault="0007352A" w:rsidP="00585F4E">
      <w:pPr>
        <w:pStyle w:val="Tailieuthamkhao"/>
        <w:rPr>
          <w:rStyle w:val="atitle"/>
        </w:rPr>
      </w:pPr>
      <w:r w:rsidRPr="00585F4E">
        <w:rPr>
          <w:rStyle w:val="atitle"/>
          <w:szCs w:val="26"/>
        </w:rPr>
        <w:t xml:space="preserve">Amy </w:t>
      </w:r>
      <w:r w:rsidRPr="00585F4E">
        <w:t>Apon</w:t>
      </w:r>
      <w:r w:rsidRPr="00585F4E">
        <w:rPr>
          <w:rStyle w:val="atitle"/>
          <w:szCs w:val="26"/>
        </w:rPr>
        <w:t>. Lecture for Cluster and Grid Computing.</w:t>
      </w:r>
      <w:r w:rsidR="00793C69" w:rsidRPr="00793C69">
        <w:t xml:space="preserve"> </w:t>
      </w:r>
      <w:r w:rsidR="00793C69" w:rsidRPr="00585F4E">
        <w:t>University</w:t>
      </w:r>
      <w:r w:rsidR="00793C69">
        <w:rPr>
          <w:rStyle w:val="atitle"/>
          <w:szCs w:val="26"/>
        </w:rPr>
        <w:t xml:space="preserve"> of Arkansas, 2004.</w:t>
      </w:r>
    </w:p>
    <w:p w:rsidR="0007352A" w:rsidRPr="008D080A" w:rsidRDefault="0007352A" w:rsidP="008D080A">
      <w:pPr>
        <w:pStyle w:val="Like-Numbering"/>
      </w:pPr>
      <w:r w:rsidRPr="008D080A">
        <w:t>Các tài liệu từ Internet</w:t>
      </w:r>
    </w:p>
    <w:p w:rsidR="0007352A" w:rsidRDefault="0007352A" w:rsidP="006A7661">
      <w:pPr>
        <w:pStyle w:val="Tailieuthamkhao"/>
      </w:pPr>
      <w:r>
        <w:t xml:space="preserve">Website: </w:t>
      </w:r>
      <w:hyperlink r:id="rId51" w:history="1">
        <w:r w:rsidR="006A7661" w:rsidRPr="006171E9">
          <w:rPr>
            <w:rStyle w:val="Hyperlink"/>
          </w:rPr>
          <w:t>www.cengageasia.com</w:t>
        </w:r>
      </w:hyperlink>
      <w:r w:rsidR="006A7661">
        <w:t xml:space="preserve"> </w:t>
      </w:r>
    </w:p>
    <w:p w:rsidR="0007352A" w:rsidRDefault="0007352A" w:rsidP="00585F4E">
      <w:pPr>
        <w:pStyle w:val="Tailieuthamkhao"/>
      </w:pPr>
      <w:r>
        <w:t>...</w:t>
      </w:r>
    </w:p>
    <w:p w:rsidR="00690D36" w:rsidRDefault="00690D36" w:rsidP="00BB71A4"/>
    <w:p w:rsidR="00690D36" w:rsidRDefault="00690D36" w:rsidP="00BB71A4">
      <w:pPr>
        <w:sectPr w:rsidR="00690D36" w:rsidSect="009165B5">
          <w:pgSz w:w="11907" w:h="16840" w:code="9"/>
          <w:pgMar w:top="1701" w:right="1134" w:bottom="1701" w:left="1985" w:header="709" w:footer="709" w:gutter="0"/>
          <w:cols w:space="708"/>
          <w:docGrid w:linePitch="360"/>
        </w:sectPr>
      </w:pPr>
    </w:p>
    <w:p w:rsidR="00BB71A4" w:rsidRDefault="00AB4DE3" w:rsidP="006A4FFB">
      <w:pPr>
        <w:pStyle w:val="Heading1"/>
        <w:numPr>
          <w:ilvl w:val="0"/>
          <w:numId w:val="0"/>
        </w:numPr>
      </w:pPr>
      <w:bookmarkStart w:id="29" w:name="_Toc169424255"/>
      <w:bookmarkStart w:id="30" w:name="_Toc398988011"/>
      <w:r>
        <w:lastRenderedPageBreak/>
        <w:t>PHỤ LỤC</w:t>
      </w:r>
      <w:bookmarkEnd w:id="29"/>
      <w:bookmarkEnd w:id="30"/>
    </w:p>
    <w:p w:rsidR="00EA7CFA" w:rsidRDefault="00F02D97" w:rsidP="00F02D97">
      <w:pPr>
        <w:ind w:firstLine="0"/>
        <w:rPr>
          <w:b/>
        </w:rPr>
      </w:pPr>
      <w:r w:rsidRPr="00FE095C">
        <w:rPr>
          <w:b/>
        </w:rPr>
        <w:t>Khảo sát về một số ứng dụng quản lý tài chính khác</w:t>
      </w:r>
    </w:p>
    <w:p w:rsidR="00FE095C" w:rsidRPr="00FE095C" w:rsidRDefault="00FE095C" w:rsidP="00F02D97">
      <w:pPr>
        <w:ind w:firstLine="0"/>
      </w:pPr>
    </w:p>
    <w:sectPr w:rsidR="00FE095C" w:rsidRPr="00FE095C" w:rsidSect="009165B5">
      <w:headerReference w:type="even" r:id="rId52"/>
      <w:pgSz w:w="11907" w:h="16840" w:code="9"/>
      <w:pgMar w:top="1701" w:right="1134" w:bottom="1701" w:left="1985"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27782C" w:rsidRDefault="0027782C">
      <w:r>
        <w:separator/>
      </w:r>
    </w:p>
    <w:p w:rsidR="0027782C" w:rsidRDefault="0027782C"/>
  </w:endnote>
  <w:endnote w:type="continuationSeparator" w:id="0">
    <w:p w:rsidR="0027782C" w:rsidRDefault="0027782C">
      <w:r>
        <w:continuationSeparator/>
      </w:r>
    </w:p>
    <w:p w:rsidR="0027782C" w:rsidRDefault="0027782C"/>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VnTime">
    <w:altName w:val="Courier New"/>
    <w:charset w:val="00"/>
    <w:family w:val="swiss"/>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roman"/>
    <w:notTrueType/>
    <w:pitch w:val="fixed"/>
    <w:sig w:usb0="00000001" w:usb1="08070000" w:usb2="00000010" w:usb3="00000000" w:csb0="00020000"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rsidP="00F40FA3">
    <w:pPr>
      <w:pStyle w:val="Foot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w:t>
    </w:r>
    <w:r>
      <w:rPr>
        <w:rStyle w:val="PageNumber"/>
      </w:rPr>
      <w:fldChar w:fldCharType="end"/>
    </w:r>
  </w:p>
  <w:p w:rsidR="005539FD" w:rsidRDefault="005539FD" w:rsidP="008F3A79">
    <w:pPr>
      <w:pStyle w:val="Footer"/>
      <w:ind w:right="360"/>
    </w:pPr>
  </w:p>
</w:ftr>
</file>

<file path=word/footer2.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0" w:type="auto"/>
      <w:tblBorders>
        <w:top w:val="single" w:sz="4" w:space="0" w:color="auto"/>
      </w:tblBorders>
      <w:shd w:val="clear" w:color="auto" w:fill="FAFAFA"/>
      <w:tblCellMar>
        <w:left w:w="57" w:type="dxa"/>
        <w:right w:w="57" w:type="dxa"/>
      </w:tblCellMar>
      <w:tblLook w:val="04A0" w:firstRow="1" w:lastRow="0" w:firstColumn="1" w:lastColumn="0" w:noHBand="0" w:noVBand="1"/>
    </w:tblPr>
    <w:tblGrid>
      <w:gridCol w:w="2943"/>
      <w:gridCol w:w="2907"/>
      <w:gridCol w:w="2938"/>
    </w:tblGrid>
    <w:tr w:rsidR="005539FD" w:rsidTr="009165B5">
      <w:tc>
        <w:tcPr>
          <w:tcW w:w="2979" w:type="dxa"/>
          <w:shd w:val="clear" w:color="auto" w:fill="FAFAFA"/>
        </w:tcPr>
        <w:p w:rsidR="005539FD" w:rsidRPr="009165B5" w:rsidRDefault="005539FD" w:rsidP="00C24DC5">
          <w:pPr>
            <w:pStyle w:val="Footer"/>
            <w:tabs>
              <w:tab w:val="clear" w:pos="4320"/>
              <w:tab w:val="clear" w:pos="8640"/>
            </w:tabs>
            <w:spacing w:before="0" w:line="240" w:lineRule="auto"/>
            <w:ind w:right="360" w:firstLine="0"/>
            <w:rPr>
              <w:i/>
              <w:sz w:val="24"/>
            </w:rPr>
          </w:pPr>
          <w:r>
            <w:rPr>
              <w:i/>
              <w:sz w:val="24"/>
            </w:rPr>
            <w:t>Nguyễn Ngọc Uyên Vy – Châu Thị Thu Thảo</w:t>
          </w:r>
        </w:p>
      </w:tc>
      <w:tc>
        <w:tcPr>
          <w:tcW w:w="2961" w:type="dxa"/>
          <w:shd w:val="clear" w:color="auto" w:fill="FAFAFA"/>
        </w:tcPr>
        <w:p w:rsidR="005539FD" w:rsidRPr="00B57E92" w:rsidRDefault="005539FD" w:rsidP="009165B5">
          <w:pPr>
            <w:pStyle w:val="Footer"/>
            <w:tabs>
              <w:tab w:val="clear" w:pos="4320"/>
              <w:tab w:val="clear" w:pos="8640"/>
            </w:tabs>
            <w:spacing w:before="0" w:line="240" w:lineRule="auto"/>
            <w:ind w:firstLine="0"/>
            <w:jc w:val="center"/>
            <w:rPr>
              <w:sz w:val="24"/>
            </w:rPr>
          </w:pPr>
          <w:r w:rsidRPr="00B57E92">
            <w:rPr>
              <w:rStyle w:val="PageNumber"/>
              <w:sz w:val="24"/>
            </w:rPr>
            <w:fldChar w:fldCharType="begin"/>
          </w:r>
          <w:r w:rsidRPr="00B57E92">
            <w:rPr>
              <w:rStyle w:val="PageNumber"/>
              <w:sz w:val="24"/>
            </w:rPr>
            <w:instrText xml:space="preserve">PAGE  </w:instrText>
          </w:r>
          <w:r w:rsidRPr="00B57E92">
            <w:rPr>
              <w:rStyle w:val="PageNumber"/>
              <w:sz w:val="24"/>
            </w:rPr>
            <w:fldChar w:fldCharType="separate"/>
          </w:r>
          <w:r w:rsidR="00DA392C">
            <w:rPr>
              <w:rStyle w:val="PageNumber"/>
              <w:noProof/>
              <w:sz w:val="24"/>
            </w:rPr>
            <w:t>5</w:t>
          </w:r>
          <w:r w:rsidRPr="00B57E92">
            <w:rPr>
              <w:rStyle w:val="PageNumber"/>
              <w:sz w:val="24"/>
            </w:rPr>
            <w:fldChar w:fldCharType="end"/>
          </w:r>
        </w:p>
      </w:tc>
      <w:tc>
        <w:tcPr>
          <w:tcW w:w="2962" w:type="dxa"/>
          <w:shd w:val="clear" w:color="auto" w:fill="FAFAFA"/>
        </w:tcPr>
        <w:p w:rsidR="005539FD" w:rsidRPr="00570EF4" w:rsidRDefault="005539FD" w:rsidP="000119D1">
          <w:pPr>
            <w:pStyle w:val="Footer"/>
            <w:tabs>
              <w:tab w:val="clear" w:pos="4320"/>
              <w:tab w:val="clear" w:pos="8640"/>
            </w:tabs>
            <w:spacing w:before="0" w:line="240" w:lineRule="auto"/>
            <w:ind w:right="-1" w:firstLine="0"/>
            <w:jc w:val="right"/>
            <w:rPr>
              <w:i/>
              <w:sz w:val="24"/>
            </w:rPr>
          </w:pPr>
          <w:r>
            <w:rPr>
              <w:i/>
              <w:sz w:val="24"/>
            </w:rPr>
            <w:t>Lớp DHKTPM11BTT</w:t>
          </w:r>
        </w:p>
      </w:tc>
    </w:tr>
  </w:tbl>
  <w:p w:rsidR="005539FD" w:rsidRDefault="005539FD" w:rsidP="008F3A79">
    <w:pPr>
      <w:pStyle w:val="Footer"/>
      <w:ind w:right="360"/>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27782C" w:rsidRDefault="0027782C">
      <w:r>
        <w:separator/>
      </w:r>
    </w:p>
    <w:p w:rsidR="0027782C" w:rsidRDefault="0027782C"/>
  </w:footnote>
  <w:footnote w:type="continuationSeparator" w:id="0">
    <w:p w:rsidR="0027782C" w:rsidRDefault="0027782C">
      <w:r>
        <w:continuationSeparator/>
      </w:r>
    </w:p>
    <w:p w:rsidR="0027782C" w:rsidRDefault="0027782C"/>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rsidP="00162939">
    <w:pPr>
      <w:pStyle w:val="Header"/>
    </w:pPr>
  </w:p>
  <w:tbl>
    <w:tblPr>
      <w:tblW w:w="0" w:type="auto"/>
      <w:tblBorders>
        <w:bottom w:val="single" w:sz="4" w:space="0" w:color="auto"/>
      </w:tblBorders>
      <w:shd w:val="clear" w:color="auto" w:fill="FAFAFA"/>
      <w:tblCellMar>
        <w:left w:w="57" w:type="dxa"/>
        <w:right w:w="57" w:type="dxa"/>
      </w:tblCellMar>
      <w:tblLook w:val="04A0" w:firstRow="1" w:lastRow="0" w:firstColumn="1" w:lastColumn="0" w:noHBand="0" w:noVBand="1"/>
    </w:tblPr>
    <w:tblGrid>
      <w:gridCol w:w="8788"/>
    </w:tblGrid>
    <w:tr w:rsidR="005539FD" w:rsidRPr="00570EF4" w:rsidTr="009165B5">
      <w:tc>
        <w:tcPr>
          <w:tcW w:w="9004" w:type="dxa"/>
          <w:shd w:val="clear" w:color="auto" w:fill="FAFAFA"/>
        </w:tcPr>
        <w:p w:rsidR="005539FD" w:rsidRPr="00570EF4" w:rsidRDefault="005539FD" w:rsidP="006C1FC6">
          <w:pPr>
            <w:pStyle w:val="Header"/>
            <w:spacing w:before="0" w:line="240" w:lineRule="auto"/>
            <w:ind w:firstLine="0"/>
            <w:rPr>
              <w:i/>
              <w:sz w:val="24"/>
            </w:rPr>
          </w:pPr>
          <w:r>
            <w:rPr>
              <w:i/>
              <w:sz w:val="24"/>
            </w:rPr>
            <w:t xml:space="preserve">Khóa  luận tốt nghiệp chuyên ngành </w:t>
          </w:r>
          <w:r w:rsidRPr="008D7AD9">
            <w:rPr>
              <w:i/>
              <w:sz w:val="24"/>
            </w:rPr>
            <w:t>Kỹ Thuật Phần Mềm</w:t>
          </w:r>
          <w:r>
            <w:rPr>
              <w:i/>
              <w:sz w:val="24"/>
            </w:rPr>
            <w:t xml:space="preserve"> </w:t>
          </w:r>
        </w:p>
      </w:tc>
    </w:tr>
  </w:tbl>
  <w:p w:rsidR="005539FD" w:rsidRPr="00162939" w:rsidRDefault="005539FD" w:rsidP="00162939">
    <w:pPr>
      <w:pStyle w:val="Header"/>
      <w:spacing w:before="0" w:line="240" w:lineRule="auto"/>
      <w:rPr>
        <w:i/>
        <w:sz w:val="24"/>
      </w:rPr>
    </w:pPr>
  </w:p>
</w:hdr>
</file>

<file path=word/header2.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5539FD" w:rsidRDefault="005539FD"/>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F63042"/>
    <w:multiLevelType w:val="multilevel"/>
    <w:tmpl w:val="C17E88CE"/>
    <w:lvl w:ilvl="0">
      <w:start w:val="1"/>
      <w:numFmt w:val="decimal"/>
      <w:pStyle w:val="Heading1"/>
      <w:suff w:val="nothing"/>
      <w:lvlText w:val="CHƯƠNG %1"/>
      <w:lvlJc w:val="left"/>
      <w:pPr>
        <w:ind w:left="2411" w:firstLine="0"/>
      </w:pPr>
      <w:rPr>
        <w:rFonts w:hint="default"/>
        <w:color w:val="auto"/>
      </w:rPr>
    </w:lvl>
    <w:lvl w:ilvl="1">
      <w:start w:val="1"/>
      <w:numFmt w:val="decimal"/>
      <w:pStyle w:val="Heading2"/>
      <w:suff w:val="space"/>
      <w:lvlText w:val="%1.%2"/>
      <w:lvlJc w:val="left"/>
      <w:pPr>
        <w:ind w:left="576" w:hanging="576"/>
      </w:pPr>
      <w:rPr>
        <w:rFonts w:hint="default"/>
      </w:rPr>
    </w:lvl>
    <w:lvl w:ilvl="2">
      <w:start w:val="1"/>
      <w:numFmt w:val="decimal"/>
      <w:pStyle w:val="Heading3"/>
      <w:suff w:val="space"/>
      <w:lvlText w:val="%1.%2.%3"/>
      <w:lvlJc w:val="left"/>
      <w:pPr>
        <w:ind w:left="720" w:hanging="720"/>
      </w:pPr>
      <w:rPr>
        <w:rFonts w:hint="default"/>
        <w:b/>
        <w:i/>
      </w:rPr>
    </w:lvl>
    <w:lvl w:ilvl="3">
      <w:start w:val="1"/>
      <w:numFmt w:val="decimal"/>
      <w:suff w:val="space"/>
      <w:lvlText w:val="%1.%2.%3.%4"/>
      <w:lvlJc w:val="left"/>
      <w:pPr>
        <w:ind w:left="864" w:hanging="864"/>
      </w:pPr>
      <w:rPr>
        <w:rFonts w:hint="default"/>
      </w:rPr>
    </w:lvl>
    <w:lvl w:ilvl="4">
      <w:start w:val="1"/>
      <w:numFmt w:val="decimal"/>
      <w:pStyle w:val="Heading5"/>
      <w:lvlText w:val="%1.%2.%3.%4.%5"/>
      <w:lvlJc w:val="left"/>
      <w:pPr>
        <w:tabs>
          <w:tab w:val="num" w:pos="1008"/>
        </w:tabs>
        <w:ind w:left="1008" w:hanging="1008"/>
      </w:pPr>
      <w:rPr>
        <w:rFonts w:hint="default"/>
      </w:rPr>
    </w:lvl>
    <w:lvl w:ilvl="5">
      <w:start w:val="1"/>
      <w:numFmt w:val="decimal"/>
      <w:pStyle w:val="Heading6"/>
      <w:lvlText w:val="%1.%2.%3.%4.%5.%6"/>
      <w:lvlJc w:val="left"/>
      <w:pPr>
        <w:tabs>
          <w:tab w:val="num" w:pos="1152"/>
        </w:tabs>
        <w:ind w:left="1152" w:hanging="1152"/>
      </w:pPr>
      <w:rPr>
        <w:rFonts w:hint="default"/>
      </w:rPr>
    </w:lvl>
    <w:lvl w:ilvl="6">
      <w:start w:val="1"/>
      <w:numFmt w:val="decimal"/>
      <w:pStyle w:val="Heading7"/>
      <w:lvlText w:val="%1.%2.%3.%4.%5.%6.%7"/>
      <w:lvlJc w:val="left"/>
      <w:pPr>
        <w:tabs>
          <w:tab w:val="num" w:pos="1296"/>
        </w:tabs>
        <w:ind w:left="1296" w:hanging="1296"/>
      </w:pPr>
      <w:rPr>
        <w:rFonts w:hint="default"/>
      </w:rPr>
    </w:lvl>
    <w:lvl w:ilvl="7">
      <w:start w:val="1"/>
      <w:numFmt w:val="decimal"/>
      <w:pStyle w:val="Heading8"/>
      <w:lvlText w:val="%1.%2.%3.%4.%5.%6.%7.%8"/>
      <w:lvlJc w:val="left"/>
      <w:pPr>
        <w:tabs>
          <w:tab w:val="num" w:pos="1440"/>
        </w:tabs>
        <w:ind w:left="1440" w:hanging="1440"/>
      </w:pPr>
      <w:rPr>
        <w:rFonts w:hint="default"/>
      </w:rPr>
    </w:lvl>
    <w:lvl w:ilvl="8">
      <w:start w:val="1"/>
      <w:numFmt w:val="decimal"/>
      <w:pStyle w:val="Heading9"/>
      <w:lvlText w:val="%1.%2.%3.%4.%5.%6.%7.%8.%9"/>
      <w:lvlJc w:val="left"/>
      <w:pPr>
        <w:tabs>
          <w:tab w:val="num" w:pos="1584"/>
        </w:tabs>
        <w:ind w:left="1584" w:hanging="1584"/>
      </w:pPr>
      <w:rPr>
        <w:rFonts w:hint="default"/>
      </w:rPr>
    </w:lvl>
  </w:abstractNum>
  <w:abstractNum w:abstractNumId="1" w15:restartNumberingAfterBreak="0">
    <w:nsid w:val="0DFD4A55"/>
    <w:multiLevelType w:val="multilevel"/>
    <w:tmpl w:val="19C03D7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2" w15:restartNumberingAfterBreak="0">
    <w:nsid w:val="179D11CC"/>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 w15:restartNumberingAfterBreak="0">
    <w:nsid w:val="19E0681C"/>
    <w:multiLevelType w:val="multilevel"/>
    <w:tmpl w:val="C61C9DB6"/>
    <w:lvl w:ilvl="0">
      <w:start w:val="1"/>
      <w:numFmt w:val="decimal"/>
      <w:lvlText w:val="%1."/>
      <w:lvlJc w:val="left"/>
      <w:pPr>
        <w:ind w:left="502" w:hanging="360"/>
      </w:pPr>
      <w:rPr>
        <w:rFonts w:hint="default"/>
      </w:rPr>
    </w:lvl>
    <w:lvl w:ilvl="1">
      <w:start w:val="1"/>
      <w:numFmt w:val="decimal"/>
      <w:isLgl/>
      <w:lvlText w:val="%1.%2."/>
      <w:lvlJc w:val="left"/>
      <w:pPr>
        <w:ind w:left="907" w:hanging="720"/>
      </w:pPr>
      <w:rPr>
        <w:rFonts w:hint="default"/>
      </w:rPr>
    </w:lvl>
    <w:lvl w:ilvl="2">
      <w:start w:val="1"/>
      <w:numFmt w:val="decimal"/>
      <w:isLgl/>
      <w:lvlText w:val="%1.%2.%3."/>
      <w:lvlJc w:val="left"/>
      <w:pPr>
        <w:ind w:left="952" w:hanging="720"/>
      </w:pPr>
      <w:rPr>
        <w:rFonts w:hint="default"/>
      </w:rPr>
    </w:lvl>
    <w:lvl w:ilvl="3">
      <w:start w:val="1"/>
      <w:numFmt w:val="decimal"/>
      <w:isLgl/>
      <w:lvlText w:val="%1.%2.%3.%4."/>
      <w:lvlJc w:val="left"/>
      <w:pPr>
        <w:ind w:left="1357" w:hanging="1080"/>
      </w:pPr>
      <w:rPr>
        <w:rFonts w:hint="default"/>
      </w:rPr>
    </w:lvl>
    <w:lvl w:ilvl="4">
      <w:start w:val="1"/>
      <w:numFmt w:val="decimal"/>
      <w:isLgl/>
      <w:lvlText w:val="%1.%2.%3.%4.%5."/>
      <w:lvlJc w:val="left"/>
      <w:pPr>
        <w:ind w:left="1402" w:hanging="1080"/>
      </w:pPr>
      <w:rPr>
        <w:rFonts w:hint="default"/>
      </w:rPr>
    </w:lvl>
    <w:lvl w:ilvl="5">
      <w:start w:val="1"/>
      <w:numFmt w:val="decimal"/>
      <w:isLgl/>
      <w:lvlText w:val="%1.%2.%3.%4.%5.%6."/>
      <w:lvlJc w:val="left"/>
      <w:pPr>
        <w:ind w:left="1807" w:hanging="1440"/>
      </w:pPr>
      <w:rPr>
        <w:rFonts w:hint="default"/>
      </w:rPr>
    </w:lvl>
    <w:lvl w:ilvl="6">
      <w:start w:val="1"/>
      <w:numFmt w:val="decimal"/>
      <w:isLgl/>
      <w:lvlText w:val="%1.%2.%3.%4.%5.%6.%7."/>
      <w:lvlJc w:val="left"/>
      <w:pPr>
        <w:ind w:left="1852" w:hanging="1440"/>
      </w:pPr>
      <w:rPr>
        <w:rFonts w:hint="default"/>
      </w:rPr>
    </w:lvl>
    <w:lvl w:ilvl="7">
      <w:start w:val="1"/>
      <w:numFmt w:val="decimal"/>
      <w:isLgl/>
      <w:lvlText w:val="%1.%2.%3.%4.%5.%6.%7.%8."/>
      <w:lvlJc w:val="left"/>
      <w:pPr>
        <w:ind w:left="2257" w:hanging="1800"/>
      </w:pPr>
      <w:rPr>
        <w:rFonts w:hint="default"/>
      </w:rPr>
    </w:lvl>
    <w:lvl w:ilvl="8">
      <w:start w:val="1"/>
      <w:numFmt w:val="decimal"/>
      <w:isLgl/>
      <w:lvlText w:val="%1.%2.%3.%4.%5.%6.%7.%8.%9."/>
      <w:lvlJc w:val="left"/>
      <w:pPr>
        <w:ind w:left="2302" w:hanging="1800"/>
      </w:pPr>
      <w:rPr>
        <w:rFonts w:hint="default"/>
      </w:rPr>
    </w:lvl>
  </w:abstractNum>
  <w:abstractNum w:abstractNumId="4" w15:restartNumberingAfterBreak="0">
    <w:nsid w:val="1B4D0E86"/>
    <w:multiLevelType w:val="multilevel"/>
    <w:tmpl w:val="DD06C2CA"/>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5" w15:restartNumberingAfterBreak="0">
    <w:nsid w:val="1B676D73"/>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6" w15:restartNumberingAfterBreak="0">
    <w:nsid w:val="1CFF10B6"/>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7" w15:restartNumberingAfterBreak="0">
    <w:nsid w:val="2C3470CB"/>
    <w:multiLevelType w:val="hybridMultilevel"/>
    <w:tmpl w:val="C7ACBB44"/>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8" w15:restartNumberingAfterBreak="0">
    <w:nsid w:val="383A35FC"/>
    <w:multiLevelType w:val="multilevel"/>
    <w:tmpl w:val="E69C72A2"/>
    <w:lvl w:ilvl="0">
      <w:start w:val="1"/>
      <w:numFmt w:val="decimal"/>
      <w:lvlText w:val="%1."/>
      <w:lvlJc w:val="left"/>
      <w:pPr>
        <w:ind w:left="644" w:hanging="360"/>
      </w:pPr>
    </w:lvl>
    <w:lvl w:ilvl="1">
      <w:start w:val="1"/>
      <w:numFmt w:val="decimal"/>
      <w:isLgl/>
      <w:lvlText w:val="%1.%2."/>
      <w:lvlJc w:val="left"/>
      <w:pPr>
        <w:ind w:left="1004" w:hanging="720"/>
      </w:pPr>
      <w:rPr>
        <w:rFonts w:hint="default"/>
      </w:rPr>
    </w:lvl>
    <w:lvl w:ilvl="2">
      <w:start w:val="1"/>
      <w:numFmt w:val="decimal"/>
      <w:isLgl/>
      <w:lvlText w:val="%1.%2.%3."/>
      <w:lvlJc w:val="left"/>
      <w:pPr>
        <w:ind w:left="1004" w:hanging="720"/>
      </w:pPr>
      <w:rPr>
        <w:rFonts w:hint="default"/>
      </w:rPr>
    </w:lvl>
    <w:lvl w:ilvl="3">
      <w:start w:val="1"/>
      <w:numFmt w:val="decimal"/>
      <w:isLgl/>
      <w:lvlText w:val="%1.%2.%3.%4."/>
      <w:lvlJc w:val="left"/>
      <w:pPr>
        <w:ind w:left="1364" w:hanging="1080"/>
      </w:pPr>
      <w:rPr>
        <w:rFonts w:hint="default"/>
      </w:rPr>
    </w:lvl>
    <w:lvl w:ilvl="4">
      <w:start w:val="1"/>
      <w:numFmt w:val="decimal"/>
      <w:isLgl/>
      <w:lvlText w:val="%1.%2.%3.%4.%5."/>
      <w:lvlJc w:val="left"/>
      <w:pPr>
        <w:ind w:left="1364" w:hanging="1080"/>
      </w:pPr>
      <w:rPr>
        <w:rFonts w:hint="default"/>
      </w:rPr>
    </w:lvl>
    <w:lvl w:ilvl="5">
      <w:start w:val="1"/>
      <w:numFmt w:val="decimal"/>
      <w:isLgl/>
      <w:lvlText w:val="%1.%2.%3.%4.%5.%6."/>
      <w:lvlJc w:val="left"/>
      <w:pPr>
        <w:ind w:left="1724" w:hanging="1440"/>
      </w:pPr>
      <w:rPr>
        <w:rFonts w:hint="default"/>
      </w:rPr>
    </w:lvl>
    <w:lvl w:ilvl="6">
      <w:start w:val="1"/>
      <w:numFmt w:val="decimal"/>
      <w:isLgl/>
      <w:lvlText w:val="%1.%2.%3.%4.%5.%6.%7."/>
      <w:lvlJc w:val="left"/>
      <w:pPr>
        <w:ind w:left="1724" w:hanging="1440"/>
      </w:pPr>
      <w:rPr>
        <w:rFonts w:hint="default"/>
      </w:rPr>
    </w:lvl>
    <w:lvl w:ilvl="7">
      <w:start w:val="1"/>
      <w:numFmt w:val="decimal"/>
      <w:isLgl/>
      <w:lvlText w:val="%1.%2.%3.%4.%5.%6.%7.%8."/>
      <w:lvlJc w:val="left"/>
      <w:pPr>
        <w:ind w:left="2084" w:hanging="1800"/>
      </w:pPr>
      <w:rPr>
        <w:rFonts w:hint="default"/>
      </w:rPr>
    </w:lvl>
    <w:lvl w:ilvl="8">
      <w:start w:val="1"/>
      <w:numFmt w:val="decimal"/>
      <w:isLgl/>
      <w:lvlText w:val="%1.%2.%3.%4.%5.%6.%7.%8.%9."/>
      <w:lvlJc w:val="left"/>
      <w:pPr>
        <w:ind w:left="2084" w:hanging="1800"/>
      </w:pPr>
      <w:rPr>
        <w:rFonts w:hint="default"/>
      </w:rPr>
    </w:lvl>
  </w:abstractNum>
  <w:abstractNum w:abstractNumId="9" w15:restartNumberingAfterBreak="0">
    <w:nsid w:val="3A965082"/>
    <w:multiLevelType w:val="multilevel"/>
    <w:tmpl w:val="8B408296"/>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0" w15:restartNumberingAfterBreak="0">
    <w:nsid w:val="423A5B2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1" w15:restartNumberingAfterBreak="0">
    <w:nsid w:val="43EB5728"/>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2" w15:restartNumberingAfterBreak="0">
    <w:nsid w:val="443B4333"/>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13" w15:restartNumberingAfterBreak="0">
    <w:nsid w:val="4A950D35"/>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4B110684"/>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5" w15:restartNumberingAfterBreak="0">
    <w:nsid w:val="4B5362B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6" w15:restartNumberingAfterBreak="0">
    <w:nsid w:val="4D5C098A"/>
    <w:multiLevelType w:val="hybridMultilevel"/>
    <w:tmpl w:val="95985ECE"/>
    <w:lvl w:ilvl="0" w:tplc="81C62B32">
      <w:start w:val="1"/>
      <w:numFmt w:val="decimal"/>
      <w:pStyle w:val="NumberingStyle"/>
      <w:suff w:val="space"/>
      <w:lvlText w:val="%1."/>
      <w:lvlJc w:val="left"/>
      <w:pPr>
        <w:ind w:left="1287" w:hanging="360"/>
      </w:pPr>
      <w:rPr>
        <w:rFonts w:hint="default"/>
      </w:rPr>
    </w:lvl>
    <w:lvl w:ilvl="1" w:tplc="04090019" w:tentative="1">
      <w:start w:val="1"/>
      <w:numFmt w:val="lowerLetter"/>
      <w:lvlText w:val="%2."/>
      <w:lvlJc w:val="left"/>
      <w:pPr>
        <w:ind w:left="2007" w:hanging="360"/>
      </w:pPr>
    </w:lvl>
    <w:lvl w:ilvl="2" w:tplc="0409001B" w:tentative="1">
      <w:start w:val="1"/>
      <w:numFmt w:val="lowerRoman"/>
      <w:lvlText w:val="%3."/>
      <w:lvlJc w:val="right"/>
      <w:pPr>
        <w:ind w:left="2727" w:hanging="180"/>
      </w:pPr>
    </w:lvl>
    <w:lvl w:ilvl="3" w:tplc="0409000F" w:tentative="1">
      <w:start w:val="1"/>
      <w:numFmt w:val="decimal"/>
      <w:lvlText w:val="%4."/>
      <w:lvlJc w:val="left"/>
      <w:pPr>
        <w:ind w:left="3447" w:hanging="360"/>
      </w:pPr>
    </w:lvl>
    <w:lvl w:ilvl="4" w:tplc="04090019" w:tentative="1">
      <w:start w:val="1"/>
      <w:numFmt w:val="lowerLetter"/>
      <w:lvlText w:val="%5."/>
      <w:lvlJc w:val="left"/>
      <w:pPr>
        <w:ind w:left="4167" w:hanging="360"/>
      </w:pPr>
    </w:lvl>
    <w:lvl w:ilvl="5" w:tplc="0409001B" w:tentative="1">
      <w:start w:val="1"/>
      <w:numFmt w:val="lowerRoman"/>
      <w:lvlText w:val="%6."/>
      <w:lvlJc w:val="right"/>
      <w:pPr>
        <w:ind w:left="4887" w:hanging="180"/>
      </w:pPr>
    </w:lvl>
    <w:lvl w:ilvl="6" w:tplc="0409000F" w:tentative="1">
      <w:start w:val="1"/>
      <w:numFmt w:val="decimal"/>
      <w:lvlText w:val="%7."/>
      <w:lvlJc w:val="left"/>
      <w:pPr>
        <w:ind w:left="5607" w:hanging="360"/>
      </w:pPr>
    </w:lvl>
    <w:lvl w:ilvl="7" w:tplc="04090019" w:tentative="1">
      <w:start w:val="1"/>
      <w:numFmt w:val="lowerLetter"/>
      <w:lvlText w:val="%8."/>
      <w:lvlJc w:val="left"/>
      <w:pPr>
        <w:ind w:left="6327" w:hanging="360"/>
      </w:pPr>
    </w:lvl>
    <w:lvl w:ilvl="8" w:tplc="0409001B" w:tentative="1">
      <w:start w:val="1"/>
      <w:numFmt w:val="lowerRoman"/>
      <w:lvlText w:val="%9."/>
      <w:lvlJc w:val="right"/>
      <w:pPr>
        <w:ind w:left="7047" w:hanging="180"/>
      </w:pPr>
    </w:lvl>
  </w:abstractNum>
  <w:abstractNum w:abstractNumId="17" w15:restartNumberingAfterBreak="0">
    <w:nsid w:val="4DE044D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18" w15:restartNumberingAfterBreak="0">
    <w:nsid w:val="52BF29A2"/>
    <w:multiLevelType w:val="multilevel"/>
    <w:tmpl w:val="7C2AEB78"/>
    <w:lvl w:ilvl="0">
      <w:start w:val="1"/>
      <w:numFmt w:val="decimal"/>
      <w:lvlText w:val="%1."/>
      <w:lvlJc w:val="left"/>
      <w:pPr>
        <w:ind w:left="502" w:hanging="360"/>
      </w:pPr>
    </w:lvl>
    <w:lvl w:ilvl="1">
      <w:start w:val="1"/>
      <w:numFmt w:val="decimal"/>
      <w:isLgl/>
      <w:lvlText w:val="%1.%2."/>
      <w:lvlJc w:val="left"/>
      <w:pPr>
        <w:ind w:left="862" w:hanging="720"/>
      </w:pPr>
      <w:rPr>
        <w:rFonts w:hint="default"/>
      </w:rPr>
    </w:lvl>
    <w:lvl w:ilvl="2">
      <w:start w:val="1"/>
      <w:numFmt w:val="decimal"/>
      <w:isLgl/>
      <w:lvlText w:val="%1.%2.%3."/>
      <w:lvlJc w:val="left"/>
      <w:pPr>
        <w:ind w:left="862" w:hanging="720"/>
      </w:pPr>
      <w:rPr>
        <w:rFonts w:hint="default"/>
      </w:rPr>
    </w:lvl>
    <w:lvl w:ilvl="3">
      <w:start w:val="1"/>
      <w:numFmt w:val="decimal"/>
      <w:isLgl/>
      <w:lvlText w:val="%1.%2.%3.%4."/>
      <w:lvlJc w:val="left"/>
      <w:pPr>
        <w:ind w:left="1222" w:hanging="1080"/>
      </w:pPr>
      <w:rPr>
        <w:rFonts w:hint="default"/>
      </w:rPr>
    </w:lvl>
    <w:lvl w:ilvl="4">
      <w:start w:val="1"/>
      <w:numFmt w:val="decimal"/>
      <w:isLgl/>
      <w:lvlText w:val="%1.%2.%3.%4.%5."/>
      <w:lvlJc w:val="left"/>
      <w:pPr>
        <w:ind w:left="1222" w:hanging="1080"/>
      </w:pPr>
      <w:rPr>
        <w:rFonts w:hint="default"/>
      </w:rPr>
    </w:lvl>
    <w:lvl w:ilvl="5">
      <w:start w:val="1"/>
      <w:numFmt w:val="decimal"/>
      <w:isLgl/>
      <w:lvlText w:val="%1.%2.%3.%4.%5.%6."/>
      <w:lvlJc w:val="left"/>
      <w:pPr>
        <w:ind w:left="1582" w:hanging="1440"/>
      </w:pPr>
      <w:rPr>
        <w:rFonts w:hint="default"/>
      </w:rPr>
    </w:lvl>
    <w:lvl w:ilvl="6">
      <w:start w:val="1"/>
      <w:numFmt w:val="decimal"/>
      <w:isLgl/>
      <w:lvlText w:val="%1.%2.%3.%4.%5.%6.%7."/>
      <w:lvlJc w:val="left"/>
      <w:pPr>
        <w:ind w:left="1582" w:hanging="1440"/>
      </w:pPr>
      <w:rPr>
        <w:rFonts w:hint="default"/>
      </w:rPr>
    </w:lvl>
    <w:lvl w:ilvl="7">
      <w:start w:val="1"/>
      <w:numFmt w:val="decimal"/>
      <w:isLgl/>
      <w:lvlText w:val="%1.%2.%3.%4.%5.%6.%7.%8."/>
      <w:lvlJc w:val="left"/>
      <w:pPr>
        <w:ind w:left="1942" w:hanging="1800"/>
      </w:pPr>
      <w:rPr>
        <w:rFonts w:hint="default"/>
      </w:rPr>
    </w:lvl>
    <w:lvl w:ilvl="8">
      <w:start w:val="1"/>
      <w:numFmt w:val="decimal"/>
      <w:isLgl/>
      <w:lvlText w:val="%1.%2.%3.%4.%5.%6.%7.%8.%9."/>
      <w:lvlJc w:val="left"/>
      <w:pPr>
        <w:ind w:left="1942" w:hanging="1800"/>
      </w:pPr>
      <w:rPr>
        <w:rFonts w:hint="default"/>
      </w:rPr>
    </w:lvl>
  </w:abstractNum>
  <w:abstractNum w:abstractNumId="19" w15:restartNumberingAfterBreak="0">
    <w:nsid w:val="55F56C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0" w15:restartNumberingAfterBreak="0">
    <w:nsid w:val="5A733ED9"/>
    <w:multiLevelType w:val="multilevel"/>
    <w:tmpl w:val="5B86B070"/>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21" w15:restartNumberingAfterBreak="0">
    <w:nsid w:val="5AFB12FA"/>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2" w15:restartNumberingAfterBreak="0">
    <w:nsid w:val="614437F5"/>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23" w15:restartNumberingAfterBreak="0">
    <w:nsid w:val="62437BF9"/>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4" w15:restartNumberingAfterBreak="0">
    <w:nsid w:val="63CF390E"/>
    <w:multiLevelType w:val="multilevel"/>
    <w:tmpl w:val="C06ED7EE"/>
    <w:lvl w:ilvl="0">
      <w:start w:val="1"/>
      <w:numFmt w:val="decimal"/>
      <w:lvlText w:val="%1."/>
      <w:lvlJc w:val="left"/>
      <w:pPr>
        <w:ind w:left="502" w:hanging="360"/>
      </w:pPr>
      <w:rPr>
        <w:rFonts w:hint="default"/>
      </w:rPr>
    </w:lvl>
    <w:lvl w:ilvl="1">
      <w:start w:val="1"/>
      <w:numFmt w:val="decimal"/>
      <w:isLgl/>
      <w:lvlText w:val="%1.%2."/>
      <w:lvlJc w:val="left"/>
      <w:pPr>
        <w:ind w:left="1485" w:hanging="720"/>
      </w:pPr>
      <w:rPr>
        <w:rFonts w:hint="default"/>
      </w:rPr>
    </w:lvl>
    <w:lvl w:ilvl="2">
      <w:start w:val="1"/>
      <w:numFmt w:val="decimal"/>
      <w:isLgl/>
      <w:lvlText w:val="%1.%2.%3."/>
      <w:lvlJc w:val="left"/>
      <w:pPr>
        <w:ind w:left="1890" w:hanging="720"/>
      </w:pPr>
      <w:rPr>
        <w:rFonts w:hint="default"/>
      </w:rPr>
    </w:lvl>
    <w:lvl w:ilvl="3">
      <w:start w:val="1"/>
      <w:numFmt w:val="decimal"/>
      <w:isLgl/>
      <w:lvlText w:val="%1.%2.%3.%4."/>
      <w:lvlJc w:val="left"/>
      <w:pPr>
        <w:ind w:left="2655" w:hanging="1080"/>
      </w:pPr>
      <w:rPr>
        <w:rFonts w:hint="default"/>
      </w:rPr>
    </w:lvl>
    <w:lvl w:ilvl="4">
      <w:start w:val="1"/>
      <w:numFmt w:val="decimal"/>
      <w:isLgl/>
      <w:lvlText w:val="%1.%2.%3.%4.%5."/>
      <w:lvlJc w:val="left"/>
      <w:pPr>
        <w:ind w:left="3060" w:hanging="1080"/>
      </w:pPr>
      <w:rPr>
        <w:rFonts w:hint="default"/>
      </w:rPr>
    </w:lvl>
    <w:lvl w:ilvl="5">
      <w:start w:val="1"/>
      <w:numFmt w:val="decimal"/>
      <w:isLgl/>
      <w:lvlText w:val="%1.%2.%3.%4.%5.%6."/>
      <w:lvlJc w:val="left"/>
      <w:pPr>
        <w:ind w:left="3825" w:hanging="1440"/>
      </w:pPr>
      <w:rPr>
        <w:rFonts w:hint="default"/>
      </w:rPr>
    </w:lvl>
    <w:lvl w:ilvl="6">
      <w:start w:val="1"/>
      <w:numFmt w:val="decimal"/>
      <w:isLgl/>
      <w:lvlText w:val="%1.%2.%3.%4.%5.%6.%7."/>
      <w:lvlJc w:val="left"/>
      <w:pPr>
        <w:ind w:left="4230" w:hanging="1440"/>
      </w:pPr>
      <w:rPr>
        <w:rFonts w:hint="default"/>
      </w:rPr>
    </w:lvl>
    <w:lvl w:ilvl="7">
      <w:start w:val="1"/>
      <w:numFmt w:val="decimal"/>
      <w:isLgl/>
      <w:lvlText w:val="%1.%2.%3.%4.%5.%6.%7.%8."/>
      <w:lvlJc w:val="left"/>
      <w:pPr>
        <w:ind w:left="4995" w:hanging="1800"/>
      </w:pPr>
      <w:rPr>
        <w:rFonts w:hint="default"/>
      </w:rPr>
    </w:lvl>
    <w:lvl w:ilvl="8">
      <w:start w:val="1"/>
      <w:numFmt w:val="decimal"/>
      <w:isLgl/>
      <w:lvlText w:val="%1.%2.%3.%4.%5.%6.%7.%8.%9."/>
      <w:lvlJc w:val="left"/>
      <w:pPr>
        <w:ind w:left="5400" w:hanging="1800"/>
      </w:pPr>
      <w:rPr>
        <w:rFonts w:hint="default"/>
      </w:rPr>
    </w:lvl>
  </w:abstractNum>
  <w:abstractNum w:abstractNumId="25" w15:restartNumberingAfterBreak="0">
    <w:nsid w:val="63FA3C7F"/>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6" w15:restartNumberingAfterBreak="0">
    <w:nsid w:val="6472468C"/>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27" w15:restartNumberingAfterBreak="0">
    <w:nsid w:val="678F230B"/>
    <w:multiLevelType w:val="hybridMultilevel"/>
    <w:tmpl w:val="D4F2EBBE"/>
    <w:lvl w:ilvl="0" w:tplc="9274DE36">
      <w:start w:val="1"/>
      <w:numFmt w:val="decimal"/>
      <w:pStyle w:val="Tailieuthamkhao"/>
      <w:suff w:val="spac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69F34A34"/>
    <w:multiLevelType w:val="multilevel"/>
    <w:tmpl w:val="3B58007A"/>
    <w:lvl w:ilvl="0">
      <w:start w:val="1"/>
      <w:numFmt w:val="decimal"/>
      <w:lvlText w:val="%1."/>
      <w:lvlJc w:val="left"/>
      <w:pPr>
        <w:ind w:left="502" w:hanging="360"/>
      </w:pPr>
    </w:lvl>
    <w:lvl w:ilvl="1">
      <w:start w:val="1"/>
      <w:numFmt w:val="decimal"/>
      <w:isLgl/>
      <w:lvlText w:val="%1.%2."/>
      <w:lvlJc w:val="left"/>
      <w:pPr>
        <w:ind w:left="1582" w:hanging="720"/>
      </w:pPr>
      <w:rPr>
        <w:rFonts w:hint="default"/>
      </w:rPr>
    </w:lvl>
    <w:lvl w:ilvl="2">
      <w:start w:val="1"/>
      <w:numFmt w:val="decimal"/>
      <w:isLgl/>
      <w:lvlText w:val="%1.%2.%3."/>
      <w:lvlJc w:val="left"/>
      <w:pPr>
        <w:ind w:left="2302" w:hanging="720"/>
      </w:pPr>
      <w:rPr>
        <w:rFonts w:hint="default"/>
      </w:rPr>
    </w:lvl>
    <w:lvl w:ilvl="3">
      <w:start w:val="1"/>
      <w:numFmt w:val="decimal"/>
      <w:isLgl/>
      <w:lvlText w:val="%1.%2.%3.%4."/>
      <w:lvlJc w:val="left"/>
      <w:pPr>
        <w:ind w:left="3382" w:hanging="1080"/>
      </w:pPr>
      <w:rPr>
        <w:rFonts w:hint="default"/>
      </w:rPr>
    </w:lvl>
    <w:lvl w:ilvl="4">
      <w:start w:val="1"/>
      <w:numFmt w:val="decimal"/>
      <w:isLgl/>
      <w:lvlText w:val="%1.%2.%3.%4.%5."/>
      <w:lvlJc w:val="left"/>
      <w:pPr>
        <w:ind w:left="4102" w:hanging="1080"/>
      </w:pPr>
      <w:rPr>
        <w:rFonts w:hint="default"/>
      </w:rPr>
    </w:lvl>
    <w:lvl w:ilvl="5">
      <w:start w:val="1"/>
      <w:numFmt w:val="decimal"/>
      <w:isLgl/>
      <w:lvlText w:val="%1.%2.%3.%4.%5.%6."/>
      <w:lvlJc w:val="left"/>
      <w:pPr>
        <w:ind w:left="5182" w:hanging="1440"/>
      </w:pPr>
      <w:rPr>
        <w:rFonts w:hint="default"/>
      </w:rPr>
    </w:lvl>
    <w:lvl w:ilvl="6">
      <w:start w:val="1"/>
      <w:numFmt w:val="decimal"/>
      <w:isLgl/>
      <w:lvlText w:val="%1.%2.%3.%4.%5.%6.%7."/>
      <w:lvlJc w:val="left"/>
      <w:pPr>
        <w:ind w:left="5902" w:hanging="1440"/>
      </w:pPr>
      <w:rPr>
        <w:rFonts w:hint="default"/>
      </w:rPr>
    </w:lvl>
    <w:lvl w:ilvl="7">
      <w:start w:val="1"/>
      <w:numFmt w:val="decimal"/>
      <w:isLgl/>
      <w:lvlText w:val="%1.%2.%3.%4.%5.%6.%7.%8."/>
      <w:lvlJc w:val="left"/>
      <w:pPr>
        <w:ind w:left="6982" w:hanging="1800"/>
      </w:pPr>
      <w:rPr>
        <w:rFonts w:hint="default"/>
      </w:rPr>
    </w:lvl>
    <w:lvl w:ilvl="8">
      <w:start w:val="1"/>
      <w:numFmt w:val="decimal"/>
      <w:isLgl/>
      <w:lvlText w:val="%1.%2.%3.%4.%5.%6.%7.%8.%9."/>
      <w:lvlJc w:val="left"/>
      <w:pPr>
        <w:ind w:left="7702" w:hanging="1800"/>
      </w:pPr>
      <w:rPr>
        <w:rFonts w:hint="default"/>
      </w:rPr>
    </w:lvl>
  </w:abstractNum>
  <w:abstractNum w:abstractNumId="29" w15:restartNumberingAfterBreak="0">
    <w:nsid w:val="6A5C160B"/>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0" w15:restartNumberingAfterBreak="0">
    <w:nsid w:val="6A6C05B0"/>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1" w15:restartNumberingAfterBreak="0">
    <w:nsid w:val="6C9616D7"/>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2" w15:restartNumberingAfterBreak="0">
    <w:nsid w:val="6CBF19E4"/>
    <w:multiLevelType w:val="hybridMultilevel"/>
    <w:tmpl w:val="38C447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1093670"/>
    <w:multiLevelType w:val="multilevel"/>
    <w:tmpl w:val="19C03D76"/>
    <w:lvl w:ilvl="0">
      <w:start w:val="1"/>
      <w:numFmt w:val="decimal"/>
      <w:lvlText w:val="%1."/>
      <w:lvlJc w:val="left"/>
      <w:pPr>
        <w:ind w:left="1125" w:hanging="360"/>
      </w:pPr>
    </w:lvl>
    <w:lvl w:ilvl="1">
      <w:start w:val="1"/>
      <w:numFmt w:val="decimal"/>
      <w:isLgl/>
      <w:lvlText w:val="%1.%2."/>
      <w:lvlJc w:val="left"/>
      <w:pPr>
        <w:ind w:left="1485" w:hanging="720"/>
      </w:pPr>
      <w:rPr>
        <w:rFonts w:hint="default"/>
      </w:rPr>
    </w:lvl>
    <w:lvl w:ilvl="2">
      <w:start w:val="1"/>
      <w:numFmt w:val="decimal"/>
      <w:isLgl/>
      <w:lvlText w:val="%1.%2.%3."/>
      <w:lvlJc w:val="left"/>
      <w:pPr>
        <w:ind w:left="1485" w:hanging="720"/>
      </w:pPr>
      <w:rPr>
        <w:rFonts w:hint="default"/>
      </w:rPr>
    </w:lvl>
    <w:lvl w:ilvl="3">
      <w:start w:val="1"/>
      <w:numFmt w:val="decimal"/>
      <w:isLgl/>
      <w:lvlText w:val="%1.%2.%3.%4."/>
      <w:lvlJc w:val="left"/>
      <w:pPr>
        <w:ind w:left="1845" w:hanging="1080"/>
      </w:pPr>
      <w:rPr>
        <w:rFonts w:hint="default"/>
      </w:rPr>
    </w:lvl>
    <w:lvl w:ilvl="4">
      <w:start w:val="1"/>
      <w:numFmt w:val="decimal"/>
      <w:isLgl/>
      <w:lvlText w:val="%1.%2.%3.%4.%5."/>
      <w:lvlJc w:val="left"/>
      <w:pPr>
        <w:ind w:left="1845" w:hanging="1080"/>
      </w:pPr>
      <w:rPr>
        <w:rFonts w:hint="default"/>
      </w:rPr>
    </w:lvl>
    <w:lvl w:ilvl="5">
      <w:start w:val="1"/>
      <w:numFmt w:val="decimal"/>
      <w:isLgl/>
      <w:lvlText w:val="%1.%2.%3.%4.%5.%6."/>
      <w:lvlJc w:val="left"/>
      <w:pPr>
        <w:ind w:left="2205" w:hanging="1440"/>
      </w:pPr>
      <w:rPr>
        <w:rFonts w:hint="default"/>
      </w:rPr>
    </w:lvl>
    <w:lvl w:ilvl="6">
      <w:start w:val="1"/>
      <w:numFmt w:val="decimal"/>
      <w:isLgl/>
      <w:lvlText w:val="%1.%2.%3.%4.%5.%6.%7."/>
      <w:lvlJc w:val="left"/>
      <w:pPr>
        <w:ind w:left="2205" w:hanging="1440"/>
      </w:pPr>
      <w:rPr>
        <w:rFonts w:hint="default"/>
      </w:rPr>
    </w:lvl>
    <w:lvl w:ilvl="7">
      <w:start w:val="1"/>
      <w:numFmt w:val="decimal"/>
      <w:isLgl/>
      <w:lvlText w:val="%1.%2.%3.%4.%5.%6.%7.%8."/>
      <w:lvlJc w:val="left"/>
      <w:pPr>
        <w:ind w:left="2565" w:hanging="1800"/>
      </w:pPr>
      <w:rPr>
        <w:rFonts w:hint="default"/>
      </w:rPr>
    </w:lvl>
    <w:lvl w:ilvl="8">
      <w:start w:val="1"/>
      <w:numFmt w:val="decimal"/>
      <w:isLgl/>
      <w:lvlText w:val="%1.%2.%3.%4.%5.%6.%7.%8.%9."/>
      <w:lvlJc w:val="left"/>
      <w:pPr>
        <w:ind w:left="2565" w:hanging="1800"/>
      </w:pPr>
      <w:rPr>
        <w:rFonts w:hint="default"/>
      </w:rPr>
    </w:lvl>
  </w:abstractNum>
  <w:abstractNum w:abstractNumId="34" w15:restartNumberingAfterBreak="0">
    <w:nsid w:val="71C42D31"/>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5" w15:restartNumberingAfterBreak="0">
    <w:nsid w:val="798B2207"/>
    <w:multiLevelType w:val="hybridMultilevel"/>
    <w:tmpl w:val="2FB0DC9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6" w15:restartNumberingAfterBreak="0">
    <w:nsid w:val="7B98569B"/>
    <w:multiLevelType w:val="hybridMultilevel"/>
    <w:tmpl w:val="83829316"/>
    <w:lvl w:ilvl="0" w:tplc="0409000F">
      <w:start w:val="1"/>
      <w:numFmt w:val="decimal"/>
      <w:lvlText w:val="%1."/>
      <w:lvlJc w:val="left"/>
      <w:pPr>
        <w:ind w:left="502" w:hanging="360"/>
      </w:pPr>
    </w:lvl>
    <w:lvl w:ilvl="1" w:tplc="04090019" w:tentative="1">
      <w:start w:val="1"/>
      <w:numFmt w:val="lowerLetter"/>
      <w:lvlText w:val="%2."/>
      <w:lvlJc w:val="left"/>
      <w:pPr>
        <w:ind w:left="1222" w:hanging="360"/>
      </w:pPr>
    </w:lvl>
    <w:lvl w:ilvl="2" w:tplc="0409001B" w:tentative="1">
      <w:start w:val="1"/>
      <w:numFmt w:val="lowerRoman"/>
      <w:lvlText w:val="%3."/>
      <w:lvlJc w:val="right"/>
      <w:pPr>
        <w:ind w:left="1942" w:hanging="180"/>
      </w:pPr>
    </w:lvl>
    <w:lvl w:ilvl="3" w:tplc="0409000F" w:tentative="1">
      <w:start w:val="1"/>
      <w:numFmt w:val="decimal"/>
      <w:lvlText w:val="%4."/>
      <w:lvlJc w:val="left"/>
      <w:pPr>
        <w:ind w:left="2662" w:hanging="360"/>
      </w:pPr>
    </w:lvl>
    <w:lvl w:ilvl="4" w:tplc="04090019" w:tentative="1">
      <w:start w:val="1"/>
      <w:numFmt w:val="lowerLetter"/>
      <w:lvlText w:val="%5."/>
      <w:lvlJc w:val="left"/>
      <w:pPr>
        <w:ind w:left="3382" w:hanging="360"/>
      </w:pPr>
    </w:lvl>
    <w:lvl w:ilvl="5" w:tplc="0409001B" w:tentative="1">
      <w:start w:val="1"/>
      <w:numFmt w:val="lowerRoman"/>
      <w:lvlText w:val="%6."/>
      <w:lvlJc w:val="right"/>
      <w:pPr>
        <w:ind w:left="4102" w:hanging="180"/>
      </w:pPr>
    </w:lvl>
    <w:lvl w:ilvl="6" w:tplc="0409000F" w:tentative="1">
      <w:start w:val="1"/>
      <w:numFmt w:val="decimal"/>
      <w:lvlText w:val="%7."/>
      <w:lvlJc w:val="left"/>
      <w:pPr>
        <w:ind w:left="4822" w:hanging="360"/>
      </w:pPr>
    </w:lvl>
    <w:lvl w:ilvl="7" w:tplc="04090019" w:tentative="1">
      <w:start w:val="1"/>
      <w:numFmt w:val="lowerLetter"/>
      <w:lvlText w:val="%8."/>
      <w:lvlJc w:val="left"/>
      <w:pPr>
        <w:ind w:left="5542" w:hanging="360"/>
      </w:pPr>
    </w:lvl>
    <w:lvl w:ilvl="8" w:tplc="0409001B" w:tentative="1">
      <w:start w:val="1"/>
      <w:numFmt w:val="lowerRoman"/>
      <w:lvlText w:val="%9."/>
      <w:lvlJc w:val="right"/>
      <w:pPr>
        <w:ind w:left="6262" w:hanging="180"/>
      </w:pPr>
    </w:lvl>
  </w:abstractNum>
  <w:abstractNum w:abstractNumId="37" w15:restartNumberingAfterBreak="0">
    <w:nsid w:val="7C272BA9"/>
    <w:multiLevelType w:val="multilevel"/>
    <w:tmpl w:val="80FCC00C"/>
    <w:lvl w:ilvl="0">
      <w:start w:val="1"/>
      <w:numFmt w:val="decimal"/>
      <w:lvlText w:val="%1."/>
      <w:lvlJc w:val="left"/>
      <w:pPr>
        <w:ind w:left="390" w:hanging="390"/>
      </w:pPr>
      <w:rPr>
        <w:rFonts w:hint="default"/>
      </w:rPr>
    </w:lvl>
    <w:lvl w:ilvl="1">
      <w:start w:val="1"/>
      <w:numFmt w:val="decimal"/>
      <w:lvlText w:val="%1.%2."/>
      <w:lvlJc w:val="left"/>
      <w:pPr>
        <w:ind w:left="1125" w:hanging="720"/>
      </w:pPr>
      <w:rPr>
        <w:rFonts w:hint="default"/>
      </w:rPr>
    </w:lvl>
    <w:lvl w:ilvl="2">
      <w:start w:val="1"/>
      <w:numFmt w:val="decimal"/>
      <w:lvlText w:val="%1.%2.%3."/>
      <w:lvlJc w:val="left"/>
      <w:pPr>
        <w:ind w:left="1530" w:hanging="720"/>
      </w:pPr>
      <w:rPr>
        <w:rFonts w:hint="default"/>
      </w:rPr>
    </w:lvl>
    <w:lvl w:ilvl="3">
      <w:start w:val="1"/>
      <w:numFmt w:val="decimal"/>
      <w:lvlText w:val="%1.%2.%3.%4."/>
      <w:lvlJc w:val="left"/>
      <w:pPr>
        <w:ind w:left="2295" w:hanging="1080"/>
      </w:pPr>
      <w:rPr>
        <w:rFonts w:hint="default"/>
      </w:rPr>
    </w:lvl>
    <w:lvl w:ilvl="4">
      <w:start w:val="1"/>
      <w:numFmt w:val="decimal"/>
      <w:lvlText w:val="%1.%2.%3.%4.%5."/>
      <w:lvlJc w:val="left"/>
      <w:pPr>
        <w:ind w:left="2700" w:hanging="1080"/>
      </w:pPr>
      <w:rPr>
        <w:rFonts w:hint="default"/>
      </w:rPr>
    </w:lvl>
    <w:lvl w:ilvl="5">
      <w:start w:val="1"/>
      <w:numFmt w:val="decimal"/>
      <w:lvlText w:val="%1.%2.%3.%4.%5.%6."/>
      <w:lvlJc w:val="left"/>
      <w:pPr>
        <w:ind w:left="3465" w:hanging="1440"/>
      </w:pPr>
      <w:rPr>
        <w:rFonts w:hint="default"/>
      </w:rPr>
    </w:lvl>
    <w:lvl w:ilvl="6">
      <w:start w:val="1"/>
      <w:numFmt w:val="decimal"/>
      <w:lvlText w:val="%1.%2.%3.%4.%5.%6.%7."/>
      <w:lvlJc w:val="left"/>
      <w:pPr>
        <w:ind w:left="3870" w:hanging="1440"/>
      </w:pPr>
      <w:rPr>
        <w:rFonts w:hint="default"/>
      </w:rPr>
    </w:lvl>
    <w:lvl w:ilvl="7">
      <w:start w:val="1"/>
      <w:numFmt w:val="decimal"/>
      <w:lvlText w:val="%1.%2.%3.%4.%5.%6.%7.%8."/>
      <w:lvlJc w:val="left"/>
      <w:pPr>
        <w:ind w:left="4635" w:hanging="1800"/>
      </w:pPr>
      <w:rPr>
        <w:rFonts w:hint="default"/>
      </w:rPr>
    </w:lvl>
    <w:lvl w:ilvl="8">
      <w:start w:val="1"/>
      <w:numFmt w:val="decimal"/>
      <w:lvlText w:val="%1.%2.%3.%4.%5.%6.%7.%8.%9."/>
      <w:lvlJc w:val="left"/>
      <w:pPr>
        <w:ind w:left="5040" w:hanging="1800"/>
      </w:pPr>
      <w:rPr>
        <w:rFonts w:hint="default"/>
      </w:rPr>
    </w:lvl>
  </w:abstractNum>
  <w:abstractNum w:abstractNumId="38" w15:restartNumberingAfterBreak="0">
    <w:nsid w:val="7CAF2848"/>
    <w:multiLevelType w:val="hybridMultilevel"/>
    <w:tmpl w:val="83829316"/>
    <w:lvl w:ilvl="0" w:tplc="0409000F">
      <w:start w:val="1"/>
      <w:numFmt w:val="decimal"/>
      <w:lvlText w:val="%1."/>
      <w:lvlJc w:val="left"/>
      <w:pPr>
        <w:ind w:left="1125" w:hanging="360"/>
      </w:pPr>
    </w:lvl>
    <w:lvl w:ilvl="1" w:tplc="04090019" w:tentative="1">
      <w:start w:val="1"/>
      <w:numFmt w:val="lowerLetter"/>
      <w:lvlText w:val="%2."/>
      <w:lvlJc w:val="left"/>
      <w:pPr>
        <w:ind w:left="1845" w:hanging="360"/>
      </w:pPr>
    </w:lvl>
    <w:lvl w:ilvl="2" w:tplc="0409001B" w:tentative="1">
      <w:start w:val="1"/>
      <w:numFmt w:val="lowerRoman"/>
      <w:lvlText w:val="%3."/>
      <w:lvlJc w:val="right"/>
      <w:pPr>
        <w:ind w:left="2565" w:hanging="180"/>
      </w:pPr>
    </w:lvl>
    <w:lvl w:ilvl="3" w:tplc="0409000F" w:tentative="1">
      <w:start w:val="1"/>
      <w:numFmt w:val="decimal"/>
      <w:lvlText w:val="%4."/>
      <w:lvlJc w:val="left"/>
      <w:pPr>
        <w:ind w:left="3285" w:hanging="360"/>
      </w:pPr>
    </w:lvl>
    <w:lvl w:ilvl="4" w:tplc="04090019" w:tentative="1">
      <w:start w:val="1"/>
      <w:numFmt w:val="lowerLetter"/>
      <w:lvlText w:val="%5."/>
      <w:lvlJc w:val="left"/>
      <w:pPr>
        <w:ind w:left="4005" w:hanging="360"/>
      </w:pPr>
    </w:lvl>
    <w:lvl w:ilvl="5" w:tplc="0409001B" w:tentative="1">
      <w:start w:val="1"/>
      <w:numFmt w:val="lowerRoman"/>
      <w:lvlText w:val="%6."/>
      <w:lvlJc w:val="right"/>
      <w:pPr>
        <w:ind w:left="4725" w:hanging="180"/>
      </w:pPr>
    </w:lvl>
    <w:lvl w:ilvl="6" w:tplc="0409000F" w:tentative="1">
      <w:start w:val="1"/>
      <w:numFmt w:val="decimal"/>
      <w:lvlText w:val="%7."/>
      <w:lvlJc w:val="left"/>
      <w:pPr>
        <w:ind w:left="5445" w:hanging="360"/>
      </w:pPr>
    </w:lvl>
    <w:lvl w:ilvl="7" w:tplc="04090019" w:tentative="1">
      <w:start w:val="1"/>
      <w:numFmt w:val="lowerLetter"/>
      <w:lvlText w:val="%8."/>
      <w:lvlJc w:val="left"/>
      <w:pPr>
        <w:ind w:left="6165" w:hanging="360"/>
      </w:pPr>
    </w:lvl>
    <w:lvl w:ilvl="8" w:tplc="0409001B" w:tentative="1">
      <w:start w:val="1"/>
      <w:numFmt w:val="lowerRoman"/>
      <w:lvlText w:val="%9."/>
      <w:lvlJc w:val="right"/>
      <w:pPr>
        <w:ind w:left="6885" w:hanging="180"/>
      </w:pPr>
    </w:lvl>
  </w:abstractNum>
  <w:abstractNum w:abstractNumId="39" w15:restartNumberingAfterBreak="0">
    <w:nsid w:val="7F9C548D"/>
    <w:multiLevelType w:val="multilevel"/>
    <w:tmpl w:val="B45EFB92"/>
    <w:lvl w:ilvl="0">
      <w:start w:val="4"/>
      <w:numFmt w:val="decimal"/>
      <w:lvlText w:val="%1."/>
      <w:lvlJc w:val="left"/>
      <w:pPr>
        <w:ind w:left="390" w:hanging="390"/>
      </w:pPr>
      <w:rPr>
        <w:rFonts w:hint="default"/>
      </w:rPr>
    </w:lvl>
    <w:lvl w:ilvl="1">
      <w:start w:val="1"/>
      <w:numFmt w:val="decimal"/>
      <w:lvlText w:val="%1.%2."/>
      <w:lvlJc w:val="left"/>
      <w:pPr>
        <w:ind w:left="1485" w:hanging="720"/>
      </w:pPr>
      <w:rPr>
        <w:rFonts w:hint="default"/>
      </w:rPr>
    </w:lvl>
    <w:lvl w:ilvl="2">
      <w:start w:val="1"/>
      <w:numFmt w:val="decimal"/>
      <w:lvlText w:val="%1.%2.%3."/>
      <w:lvlJc w:val="left"/>
      <w:pPr>
        <w:ind w:left="2250" w:hanging="720"/>
      </w:pPr>
      <w:rPr>
        <w:rFonts w:hint="default"/>
      </w:rPr>
    </w:lvl>
    <w:lvl w:ilvl="3">
      <w:start w:val="1"/>
      <w:numFmt w:val="decimal"/>
      <w:lvlText w:val="%1.%2.%3.%4."/>
      <w:lvlJc w:val="left"/>
      <w:pPr>
        <w:ind w:left="3375" w:hanging="1080"/>
      </w:pPr>
      <w:rPr>
        <w:rFonts w:hint="default"/>
      </w:rPr>
    </w:lvl>
    <w:lvl w:ilvl="4">
      <w:start w:val="1"/>
      <w:numFmt w:val="decimal"/>
      <w:lvlText w:val="%1.%2.%3.%4.%5."/>
      <w:lvlJc w:val="left"/>
      <w:pPr>
        <w:ind w:left="4140" w:hanging="1080"/>
      </w:pPr>
      <w:rPr>
        <w:rFonts w:hint="default"/>
      </w:rPr>
    </w:lvl>
    <w:lvl w:ilvl="5">
      <w:start w:val="1"/>
      <w:numFmt w:val="decimal"/>
      <w:lvlText w:val="%1.%2.%3.%4.%5.%6."/>
      <w:lvlJc w:val="left"/>
      <w:pPr>
        <w:ind w:left="5265" w:hanging="1440"/>
      </w:pPr>
      <w:rPr>
        <w:rFonts w:hint="default"/>
      </w:rPr>
    </w:lvl>
    <w:lvl w:ilvl="6">
      <w:start w:val="1"/>
      <w:numFmt w:val="decimal"/>
      <w:lvlText w:val="%1.%2.%3.%4.%5.%6.%7."/>
      <w:lvlJc w:val="left"/>
      <w:pPr>
        <w:ind w:left="6030" w:hanging="1440"/>
      </w:pPr>
      <w:rPr>
        <w:rFonts w:hint="default"/>
      </w:rPr>
    </w:lvl>
    <w:lvl w:ilvl="7">
      <w:start w:val="1"/>
      <w:numFmt w:val="decimal"/>
      <w:lvlText w:val="%1.%2.%3.%4.%5.%6.%7.%8."/>
      <w:lvlJc w:val="left"/>
      <w:pPr>
        <w:ind w:left="7155" w:hanging="1800"/>
      </w:pPr>
      <w:rPr>
        <w:rFonts w:hint="default"/>
      </w:rPr>
    </w:lvl>
    <w:lvl w:ilvl="8">
      <w:start w:val="1"/>
      <w:numFmt w:val="decimal"/>
      <w:lvlText w:val="%1.%2.%3.%4.%5.%6.%7.%8.%9."/>
      <w:lvlJc w:val="left"/>
      <w:pPr>
        <w:ind w:left="7920" w:hanging="1800"/>
      </w:pPr>
      <w:rPr>
        <w:rFonts w:hint="default"/>
      </w:rPr>
    </w:lvl>
  </w:abstractNum>
  <w:num w:numId="1">
    <w:abstractNumId w:val="0"/>
  </w:num>
  <w:num w:numId="2">
    <w:abstractNumId w:val="16"/>
  </w:num>
  <w:num w:numId="3">
    <w:abstractNumId w:val="27"/>
  </w:num>
  <w:num w:numId="4">
    <w:abstractNumId w:val="8"/>
  </w:num>
  <w:num w:numId="5">
    <w:abstractNumId w:val="5"/>
  </w:num>
  <w:num w:numId="6">
    <w:abstractNumId w:val="4"/>
  </w:num>
  <w:num w:numId="7">
    <w:abstractNumId w:val="28"/>
  </w:num>
  <w:num w:numId="8">
    <w:abstractNumId w:val="38"/>
  </w:num>
  <w:num w:numId="9">
    <w:abstractNumId w:val="36"/>
  </w:num>
  <w:num w:numId="10">
    <w:abstractNumId w:val="18"/>
  </w:num>
  <w:num w:numId="11">
    <w:abstractNumId w:val="23"/>
  </w:num>
  <w:num w:numId="12">
    <w:abstractNumId w:val="14"/>
  </w:num>
  <w:num w:numId="13">
    <w:abstractNumId w:val="6"/>
  </w:num>
  <w:num w:numId="14">
    <w:abstractNumId w:val="20"/>
  </w:num>
  <w:num w:numId="15">
    <w:abstractNumId w:val="10"/>
  </w:num>
  <w:num w:numId="16">
    <w:abstractNumId w:val="9"/>
  </w:num>
  <w:num w:numId="17">
    <w:abstractNumId w:val="17"/>
  </w:num>
  <w:num w:numId="18">
    <w:abstractNumId w:val="11"/>
  </w:num>
  <w:num w:numId="19">
    <w:abstractNumId w:val="29"/>
  </w:num>
  <w:num w:numId="20">
    <w:abstractNumId w:val="15"/>
  </w:num>
  <w:num w:numId="21">
    <w:abstractNumId w:val="26"/>
  </w:num>
  <w:num w:numId="22">
    <w:abstractNumId w:val="7"/>
  </w:num>
  <w:num w:numId="23">
    <w:abstractNumId w:val="25"/>
  </w:num>
  <w:num w:numId="24">
    <w:abstractNumId w:val="2"/>
  </w:num>
  <w:num w:numId="25">
    <w:abstractNumId w:val="31"/>
  </w:num>
  <w:num w:numId="26">
    <w:abstractNumId w:val="34"/>
  </w:num>
  <w:num w:numId="27">
    <w:abstractNumId w:val="30"/>
  </w:num>
  <w:num w:numId="28">
    <w:abstractNumId w:val="21"/>
  </w:num>
  <w:num w:numId="29">
    <w:abstractNumId w:val="13"/>
  </w:num>
  <w:num w:numId="30">
    <w:abstractNumId w:val="33"/>
  </w:num>
  <w:num w:numId="31">
    <w:abstractNumId w:val="1"/>
  </w:num>
  <w:num w:numId="32">
    <w:abstractNumId w:val="19"/>
  </w:num>
  <w:num w:numId="33">
    <w:abstractNumId w:val="24"/>
  </w:num>
  <w:num w:numId="34">
    <w:abstractNumId w:val="39"/>
  </w:num>
  <w:num w:numId="35">
    <w:abstractNumId w:val="3"/>
  </w:num>
  <w:num w:numId="36">
    <w:abstractNumId w:val="12"/>
  </w:num>
  <w:num w:numId="37">
    <w:abstractNumId w:val="37"/>
  </w:num>
  <w:num w:numId="38">
    <w:abstractNumId w:val="22"/>
  </w:num>
  <w:num w:numId="39">
    <w:abstractNumId w:val="35"/>
  </w:num>
  <w:num w:numId="40">
    <w:abstractNumId w:val="32"/>
  </w:num>
  <w:numIdMacAtCleanup w:val="2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hideSpellingErrors/>
  <w:attachedTemplate r:id="rId1"/>
  <w:stylePaneFormatFilter w:val="3001" w:allStyles="1" w:customStyles="0" w:latentStyles="0" w:stylesInUse="0" w:headingStyles="0" w:numberingStyles="0" w:tableStyles="0" w:directFormattingOnRuns="0" w:directFormattingOnParagraphs="0" w:directFormattingOnNumbering="0" w:directFormattingOnTables="0" w:clearFormatting="1" w:top3HeadingStyles="1" w:visibleStyles="0" w:alternateStyleNames="0"/>
  <w:defaultTabStop w:val="720"/>
  <w:defaultTableStyle w:val="TableGrid"/>
  <w:drawingGridHorizontalSpacing w:val="12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docVars>
    <w:docVar w:name="__Grammarly_42____i" w:val="H4sIAAAAAAAEAKtWckksSQxILCpxzi/NK1GyMqwFAAEhoTITAAAA"/>
    <w:docVar w:name="__Grammarly_42___1" w:val="H4sIAAAAAAAEAKtWcslP9kxRslIyNDa0NDMzMzYwNjYxt7QwNzRW0lEKTi0uzszPAykwNqwFAK+rQO4tAAAA"/>
  </w:docVars>
  <w:rsids>
    <w:rsidRoot w:val="00061855"/>
    <w:rsid w:val="00000B55"/>
    <w:rsid w:val="000016A9"/>
    <w:rsid w:val="00001C85"/>
    <w:rsid w:val="00002873"/>
    <w:rsid w:val="00003409"/>
    <w:rsid w:val="0000420E"/>
    <w:rsid w:val="000049FD"/>
    <w:rsid w:val="00007FA1"/>
    <w:rsid w:val="000119D1"/>
    <w:rsid w:val="00013FDF"/>
    <w:rsid w:val="00022316"/>
    <w:rsid w:val="00022A5C"/>
    <w:rsid w:val="00024870"/>
    <w:rsid w:val="00024F8B"/>
    <w:rsid w:val="00025E2D"/>
    <w:rsid w:val="00027544"/>
    <w:rsid w:val="0002779F"/>
    <w:rsid w:val="000303A3"/>
    <w:rsid w:val="00031B34"/>
    <w:rsid w:val="00031EE1"/>
    <w:rsid w:val="00032E6B"/>
    <w:rsid w:val="00034F47"/>
    <w:rsid w:val="00035F2E"/>
    <w:rsid w:val="00036673"/>
    <w:rsid w:val="00037A2A"/>
    <w:rsid w:val="00041E78"/>
    <w:rsid w:val="00042A0E"/>
    <w:rsid w:val="00043040"/>
    <w:rsid w:val="0004453B"/>
    <w:rsid w:val="00056BBD"/>
    <w:rsid w:val="00061855"/>
    <w:rsid w:val="0006313E"/>
    <w:rsid w:val="0006378A"/>
    <w:rsid w:val="00065E89"/>
    <w:rsid w:val="00066454"/>
    <w:rsid w:val="00066A27"/>
    <w:rsid w:val="0007281B"/>
    <w:rsid w:val="0007352A"/>
    <w:rsid w:val="00075B57"/>
    <w:rsid w:val="00076599"/>
    <w:rsid w:val="00076807"/>
    <w:rsid w:val="0008216A"/>
    <w:rsid w:val="000936DA"/>
    <w:rsid w:val="000968D4"/>
    <w:rsid w:val="000B1278"/>
    <w:rsid w:val="000B1A1C"/>
    <w:rsid w:val="000B5FCD"/>
    <w:rsid w:val="000B66C0"/>
    <w:rsid w:val="000B6B71"/>
    <w:rsid w:val="000B6FBD"/>
    <w:rsid w:val="000B7948"/>
    <w:rsid w:val="000C5F09"/>
    <w:rsid w:val="000C7821"/>
    <w:rsid w:val="000D2910"/>
    <w:rsid w:val="000D2B30"/>
    <w:rsid w:val="000D3391"/>
    <w:rsid w:val="000D60E0"/>
    <w:rsid w:val="000D7117"/>
    <w:rsid w:val="000E11C0"/>
    <w:rsid w:val="000E1456"/>
    <w:rsid w:val="000E3DE7"/>
    <w:rsid w:val="000E4C31"/>
    <w:rsid w:val="000E5F47"/>
    <w:rsid w:val="000E70C0"/>
    <w:rsid w:val="000F1E18"/>
    <w:rsid w:val="000F3D80"/>
    <w:rsid w:val="000F56DD"/>
    <w:rsid w:val="00101256"/>
    <w:rsid w:val="00102536"/>
    <w:rsid w:val="001028A1"/>
    <w:rsid w:val="001060B1"/>
    <w:rsid w:val="00110E71"/>
    <w:rsid w:val="00112E41"/>
    <w:rsid w:val="00114598"/>
    <w:rsid w:val="0011520F"/>
    <w:rsid w:val="00115C5A"/>
    <w:rsid w:val="00120E08"/>
    <w:rsid w:val="00122B36"/>
    <w:rsid w:val="00127F03"/>
    <w:rsid w:val="0013075C"/>
    <w:rsid w:val="0013156A"/>
    <w:rsid w:val="00132F91"/>
    <w:rsid w:val="001331A5"/>
    <w:rsid w:val="00133274"/>
    <w:rsid w:val="00134038"/>
    <w:rsid w:val="00136824"/>
    <w:rsid w:val="0014015C"/>
    <w:rsid w:val="00142C8C"/>
    <w:rsid w:val="001507C8"/>
    <w:rsid w:val="00150FD7"/>
    <w:rsid w:val="00153345"/>
    <w:rsid w:val="0016070D"/>
    <w:rsid w:val="00160A32"/>
    <w:rsid w:val="00162939"/>
    <w:rsid w:val="00172D0A"/>
    <w:rsid w:val="00172DB7"/>
    <w:rsid w:val="00177B2D"/>
    <w:rsid w:val="00177F78"/>
    <w:rsid w:val="0018354F"/>
    <w:rsid w:val="00192969"/>
    <w:rsid w:val="001936F7"/>
    <w:rsid w:val="00195407"/>
    <w:rsid w:val="001975C7"/>
    <w:rsid w:val="0019768E"/>
    <w:rsid w:val="001A08FA"/>
    <w:rsid w:val="001A105D"/>
    <w:rsid w:val="001A174E"/>
    <w:rsid w:val="001A2F7B"/>
    <w:rsid w:val="001A5B7A"/>
    <w:rsid w:val="001B327F"/>
    <w:rsid w:val="001B5EA7"/>
    <w:rsid w:val="001C5C4B"/>
    <w:rsid w:val="001C6057"/>
    <w:rsid w:val="001D0937"/>
    <w:rsid w:val="001D0D77"/>
    <w:rsid w:val="001D2132"/>
    <w:rsid w:val="001D730B"/>
    <w:rsid w:val="001D7B83"/>
    <w:rsid w:val="001E02F4"/>
    <w:rsid w:val="001E149E"/>
    <w:rsid w:val="001E3B48"/>
    <w:rsid w:val="001E4630"/>
    <w:rsid w:val="001F2F0D"/>
    <w:rsid w:val="001F351F"/>
    <w:rsid w:val="001F37F5"/>
    <w:rsid w:val="001F3920"/>
    <w:rsid w:val="001F5A24"/>
    <w:rsid w:val="00206E6D"/>
    <w:rsid w:val="00211116"/>
    <w:rsid w:val="00212F29"/>
    <w:rsid w:val="00213308"/>
    <w:rsid w:val="00213E4E"/>
    <w:rsid w:val="002146F1"/>
    <w:rsid w:val="00222D64"/>
    <w:rsid w:val="002234DF"/>
    <w:rsid w:val="00224391"/>
    <w:rsid w:val="002254C6"/>
    <w:rsid w:val="00227D14"/>
    <w:rsid w:val="00231A07"/>
    <w:rsid w:val="00235076"/>
    <w:rsid w:val="00242CF0"/>
    <w:rsid w:val="00243BE7"/>
    <w:rsid w:val="00244FBB"/>
    <w:rsid w:val="0025113C"/>
    <w:rsid w:val="00252476"/>
    <w:rsid w:val="00253413"/>
    <w:rsid w:val="00253A1A"/>
    <w:rsid w:val="002548C3"/>
    <w:rsid w:val="002557A8"/>
    <w:rsid w:val="00256573"/>
    <w:rsid w:val="00260A27"/>
    <w:rsid w:val="002615FC"/>
    <w:rsid w:val="0026378F"/>
    <w:rsid w:val="0026688C"/>
    <w:rsid w:val="00266945"/>
    <w:rsid w:val="002703A5"/>
    <w:rsid w:val="0027086F"/>
    <w:rsid w:val="00270A4F"/>
    <w:rsid w:val="00272D18"/>
    <w:rsid w:val="002746D3"/>
    <w:rsid w:val="0027782C"/>
    <w:rsid w:val="00280776"/>
    <w:rsid w:val="0028427F"/>
    <w:rsid w:val="00285C8B"/>
    <w:rsid w:val="00286F5F"/>
    <w:rsid w:val="00287838"/>
    <w:rsid w:val="00290FA0"/>
    <w:rsid w:val="00292141"/>
    <w:rsid w:val="002A1272"/>
    <w:rsid w:val="002A3B3C"/>
    <w:rsid w:val="002A3C11"/>
    <w:rsid w:val="002A4C0D"/>
    <w:rsid w:val="002A76A9"/>
    <w:rsid w:val="002B0E3E"/>
    <w:rsid w:val="002B46A7"/>
    <w:rsid w:val="002B68E3"/>
    <w:rsid w:val="002B6C56"/>
    <w:rsid w:val="002C16A3"/>
    <w:rsid w:val="002C3177"/>
    <w:rsid w:val="002C6164"/>
    <w:rsid w:val="002D05C5"/>
    <w:rsid w:val="002D16F4"/>
    <w:rsid w:val="002D6641"/>
    <w:rsid w:val="002D6ECA"/>
    <w:rsid w:val="002E02DB"/>
    <w:rsid w:val="002E21A7"/>
    <w:rsid w:val="002E2FFF"/>
    <w:rsid w:val="002E30A3"/>
    <w:rsid w:val="002E6C36"/>
    <w:rsid w:val="002F128A"/>
    <w:rsid w:val="002F1C68"/>
    <w:rsid w:val="002F2105"/>
    <w:rsid w:val="002F5093"/>
    <w:rsid w:val="00302FDB"/>
    <w:rsid w:val="00303DA3"/>
    <w:rsid w:val="0030482D"/>
    <w:rsid w:val="0030491F"/>
    <w:rsid w:val="00312DFF"/>
    <w:rsid w:val="00316329"/>
    <w:rsid w:val="003253EC"/>
    <w:rsid w:val="00330C64"/>
    <w:rsid w:val="00332B2A"/>
    <w:rsid w:val="00335C8E"/>
    <w:rsid w:val="00336AB3"/>
    <w:rsid w:val="00337254"/>
    <w:rsid w:val="00337A53"/>
    <w:rsid w:val="00337C58"/>
    <w:rsid w:val="0034105B"/>
    <w:rsid w:val="00341D97"/>
    <w:rsid w:val="0034381A"/>
    <w:rsid w:val="0034391F"/>
    <w:rsid w:val="00344582"/>
    <w:rsid w:val="00344655"/>
    <w:rsid w:val="00345909"/>
    <w:rsid w:val="003460D0"/>
    <w:rsid w:val="0034667D"/>
    <w:rsid w:val="00350D17"/>
    <w:rsid w:val="003510E3"/>
    <w:rsid w:val="00352680"/>
    <w:rsid w:val="003531DF"/>
    <w:rsid w:val="00354384"/>
    <w:rsid w:val="00355FDD"/>
    <w:rsid w:val="0036274E"/>
    <w:rsid w:val="00366214"/>
    <w:rsid w:val="00367E92"/>
    <w:rsid w:val="00371088"/>
    <w:rsid w:val="00372545"/>
    <w:rsid w:val="0038091C"/>
    <w:rsid w:val="0038507D"/>
    <w:rsid w:val="003918B2"/>
    <w:rsid w:val="003918D0"/>
    <w:rsid w:val="003918DA"/>
    <w:rsid w:val="00392BD9"/>
    <w:rsid w:val="0039443E"/>
    <w:rsid w:val="00395895"/>
    <w:rsid w:val="00396C88"/>
    <w:rsid w:val="003A35FC"/>
    <w:rsid w:val="003A4BC6"/>
    <w:rsid w:val="003A6197"/>
    <w:rsid w:val="003B120A"/>
    <w:rsid w:val="003B30C7"/>
    <w:rsid w:val="003B4908"/>
    <w:rsid w:val="003B6C7E"/>
    <w:rsid w:val="003C1390"/>
    <w:rsid w:val="003C1868"/>
    <w:rsid w:val="003C2137"/>
    <w:rsid w:val="003C21A7"/>
    <w:rsid w:val="003C2AF4"/>
    <w:rsid w:val="003C61EE"/>
    <w:rsid w:val="003C6DDC"/>
    <w:rsid w:val="003C7DF3"/>
    <w:rsid w:val="003D25B3"/>
    <w:rsid w:val="003D2805"/>
    <w:rsid w:val="003D5AD0"/>
    <w:rsid w:val="003D6049"/>
    <w:rsid w:val="003E0AE9"/>
    <w:rsid w:val="003E29BB"/>
    <w:rsid w:val="003E3B64"/>
    <w:rsid w:val="003E6507"/>
    <w:rsid w:val="003E7AF7"/>
    <w:rsid w:val="003F7A07"/>
    <w:rsid w:val="004019CB"/>
    <w:rsid w:val="00411073"/>
    <w:rsid w:val="0041230B"/>
    <w:rsid w:val="00414ABC"/>
    <w:rsid w:val="00415481"/>
    <w:rsid w:val="0041556C"/>
    <w:rsid w:val="004169C1"/>
    <w:rsid w:val="004175BD"/>
    <w:rsid w:val="0042000F"/>
    <w:rsid w:val="00423923"/>
    <w:rsid w:val="00424309"/>
    <w:rsid w:val="00425DDC"/>
    <w:rsid w:val="004309EC"/>
    <w:rsid w:val="00430BDF"/>
    <w:rsid w:val="00432F7D"/>
    <w:rsid w:val="00443C91"/>
    <w:rsid w:val="004454A4"/>
    <w:rsid w:val="004500E2"/>
    <w:rsid w:val="004550BA"/>
    <w:rsid w:val="00455A60"/>
    <w:rsid w:val="00456BEA"/>
    <w:rsid w:val="00460548"/>
    <w:rsid w:val="00460F2A"/>
    <w:rsid w:val="004613B4"/>
    <w:rsid w:val="00461D9E"/>
    <w:rsid w:val="00461EA7"/>
    <w:rsid w:val="00464A87"/>
    <w:rsid w:val="00466B47"/>
    <w:rsid w:val="00475695"/>
    <w:rsid w:val="00477BB5"/>
    <w:rsid w:val="00484E67"/>
    <w:rsid w:val="004A14E0"/>
    <w:rsid w:val="004A3046"/>
    <w:rsid w:val="004A39FB"/>
    <w:rsid w:val="004A5979"/>
    <w:rsid w:val="004A7A7D"/>
    <w:rsid w:val="004A7E85"/>
    <w:rsid w:val="004B274E"/>
    <w:rsid w:val="004B32DA"/>
    <w:rsid w:val="004B4BF6"/>
    <w:rsid w:val="004B760D"/>
    <w:rsid w:val="004C06CB"/>
    <w:rsid w:val="004C1D6A"/>
    <w:rsid w:val="004C279D"/>
    <w:rsid w:val="004C3EEA"/>
    <w:rsid w:val="004C6A84"/>
    <w:rsid w:val="004D2ABA"/>
    <w:rsid w:val="004D4D8A"/>
    <w:rsid w:val="004E25D8"/>
    <w:rsid w:val="004E34D0"/>
    <w:rsid w:val="004E3C21"/>
    <w:rsid w:val="004E4DE8"/>
    <w:rsid w:val="004E68D7"/>
    <w:rsid w:val="004F0F20"/>
    <w:rsid w:val="004F1F10"/>
    <w:rsid w:val="004F2B77"/>
    <w:rsid w:val="004F5AA6"/>
    <w:rsid w:val="004F7AF2"/>
    <w:rsid w:val="005006CB"/>
    <w:rsid w:val="0050292A"/>
    <w:rsid w:val="00504CFB"/>
    <w:rsid w:val="00506A65"/>
    <w:rsid w:val="0050764E"/>
    <w:rsid w:val="0050780D"/>
    <w:rsid w:val="00507F96"/>
    <w:rsid w:val="00510BA3"/>
    <w:rsid w:val="00511681"/>
    <w:rsid w:val="00511C02"/>
    <w:rsid w:val="00512B88"/>
    <w:rsid w:val="0051388A"/>
    <w:rsid w:val="00513CFC"/>
    <w:rsid w:val="0051416F"/>
    <w:rsid w:val="005204EA"/>
    <w:rsid w:val="00520BCB"/>
    <w:rsid w:val="00526DC0"/>
    <w:rsid w:val="00527AFE"/>
    <w:rsid w:val="005334E7"/>
    <w:rsid w:val="00535CEF"/>
    <w:rsid w:val="00536289"/>
    <w:rsid w:val="00540858"/>
    <w:rsid w:val="00543A29"/>
    <w:rsid w:val="005464C5"/>
    <w:rsid w:val="005475E0"/>
    <w:rsid w:val="00552168"/>
    <w:rsid w:val="005539FD"/>
    <w:rsid w:val="00553A99"/>
    <w:rsid w:val="00553C7C"/>
    <w:rsid w:val="00553CE5"/>
    <w:rsid w:val="00554D3D"/>
    <w:rsid w:val="00563C4B"/>
    <w:rsid w:val="00570EF4"/>
    <w:rsid w:val="00572AC2"/>
    <w:rsid w:val="00573EA1"/>
    <w:rsid w:val="005836C9"/>
    <w:rsid w:val="00585CD0"/>
    <w:rsid w:val="00585F4E"/>
    <w:rsid w:val="00591085"/>
    <w:rsid w:val="005921FE"/>
    <w:rsid w:val="00592414"/>
    <w:rsid w:val="0059246C"/>
    <w:rsid w:val="005925BD"/>
    <w:rsid w:val="00592889"/>
    <w:rsid w:val="00597ACF"/>
    <w:rsid w:val="005A01C8"/>
    <w:rsid w:val="005A1E31"/>
    <w:rsid w:val="005A2EB6"/>
    <w:rsid w:val="005A6ED1"/>
    <w:rsid w:val="005B36F4"/>
    <w:rsid w:val="005B37F0"/>
    <w:rsid w:val="005B7357"/>
    <w:rsid w:val="005C0787"/>
    <w:rsid w:val="005C0FF2"/>
    <w:rsid w:val="005C2261"/>
    <w:rsid w:val="005C29A7"/>
    <w:rsid w:val="005C3ECE"/>
    <w:rsid w:val="005D1830"/>
    <w:rsid w:val="005D68FF"/>
    <w:rsid w:val="005D6CF1"/>
    <w:rsid w:val="005E3B52"/>
    <w:rsid w:val="005E4421"/>
    <w:rsid w:val="005F0488"/>
    <w:rsid w:val="005F1823"/>
    <w:rsid w:val="005F4597"/>
    <w:rsid w:val="005F6D37"/>
    <w:rsid w:val="005F7977"/>
    <w:rsid w:val="0060062A"/>
    <w:rsid w:val="006022EA"/>
    <w:rsid w:val="00605304"/>
    <w:rsid w:val="00607962"/>
    <w:rsid w:val="00616E23"/>
    <w:rsid w:val="006175A6"/>
    <w:rsid w:val="00620688"/>
    <w:rsid w:val="006208DA"/>
    <w:rsid w:val="00624780"/>
    <w:rsid w:val="00625D4A"/>
    <w:rsid w:val="00625E8F"/>
    <w:rsid w:val="00627A84"/>
    <w:rsid w:val="006322F7"/>
    <w:rsid w:val="00632D4C"/>
    <w:rsid w:val="00634C51"/>
    <w:rsid w:val="006354F5"/>
    <w:rsid w:val="00637F5F"/>
    <w:rsid w:val="00641168"/>
    <w:rsid w:val="00642E94"/>
    <w:rsid w:val="006448F1"/>
    <w:rsid w:val="00645418"/>
    <w:rsid w:val="00646549"/>
    <w:rsid w:val="00646A3F"/>
    <w:rsid w:val="006472BD"/>
    <w:rsid w:val="00647EB8"/>
    <w:rsid w:val="006545F5"/>
    <w:rsid w:val="00655674"/>
    <w:rsid w:val="006567E6"/>
    <w:rsid w:val="006569E0"/>
    <w:rsid w:val="00656A3B"/>
    <w:rsid w:val="00663106"/>
    <w:rsid w:val="0066625C"/>
    <w:rsid w:val="00671769"/>
    <w:rsid w:val="00671EF7"/>
    <w:rsid w:val="006721BD"/>
    <w:rsid w:val="0067368F"/>
    <w:rsid w:val="00674E7A"/>
    <w:rsid w:val="006843CF"/>
    <w:rsid w:val="00686042"/>
    <w:rsid w:val="00687D1A"/>
    <w:rsid w:val="00690D36"/>
    <w:rsid w:val="0069113E"/>
    <w:rsid w:val="00691AA0"/>
    <w:rsid w:val="006924B5"/>
    <w:rsid w:val="006964D6"/>
    <w:rsid w:val="0069770B"/>
    <w:rsid w:val="006A4463"/>
    <w:rsid w:val="006A4FFB"/>
    <w:rsid w:val="006A5879"/>
    <w:rsid w:val="006A7661"/>
    <w:rsid w:val="006B0399"/>
    <w:rsid w:val="006B1080"/>
    <w:rsid w:val="006B2B44"/>
    <w:rsid w:val="006B3950"/>
    <w:rsid w:val="006B6CA9"/>
    <w:rsid w:val="006B6DAB"/>
    <w:rsid w:val="006B7C6F"/>
    <w:rsid w:val="006C13F4"/>
    <w:rsid w:val="006C1FC6"/>
    <w:rsid w:val="006C388C"/>
    <w:rsid w:val="006C6E9E"/>
    <w:rsid w:val="006C703D"/>
    <w:rsid w:val="006C726C"/>
    <w:rsid w:val="006D1040"/>
    <w:rsid w:val="006D122E"/>
    <w:rsid w:val="006D4020"/>
    <w:rsid w:val="006D6595"/>
    <w:rsid w:val="006E0004"/>
    <w:rsid w:val="006E0A1F"/>
    <w:rsid w:val="006E2D7F"/>
    <w:rsid w:val="006E31CC"/>
    <w:rsid w:val="006E622B"/>
    <w:rsid w:val="006E6E74"/>
    <w:rsid w:val="006E745E"/>
    <w:rsid w:val="006F07B6"/>
    <w:rsid w:val="006F0B18"/>
    <w:rsid w:val="006F256A"/>
    <w:rsid w:val="006F48D1"/>
    <w:rsid w:val="006F775D"/>
    <w:rsid w:val="006F7F72"/>
    <w:rsid w:val="00701C8E"/>
    <w:rsid w:val="007021D1"/>
    <w:rsid w:val="00702DF4"/>
    <w:rsid w:val="007030F5"/>
    <w:rsid w:val="007045B1"/>
    <w:rsid w:val="00705622"/>
    <w:rsid w:val="00707315"/>
    <w:rsid w:val="00714731"/>
    <w:rsid w:val="00715016"/>
    <w:rsid w:val="00715A01"/>
    <w:rsid w:val="00716CBE"/>
    <w:rsid w:val="007236B8"/>
    <w:rsid w:val="00726105"/>
    <w:rsid w:val="0073001F"/>
    <w:rsid w:val="00733E8F"/>
    <w:rsid w:val="00734C2E"/>
    <w:rsid w:val="00740314"/>
    <w:rsid w:val="00743CBE"/>
    <w:rsid w:val="00747A1F"/>
    <w:rsid w:val="00752487"/>
    <w:rsid w:val="00753684"/>
    <w:rsid w:val="0075399B"/>
    <w:rsid w:val="0075424D"/>
    <w:rsid w:val="00755F3A"/>
    <w:rsid w:val="0076004E"/>
    <w:rsid w:val="00760E25"/>
    <w:rsid w:val="007628BB"/>
    <w:rsid w:val="0076355B"/>
    <w:rsid w:val="00766724"/>
    <w:rsid w:val="0077247B"/>
    <w:rsid w:val="0077443B"/>
    <w:rsid w:val="00774B26"/>
    <w:rsid w:val="00775B3A"/>
    <w:rsid w:val="0078333D"/>
    <w:rsid w:val="00783BAE"/>
    <w:rsid w:val="00785040"/>
    <w:rsid w:val="00785782"/>
    <w:rsid w:val="00786A2B"/>
    <w:rsid w:val="0078712B"/>
    <w:rsid w:val="00791320"/>
    <w:rsid w:val="00793C69"/>
    <w:rsid w:val="00796B5B"/>
    <w:rsid w:val="007A01F0"/>
    <w:rsid w:val="007A0482"/>
    <w:rsid w:val="007A12F7"/>
    <w:rsid w:val="007A37BD"/>
    <w:rsid w:val="007A3BF8"/>
    <w:rsid w:val="007A615A"/>
    <w:rsid w:val="007A663A"/>
    <w:rsid w:val="007B08A9"/>
    <w:rsid w:val="007B2018"/>
    <w:rsid w:val="007B22B2"/>
    <w:rsid w:val="007B3E5F"/>
    <w:rsid w:val="007B7E5E"/>
    <w:rsid w:val="007C0D24"/>
    <w:rsid w:val="007C28B3"/>
    <w:rsid w:val="007C34E2"/>
    <w:rsid w:val="007C3DC8"/>
    <w:rsid w:val="007C67D8"/>
    <w:rsid w:val="007C728B"/>
    <w:rsid w:val="007D1A93"/>
    <w:rsid w:val="007D3B0B"/>
    <w:rsid w:val="007D5C9D"/>
    <w:rsid w:val="007D6E3C"/>
    <w:rsid w:val="007D7C21"/>
    <w:rsid w:val="007E3106"/>
    <w:rsid w:val="007E45C1"/>
    <w:rsid w:val="007E61F5"/>
    <w:rsid w:val="007E6AF7"/>
    <w:rsid w:val="007E6BB5"/>
    <w:rsid w:val="007F0419"/>
    <w:rsid w:val="007F2F48"/>
    <w:rsid w:val="007F4946"/>
    <w:rsid w:val="007F4BFE"/>
    <w:rsid w:val="00802482"/>
    <w:rsid w:val="008047A1"/>
    <w:rsid w:val="008051ED"/>
    <w:rsid w:val="00806310"/>
    <w:rsid w:val="008106BB"/>
    <w:rsid w:val="00810DF3"/>
    <w:rsid w:val="008111A1"/>
    <w:rsid w:val="00811499"/>
    <w:rsid w:val="008129E1"/>
    <w:rsid w:val="00813D46"/>
    <w:rsid w:val="008170A6"/>
    <w:rsid w:val="008208EB"/>
    <w:rsid w:val="00822D2D"/>
    <w:rsid w:val="00830C28"/>
    <w:rsid w:val="00832E9E"/>
    <w:rsid w:val="00833757"/>
    <w:rsid w:val="00836894"/>
    <w:rsid w:val="008403D8"/>
    <w:rsid w:val="00841662"/>
    <w:rsid w:val="008422C5"/>
    <w:rsid w:val="008438DD"/>
    <w:rsid w:val="00844B3E"/>
    <w:rsid w:val="00844B69"/>
    <w:rsid w:val="00845019"/>
    <w:rsid w:val="00846DB8"/>
    <w:rsid w:val="008512D8"/>
    <w:rsid w:val="008517A7"/>
    <w:rsid w:val="00851EE8"/>
    <w:rsid w:val="008522DA"/>
    <w:rsid w:val="008530E2"/>
    <w:rsid w:val="008571E6"/>
    <w:rsid w:val="00860A8C"/>
    <w:rsid w:val="00863066"/>
    <w:rsid w:val="008649BE"/>
    <w:rsid w:val="00865138"/>
    <w:rsid w:val="00865EA7"/>
    <w:rsid w:val="00867A2E"/>
    <w:rsid w:val="00871C8A"/>
    <w:rsid w:val="00872908"/>
    <w:rsid w:val="0087331C"/>
    <w:rsid w:val="008735CD"/>
    <w:rsid w:val="00873E0F"/>
    <w:rsid w:val="00874002"/>
    <w:rsid w:val="00875F9F"/>
    <w:rsid w:val="00890157"/>
    <w:rsid w:val="0089077B"/>
    <w:rsid w:val="00891AE1"/>
    <w:rsid w:val="00892B65"/>
    <w:rsid w:val="00896BAE"/>
    <w:rsid w:val="008A0EE9"/>
    <w:rsid w:val="008A5701"/>
    <w:rsid w:val="008B256D"/>
    <w:rsid w:val="008B45D6"/>
    <w:rsid w:val="008B6B39"/>
    <w:rsid w:val="008C21B6"/>
    <w:rsid w:val="008C2D3B"/>
    <w:rsid w:val="008C5698"/>
    <w:rsid w:val="008C66D4"/>
    <w:rsid w:val="008D080A"/>
    <w:rsid w:val="008D201A"/>
    <w:rsid w:val="008D5B20"/>
    <w:rsid w:val="008D7AD9"/>
    <w:rsid w:val="008E2475"/>
    <w:rsid w:val="008E50A0"/>
    <w:rsid w:val="008E69BA"/>
    <w:rsid w:val="008E75A1"/>
    <w:rsid w:val="008F1F46"/>
    <w:rsid w:val="008F3A79"/>
    <w:rsid w:val="008F4212"/>
    <w:rsid w:val="008F6358"/>
    <w:rsid w:val="008F6806"/>
    <w:rsid w:val="0090138D"/>
    <w:rsid w:val="00904A57"/>
    <w:rsid w:val="009056CC"/>
    <w:rsid w:val="009069C1"/>
    <w:rsid w:val="009165B5"/>
    <w:rsid w:val="00916D44"/>
    <w:rsid w:val="0092047C"/>
    <w:rsid w:val="00927237"/>
    <w:rsid w:val="00930E1F"/>
    <w:rsid w:val="00931324"/>
    <w:rsid w:val="00932D2C"/>
    <w:rsid w:val="00934F9E"/>
    <w:rsid w:val="00935FA6"/>
    <w:rsid w:val="0093712A"/>
    <w:rsid w:val="00941149"/>
    <w:rsid w:val="009437B4"/>
    <w:rsid w:val="00943E55"/>
    <w:rsid w:val="00944F37"/>
    <w:rsid w:val="00950D47"/>
    <w:rsid w:val="009521EA"/>
    <w:rsid w:val="0095236D"/>
    <w:rsid w:val="00953C92"/>
    <w:rsid w:val="0096374E"/>
    <w:rsid w:val="00963CFB"/>
    <w:rsid w:val="00965FD8"/>
    <w:rsid w:val="00966D02"/>
    <w:rsid w:val="00970C1C"/>
    <w:rsid w:val="00974B80"/>
    <w:rsid w:val="00976CB1"/>
    <w:rsid w:val="009775A0"/>
    <w:rsid w:val="00980CBB"/>
    <w:rsid w:val="00982FFA"/>
    <w:rsid w:val="00983CC8"/>
    <w:rsid w:val="00986F3B"/>
    <w:rsid w:val="00991BC2"/>
    <w:rsid w:val="009927CC"/>
    <w:rsid w:val="0099280A"/>
    <w:rsid w:val="009944C9"/>
    <w:rsid w:val="009952F6"/>
    <w:rsid w:val="00996DFB"/>
    <w:rsid w:val="009A0975"/>
    <w:rsid w:val="009A0BA0"/>
    <w:rsid w:val="009A2B57"/>
    <w:rsid w:val="009A3642"/>
    <w:rsid w:val="009A3A1E"/>
    <w:rsid w:val="009A66C2"/>
    <w:rsid w:val="009A776B"/>
    <w:rsid w:val="009B106A"/>
    <w:rsid w:val="009B4C1E"/>
    <w:rsid w:val="009B5725"/>
    <w:rsid w:val="009C181C"/>
    <w:rsid w:val="009C1BFB"/>
    <w:rsid w:val="009C58AB"/>
    <w:rsid w:val="009C6954"/>
    <w:rsid w:val="009C6BFA"/>
    <w:rsid w:val="009C7087"/>
    <w:rsid w:val="009C73A3"/>
    <w:rsid w:val="009D3BA9"/>
    <w:rsid w:val="009D3BC4"/>
    <w:rsid w:val="009D40B5"/>
    <w:rsid w:val="009D42F0"/>
    <w:rsid w:val="009D4B62"/>
    <w:rsid w:val="009E21DD"/>
    <w:rsid w:val="009E34FB"/>
    <w:rsid w:val="009E4974"/>
    <w:rsid w:val="009E5B00"/>
    <w:rsid w:val="009E6F8D"/>
    <w:rsid w:val="009E77CD"/>
    <w:rsid w:val="009E78C0"/>
    <w:rsid w:val="009E7E43"/>
    <w:rsid w:val="009F0327"/>
    <w:rsid w:val="009F7CF7"/>
    <w:rsid w:val="00A03445"/>
    <w:rsid w:val="00A12DDA"/>
    <w:rsid w:val="00A144E9"/>
    <w:rsid w:val="00A14D85"/>
    <w:rsid w:val="00A16910"/>
    <w:rsid w:val="00A23F5A"/>
    <w:rsid w:val="00A261D0"/>
    <w:rsid w:val="00A30499"/>
    <w:rsid w:val="00A329C3"/>
    <w:rsid w:val="00A336A5"/>
    <w:rsid w:val="00A33BF0"/>
    <w:rsid w:val="00A33F5D"/>
    <w:rsid w:val="00A354FD"/>
    <w:rsid w:val="00A3737A"/>
    <w:rsid w:val="00A37622"/>
    <w:rsid w:val="00A43D69"/>
    <w:rsid w:val="00A44B9F"/>
    <w:rsid w:val="00A520AB"/>
    <w:rsid w:val="00A54EB5"/>
    <w:rsid w:val="00A55880"/>
    <w:rsid w:val="00A57645"/>
    <w:rsid w:val="00A62CFE"/>
    <w:rsid w:val="00A64047"/>
    <w:rsid w:val="00A65CE1"/>
    <w:rsid w:val="00A65EB7"/>
    <w:rsid w:val="00A66E19"/>
    <w:rsid w:val="00A73CF8"/>
    <w:rsid w:val="00A75B8B"/>
    <w:rsid w:val="00A75E05"/>
    <w:rsid w:val="00A77777"/>
    <w:rsid w:val="00A77A8F"/>
    <w:rsid w:val="00A824EE"/>
    <w:rsid w:val="00A873BC"/>
    <w:rsid w:val="00A87791"/>
    <w:rsid w:val="00A91CE3"/>
    <w:rsid w:val="00A92CB3"/>
    <w:rsid w:val="00A93577"/>
    <w:rsid w:val="00A937C7"/>
    <w:rsid w:val="00A94AB0"/>
    <w:rsid w:val="00A95FA5"/>
    <w:rsid w:val="00AA0ADB"/>
    <w:rsid w:val="00AA6D54"/>
    <w:rsid w:val="00AA7A10"/>
    <w:rsid w:val="00AB3D9E"/>
    <w:rsid w:val="00AB428E"/>
    <w:rsid w:val="00AB4446"/>
    <w:rsid w:val="00AB4DE3"/>
    <w:rsid w:val="00AB6221"/>
    <w:rsid w:val="00AB6FE1"/>
    <w:rsid w:val="00AC2E24"/>
    <w:rsid w:val="00AC401B"/>
    <w:rsid w:val="00AC4081"/>
    <w:rsid w:val="00AC589E"/>
    <w:rsid w:val="00AD04EC"/>
    <w:rsid w:val="00AD057D"/>
    <w:rsid w:val="00AD494A"/>
    <w:rsid w:val="00AD518C"/>
    <w:rsid w:val="00AE02ED"/>
    <w:rsid w:val="00AE1257"/>
    <w:rsid w:val="00AE4AA6"/>
    <w:rsid w:val="00AE5E7B"/>
    <w:rsid w:val="00AE63BA"/>
    <w:rsid w:val="00AE71BA"/>
    <w:rsid w:val="00AE7756"/>
    <w:rsid w:val="00AF1DE8"/>
    <w:rsid w:val="00AF2E13"/>
    <w:rsid w:val="00AF420E"/>
    <w:rsid w:val="00AF66B3"/>
    <w:rsid w:val="00AF6B05"/>
    <w:rsid w:val="00B0020D"/>
    <w:rsid w:val="00B0143A"/>
    <w:rsid w:val="00B01C03"/>
    <w:rsid w:val="00B04AFA"/>
    <w:rsid w:val="00B05D24"/>
    <w:rsid w:val="00B11C20"/>
    <w:rsid w:val="00B11E67"/>
    <w:rsid w:val="00B14F78"/>
    <w:rsid w:val="00B14F8F"/>
    <w:rsid w:val="00B16BC7"/>
    <w:rsid w:val="00B20AE1"/>
    <w:rsid w:val="00B20DDB"/>
    <w:rsid w:val="00B20DE6"/>
    <w:rsid w:val="00B26322"/>
    <w:rsid w:val="00B267CC"/>
    <w:rsid w:val="00B3755E"/>
    <w:rsid w:val="00B37CF8"/>
    <w:rsid w:val="00B41A05"/>
    <w:rsid w:val="00B427B2"/>
    <w:rsid w:val="00B43AD7"/>
    <w:rsid w:val="00B43BD0"/>
    <w:rsid w:val="00B44DFB"/>
    <w:rsid w:val="00B51658"/>
    <w:rsid w:val="00B51970"/>
    <w:rsid w:val="00B556D8"/>
    <w:rsid w:val="00B56BF7"/>
    <w:rsid w:val="00B57A98"/>
    <w:rsid w:val="00B57E92"/>
    <w:rsid w:val="00B60741"/>
    <w:rsid w:val="00B61C04"/>
    <w:rsid w:val="00B63DD0"/>
    <w:rsid w:val="00B64768"/>
    <w:rsid w:val="00B65E39"/>
    <w:rsid w:val="00B673FC"/>
    <w:rsid w:val="00B72142"/>
    <w:rsid w:val="00B723AC"/>
    <w:rsid w:val="00B7314B"/>
    <w:rsid w:val="00B73F92"/>
    <w:rsid w:val="00B74105"/>
    <w:rsid w:val="00B7421E"/>
    <w:rsid w:val="00B74273"/>
    <w:rsid w:val="00B75129"/>
    <w:rsid w:val="00B76D9A"/>
    <w:rsid w:val="00B77A17"/>
    <w:rsid w:val="00B819FB"/>
    <w:rsid w:val="00B83F55"/>
    <w:rsid w:val="00B86125"/>
    <w:rsid w:val="00B8696B"/>
    <w:rsid w:val="00B86E0A"/>
    <w:rsid w:val="00B9479D"/>
    <w:rsid w:val="00B96B36"/>
    <w:rsid w:val="00BA2ABF"/>
    <w:rsid w:val="00BA329B"/>
    <w:rsid w:val="00BA6B26"/>
    <w:rsid w:val="00BA7A41"/>
    <w:rsid w:val="00BB0637"/>
    <w:rsid w:val="00BB71A4"/>
    <w:rsid w:val="00BC131B"/>
    <w:rsid w:val="00BC2CA7"/>
    <w:rsid w:val="00BD041C"/>
    <w:rsid w:val="00BD24B3"/>
    <w:rsid w:val="00BD2724"/>
    <w:rsid w:val="00BD2B13"/>
    <w:rsid w:val="00BD65FB"/>
    <w:rsid w:val="00BD6877"/>
    <w:rsid w:val="00BE5BE4"/>
    <w:rsid w:val="00BE5F2F"/>
    <w:rsid w:val="00BF041F"/>
    <w:rsid w:val="00BF0587"/>
    <w:rsid w:val="00BF28D1"/>
    <w:rsid w:val="00BF36B6"/>
    <w:rsid w:val="00BF3EB4"/>
    <w:rsid w:val="00BF4B4E"/>
    <w:rsid w:val="00BF4D0D"/>
    <w:rsid w:val="00BF5AD9"/>
    <w:rsid w:val="00BF62F8"/>
    <w:rsid w:val="00C02082"/>
    <w:rsid w:val="00C04E0D"/>
    <w:rsid w:val="00C06CF1"/>
    <w:rsid w:val="00C075B5"/>
    <w:rsid w:val="00C07D1A"/>
    <w:rsid w:val="00C108DA"/>
    <w:rsid w:val="00C1145C"/>
    <w:rsid w:val="00C11AA0"/>
    <w:rsid w:val="00C11DED"/>
    <w:rsid w:val="00C15396"/>
    <w:rsid w:val="00C15A01"/>
    <w:rsid w:val="00C1624A"/>
    <w:rsid w:val="00C1658A"/>
    <w:rsid w:val="00C20C69"/>
    <w:rsid w:val="00C212BB"/>
    <w:rsid w:val="00C24DC5"/>
    <w:rsid w:val="00C27AA3"/>
    <w:rsid w:val="00C32B22"/>
    <w:rsid w:val="00C361D5"/>
    <w:rsid w:val="00C36695"/>
    <w:rsid w:val="00C37955"/>
    <w:rsid w:val="00C40115"/>
    <w:rsid w:val="00C406DB"/>
    <w:rsid w:val="00C40BE3"/>
    <w:rsid w:val="00C51453"/>
    <w:rsid w:val="00C5151D"/>
    <w:rsid w:val="00C52A39"/>
    <w:rsid w:val="00C541B1"/>
    <w:rsid w:val="00C72A21"/>
    <w:rsid w:val="00C761A1"/>
    <w:rsid w:val="00C77DD7"/>
    <w:rsid w:val="00C80CCD"/>
    <w:rsid w:val="00C80DA8"/>
    <w:rsid w:val="00C84B8B"/>
    <w:rsid w:val="00C84E99"/>
    <w:rsid w:val="00C8580A"/>
    <w:rsid w:val="00C87DA0"/>
    <w:rsid w:val="00C913CC"/>
    <w:rsid w:val="00C95111"/>
    <w:rsid w:val="00C954CB"/>
    <w:rsid w:val="00CA13DD"/>
    <w:rsid w:val="00CB1E9C"/>
    <w:rsid w:val="00CB3A4E"/>
    <w:rsid w:val="00CB71D7"/>
    <w:rsid w:val="00CC5787"/>
    <w:rsid w:val="00CC71CB"/>
    <w:rsid w:val="00CD2AA9"/>
    <w:rsid w:val="00CD2E25"/>
    <w:rsid w:val="00CE74B1"/>
    <w:rsid w:val="00CF0B23"/>
    <w:rsid w:val="00CF7533"/>
    <w:rsid w:val="00D00BC9"/>
    <w:rsid w:val="00D01A68"/>
    <w:rsid w:val="00D028C8"/>
    <w:rsid w:val="00D0494D"/>
    <w:rsid w:val="00D053BA"/>
    <w:rsid w:val="00D0572A"/>
    <w:rsid w:val="00D06D17"/>
    <w:rsid w:val="00D076DD"/>
    <w:rsid w:val="00D10250"/>
    <w:rsid w:val="00D12FB9"/>
    <w:rsid w:val="00D161A5"/>
    <w:rsid w:val="00D1641A"/>
    <w:rsid w:val="00D22FAE"/>
    <w:rsid w:val="00D269DB"/>
    <w:rsid w:val="00D276FF"/>
    <w:rsid w:val="00D27AA3"/>
    <w:rsid w:val="00D31A6B"/>
    <w:rsid w:val="00D32707"/>
    <w:rsid w:val="00D3468F"/>
    <w:rsid w:val="00D36004"/>
    <w:rsid w:val="00D409F4"/>
    <w:rsid w:val="00D40CED"/>
    <w:rsid w:val="00D42B53"/>
    <w:rsid w:val="00D42D10"/>
    <w:rsid w:val="00D42E3D"/>
    <w:rsid w:val="00D4453A"/>
    <w:rsid w:val="00D44C28"/>
    <w:rsid w:val="00D4637F"/>
    <w:rsid w:val="00D512CC"/>
    <w:rsid w:val="00D514AE"/>
    <w:rsid w:val="00D52063"/>
    <w:rsid w:val="00D54BA1"/>
    <w:rsid w:val="00D63B03"/>
    <w:rsid w:val="00D64947"/>
    <w:rsid w:val="00D66A7F"/>
    <w:rsid w:val="00D67768"/>
    <w:rsid w:val="00D727FC"/>
    <w:rsid w:val="00D73025"/>
    <w:rsid w:val="00D731BB"/>
    <w:rsid w:val="00D738E1"/>
    <w:rsid w:val="00D8405B"/>
    <w:rsid w:val="00D84069"/>
    <w:rsid w:val="00D92F81"/>
    <w:rsid w:val="00D94A6E"/>
    <w:rsid w:val="00D95FFB"/>
    <w:rsid w:val="00D9695D"/>
    <w:rsid w:val="00DA1545"/>
    <w:rsid w:val="00DA2846"/>
    <w:rsid w:val="00DA353A"/>
    <w:rsid w:val="00DA392C"/>
    <w:rsid w:val="00DA6B44"/>
    <w:rsid w:val="00DA7316"/>
    <w:rsid w:val="00DB0B15"/>
    <w:rsid w:val="00DB14CF"/>
    <w:rsid w:val="00DB500F"/>
    <w:rsid w:val="00DB5FB8"/>
    <w:rsid w:val="00DB6CBB"/>
    <w:rsid w:val="00DB75F1"/>
    <w:rsid w:val="00DC0852"/>
    <w:rsid w:val="00DC667C"/>
    <w:rsid w:val="00DD5237"/>
    <w:rsid w:val="00DE1BC7"/>
    <w:rsid w:val="00DF20DF"/>
    <w:rsid w:val="00DF2164"/>
    <w:rsid w:val="00DF2302"/>
    <w:rsid w:val="00DF3E57"/>
    <w:rsid w:val="00DF50D3"/>
    <w:rsid w:val="00DF7E7F"/>
    <w:rsid w:val="00E023EE"/>
    <w:rsid w:val="00E049F9"/>
    <w:rsid w:val="00E140E0"/>
    <w:rsid w:val="00E15459"/>
    <w:rsid w:val="00E15C52"/>
    <w:rsid w:val="00E16C6E"/>
    <w:rsid w:val="00E16E41"/>
    <w:rsid w:val="00E20D05"/>
    <w:rsid w:val="00E2207E"/>
    <w:rsid w:val="00E2448F"/>
    <w:rsid w:val="00E24C77"/>
    <w:rsid w:val="00E26BB4"/>
    <w:rsid w:val="00E305AB"/>
    <w:rsid w:val="00E319E4"/>
    <w:rsid w:val="00E32350"/>
    <w:rsid w:val="00E36664"/>
    <w:rsid w:val="00E370EA"/>
    <w:rsid w:val="00E37D4D"/>
    <w:rsid w:val="00E40920"/>
    <w:rsid w:val="00E42567"/>
    <w:rsid w:val="00E43225"/>
    <w:rsid w:val="00E43C84"/>
    <w:rsid w:val="00E45F74"/>
    <w:rsid w:val="00E53118"/>
    <w:rsid w:val="00E57A55"/>
    <w:rsid w:val="00E57D4E"/>
    <w:rsid w:val="00E60DAD"/>
    <w:rsid w:val="00E62A9F"/>
    <w:rsid w:val="00E62FFD"/>
    <w:rsid w:val="00E643F1"/>
    <w:rsid w:val="00E679DA"/>
    <w:rsid w:val="00E72D66"/>
    <w:rsid w:val="00E77301"/>
    <w:rsid w:val="00E7767D"/>
    <w:rsid w:val="00E800F6"/>
    <w:rsid w:val="00E82BAA"/>
    <w:rsid w:val="00E83701"/>
    <w:rsid w:val="00E85615"/>
    <w:rsid w:val="00E90DE9"/>
    <w:rsid w:val="00E92118"/>
    <w:rsid w:val="00E92699"/>
    <w:rsid w:val="00E928AE"/>
    <w:rsid w:val="00E96812"/>
    <w:rsid w:val="00EA051C"/>
    <w:rsid w:val="00EA2028"/>
    <w:rsid w:val="00EA395D"/>
    <w:rsid w:val="00EA5E23"/>
    <w:rsid w:val="00EA6798"/>
    <w:rsid w:val="00EA7B49"/>
    <w:rsid w:val="00EA7CFA"/>
    <w:rsid w:val="00EB497D"/>
    <w:rsid w:val="00EB57EC"/>
    <w:rsid w:val="00EB7753"/>
    <w:rsid w:val="00EC28ED"/>
    <w:rsid w:val="00EC4F1F"/>
    <w:rsid w:val="00EC529B"/>
    <w:rsid w:val="00ED0400"/>
    <w:rsid w:val="00ED04CE"/>
    <w:rsid w:val="00ED4480"/>
    <w:rsid w:val="00ED55AD"/>
    <w:rsid w:val="00ED5623"/>
    <w:rsid w:val="00ED6814"/>
    <w:rsid w:val="00EE2600"/>
    <w:rsid w:val="00EE6928"/>
    <w:rsid w:val="00EE71DE"/>
    <w:rsid w:val="00EF23A0"/>
    <w:rsid w:val="00EF23E9"/>
    <w:rsid w:val="00EF2EA3"/>
    <w:rsid w:val="00EF60F4"/>
    <w:rsid w:val="00F00174"/>
    <w:rsid w:val="00F013CC"/>
    <w:rsid w:val="00F01804"/>
    <w:rsid w:val="00F02D97"/>
    <w:rsid w:val="00F04636"/>
    <w:rsid w:val="00F04DFE"/>
    <w:rsid w:val="00F05833"/>
    <w:rsid w:val="00F06F97"/>
    <w:rsid w:val="00F10008"/>
    <w:rsid w:val="00F102A9"/>
    <w:rsid w:val="00F16BAB"/>
    <w:rsid w:val="00F20A64"/>
    <w:rsid w:val="00F20EC5"/>
    <w:rsid w:val="00F22934"/>
    <w:rsid w:val="00F24AA4"/>
    <w:rsid w:val="00F24E05"/>
    <w:rsid w:val="00F26A83"/>
    <w:rsid w:val="00F30C79"/>
    <w:rsid w:val="00F32705"/>
    <w:rsid w:val="00F33AC6"/>
    <w:rsid w:val="00F352C4"/>
    <w:rsid w:val="00F35C92"/>
    <w:rsid w:val="00F37828"/>
    <w:rsid w:val="00F409AE"/>
    <w:rsid w:val="00F40FA3"/>
    <w:rsid w:val="00F41017"/>
    <w:rsid w:val="00F41309"/>
    <w:rsid w:val="00F424C9"/>
    <w:rsid w:val="00F4623B"/>
    <w:rsid w:val="00F6055A"/>
    <w:rsid w:val="00F60826"/>
    <w:rsid w:val="00F614BC"/>
    <w:rsid w:val="00F64350"/>
    <w:rsid w:val="00F658C7"/>
    <w:rsid w:val="00F70215"/>
    <w:rsid w:val="00F70DC3"/>
    <w:rsid w:val="00F723C2"/>
    <w:rsid w:val="00F7241D"/>
    <w:rsid w:val="00F72B54"/>
    <w:rsid w:val="00F84CD0"/>
    <w:rsid w:val="00F85F9D"/>
    <w:rsid w:val="00F86211"/>
    <w:rsid w:val="00F906A3"/>
    <w:rsid w:val="00F932B6"/>
    <w:rsid w:val="00F9506E"/>
    <w:rsid w:val="00FA04A0"/>
    <w:rsid w:val="00FA1265"/>
    <w:rsid w:val="00FA1D47"/>
    <w:rsid w:val="00FA40F5"/>
    <w:rsid w:val="00FA4D69"/>
    <w:rsid w:val="00FA6BCF"/>
    <w:rsid w:val="00FB11DA"/>
    <w:rsid w:val="00FB2147"/>
    <w:rsid w:val="00FB3914"/>
    <w:rsid w:val="00FB516F"/>
    <w:rsid w:val="00FB5359"/>
    <w:rsid w:val="00FC31ED"/>
    <w:rsid w:val="00FC3F49"/>
    <w:rsid w:val="00FC5DF3"/>
    <w:rsid w:val="00FC6B36"/>
    <w:rsid w:val="00FC7270"/>
    <w:rsid w:val="00FD0AE5"/>
    <w:rsid w:val="00FD1148"/>
    <w:rsid w:val="00FE095C"/>
    <w:rsid w:val="00FE0B14"/>
    <w:rsid w:val="00FE7259"/>
    <w:rsid w:val="00FF0FE8"/>
    <w:rsid w:val="00FF6D88"/>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4B67D30F"/>
  <w15:docId w15:val="{235E96E6-5D26-4EB3-B6CF-004A9A71D0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qFormat="1"/>
    <w:lsdException w:name="heading 4" w:qFormat="1"/>
    <w:lsdException w:name="heading 5" w:qFormat="1"/>
    <w:lsdException w:name="heading 6"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iPriority="99"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6354F5"/>
    <w:pPr>
      <w:spacing w:before="120" w:line="312" w:lineRule="auto"/>
      <w:ind w:firstLine="567"/>
      <w:jc w:val="both"/>
    </w:pPr>
    <w:rPr>
      <w:sz w:val="26"/>
      <w:szCs w:val="24"/>
    </w:rPr>
  </w:style>
  <w:style w:type="paragraph" w:styleId="Heading1">
    <w:name w:val="heading 1"/>
    <w:basedOn w:val="Normal"/>
    <w:next w:val="Normal"/>
    <w:qFormat/>
    <w:rsid w:val="00597ACF"/>
    <w:pPr>
      <w:keepNext/>
      <w:numPr>
        <w:numId w:val="1"/>
      </w:numPr>
      <w:spacing w:before="60" w:after="480" w:line="288" w:lineRule="auto"/>
      <w:jc w:val="center"/>
      <w:outlineLvl w:val="0"/>
    </w:pPr>
    <w:rPr>
      <w:rFonts w:cs="Arial"/>
      <w:b/>
      <w:bCs/>
      <w:kern w:val="32"/>
      <w:sz w:val="32"/>
      <w:szCs w:val="32"/>
    </w:rPr>
  </w:style>
  <w:style w:type="paragraph" w:styleId="Heading2">
    <w:name w:val="heading 2"/>
    <w:basedOn w:val="Normal"/>
    <w:next w:val="Normal"/>
    <w:qFormat/>
    <w:rsid w:val="000B6FBD"/>
    <w:pPr>
      <w:keepNext/>
      <w:numPr>
        <w:ilvl w:val="1"/>
        <w:numId w:val="1"/>
      </w:numPr>
      <w:jc w:val="left"/>
      <w:outlineLvl w:val="1"/>
    </w:pPr>
    <w:rPr>
      <w:rFonts w:cs="Arial"/>
      <w:b/>
      <w:bCs/>
      <w:iCs/>
      <w:szCs w:val="28"/>
    </w:rPr>
  </w:style>
  <w:style w:type="paragraph" w:styleId="Heading3">
    <w:name w:val="heading 3"/>
    <w:basedOn w:val="Normal"/>
    <w:next w:val="Normal"/>
    <w:qFormat/>
    <w:rsid w:val="00E2448F"/>
    <w:pPr>
      <w:keepNext/>
      <w:numPr>
        <w:ilvl w:val="2"/>
        <w:numId w:val="1"/>
      </w:numPr>
      <w:jc w:val="left"/>
      <w:outlineLvl w:val="2"/>
    </w:pPr>
    <w:rPr>
      <w:rFonts w:cs="Arial"/>
      <w:b/>
      <w:bCs/>
      <w:szCs w:val="26"/>
    </w:rPr>
  </w:style>
  <w:style w:type="paragraph" w:styleId="Heading4">
    <w:name w:val="heading 4"/>
    <w:basedOn w:val="Normal"/>
    <w:next w:val="Normal"/>
    <w:qFormat/>
    <w:rsid w:val="00DB6CBB"/>
    <w:pPr>
      <w:keepNext/>
      <w:ind w:firstLine="0"/>
      <w:outlineLvl w:val="3"/>
    </w:pPr>
    <w:rPr>
      <w:b/>
      <w:bCs/>
      <w:szCs w:val="28"/>
    </w:rPr>
  </w:style>
  <w:style w:type="paragraph" w:styleId="Heading5">
    <w:name w:val="heading 5"/>
    <w:basedOn w:val="Normal"/>
    <w:next w:val="Normal"/>
    <w:qFormat/>
    <w:rsid w:val="00597ACF"/>
    <w:pPr>
      <w:numPr>
        <w:ilvl w:val="4"/>
        <w:numId w:val="1"/>
      </w:numPr>
      <w:spacing w:before="240" w:after="60"/>
      <w:outlineLvl w:val="4"/>
    </w:pPr>
    <w:rPr>
      <w:b/>
      <w:bCs/>
      <w:i/>
      <w:iCs/>
      <w:szCs w:val="26"/>
    </w:rPr>
  </w:style>
  <w:style w:type="paragraph" w:styleId="Heading6">
    <w:name w:val="heading 6"/>
    <w:basedOn w:val="Normal"/>
    <w:next w:val="Normal"/>
    <w:qFormat/>
    <w:rsid w:val="00597ACF"/>
    <w:pPr>
      <w:numPr>
        <w:ilvl w:val="5"/>
        <w:numId w:val="1"/>
      </w:numPr>
      <w:spacing w:before="240" w:after="60"/>
      <w:outlineLvl w:val="5"/>
    </w:pPr>
    <w:rPr>
      <w:b/>
      <w:bCs/>
      <w:sz w:val="22"/>
      <w:szCs w:val="22"/>
    </w:rPr>
  </w:style>
  <w:style w:type="paragraph" w:styleId="Heading7">
    <w:name w:val="heading 7"/>
    <w:basedOn w:val="Normal"/>
    <w:next w:val="Normal"/>
    <w:qFormat/>
    <w:rsid w:val="00597ACF"/>
    <w:pPr>
      <w:numPr>
        <w:ilvl w:val="6"/>
        <w:numId w:val="1"/>
      </w:numPr>
      <w:spacing w:before="240" w:after="60"/>
      <w:outlineLvl w:val="6"/>
    </w:pPr>
    <w:rPr>
      <w:sz w:val="24"/>
    </w:rPr>
  </w:style>
  <w:style w:type="paragraph" w:styleId="Heading8">
    <w:name w:val="heading 8"/>
    <w:basedOn w:val="Normal"/>
    <w:next w:val="Normal"/>
    <w:qFormat/>
    <w:rsid w:val="00597ACF"/>
    <w:pPr>
      <w:numPr>
        <w:ilvl w:val="7"/>
        <w:numId w:val="1"/>
      </w:numPr>
      <w:spacing w:before="240" w:after="60"/>
      <w:outlineLvl w:val="7"/>
    </w:pPr>
    <w:rPr>
      <w:i/>
      <w:iCs/>
      <w:sz w:val="24"/>
    </w:rPr>
  </w:style>
  <w:style w:type="paragraph" w:styleId="Heading9">
    <w:name w:val="heading 9"/>
    <w:basedOn w:val="Normal"/>
    <w:next w:val="Normal"/>
    <w:qFormat/>
    <w:rsid w:val="00597ACF"/>
    <w:pPr>
      <w:numPr>
        <w:ilvl w:val="8"/>
        <w:numId w:val="1"/>
      </w:numPr>
      <w:spacing w:before="240" w:after="60"/>
      <w:outlineLvl w:val="8"/>
    </w:pPr>
    <w:rPr>
      <w:rFonts w:ascii="Arial" w:hAnsi="Arial" w:cs="Arial"/>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Footer">
    <w:name w:val="footer"/>
    <w:basedOn w:val="Normal"/>
    <w:rsid w:val="008F3A79"/>
    <w:pPr>
      <w:tabs>
        <w:tab w:val="center" w:pos="4320"/>
        <w:tab w:val="right" w:pos="8640"/>
      </w:tabs>
    </w:pPr>
  </w:style>
  <w:style w:type="character" w:styleId="PageNumber">
    <w:name w:val="page number"/>
    <w:basedOn w:val="DefaultParagraphFont"/>
    <w:rsid w:val="008F3A79"/>
  </w:style>
  <w:style w:type="paragraph" w:styleId="TOC1">
    <w:name w:val="toc 1"/>
    <w:basedOn w:val="Normal"/>
    <w:next w:val="Normal"/>
    <w:uiPriority w:val="39"/>
    <w:rsid w:val="00511681"/>
    <w:pPr>
      <w:tabs>
        <w:tab w:val="right" w:leader="dot" w:pos="8778"/>
      </w:tabs>
      <w:spacing w:before="60"/>
      <w:ind w:firstLine="0"/>
    </w:pPr>
    <w:rPr>
      <w:noProof/>
    </w:rPr>
  </w:style>
  <w:style w:type="character" w:styleId="Hyperlink">
    <w:name w:val="Hyperlink"/>
    <w:basedOn w:val="DefaultParagraphFont"/>
    <w:uiPriority w:val="99"/>
    <w:rsid w:val="003510E3"/>
    <w:rPr>
      <w:color w:val="0000FF"/>
      <w:u w:val="single"/>
    </w:rPr>
  </w:style>
  <w:style w:type="paragraph" w:styleId="TOC2">
    <w:name w:val="toc 2"/>
    <w:basedOn w:val="Normal"/>
    <w:next w:val="Normal"/>
    <w:autoRedefine/>
    <w:uiPriority w:val="39"/>
    <w:rsid w:val="00511681"/>
    <w:pPr>
      <w:tabs>
        <w:tab w:val="right" w:leader="dot" w:pos="8778"/>
      </w:tabs>
      <w:spacing w:before="60" w:line="288" w:lineRule="auto"/>
      <w:ind w:left="284" w:firstLine="0"/>
    </w:pPr>
  </w:style>
  <w:style w:type="paragraph" w:styleId="TOC3">
    <w:name w:val="toc 3"/>
    <w:basedOn w:val="Normal"/>
    <w:next w:val="Normal"/>
    <w:autoRedefine/>
    <w:uiPriority w:val="39"/>
    <w:rsid w:val="00511681"/>
    <w:pPr>
      <w:spacing w:before="60" w:line="288" w:lineRule="auto"/>
      <w:ind w:left="567" w:firstLine="0"/>
    </w:pPr>
  </w:style>
  <w:style w:type="paragraph" w:customStyle="1" w:styleId="RefList">
    <w:name w:val="RefList"/>
    <w:basedOn w:val="Normal"/>
    <w:link w:val="RefListChar"/>
    <w:rsid w:val="00337C58"/>
    <w:pPr>
      <w:tabs>
        <w:tab w:val="num" w:pos="510"/>
      </w:tabs>
      <w:spacing w:before="60"/>
      <w:ind w:left="510" w:hanging="510"/>
    </w:pPr>
    <w:rPr>
      <w:lang w:val="fr-FR"/>
    </w:rPr>
  </w:style>
  <w:style w:type="table" w:styleId="TableGrid">
    <w:name w:val="Table Grid"/>
    <w:basedOn w:val="TableNormal"/>
    <w:uiPriority w:val="39"/>
    <w:rsid w:val="00B41A05"/>
    <w:pPr>
      <w:spacing w:before="100" w:beforeAutospacing="1" w:after="100" w:afterAutospacing="1"/>
    </w:pPr>
    <w:rPr>
      <w:sz w:val="26"/>
    </w:rPr>
    <w:tblPr>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57" w:type="dxa"/>
        <w:right w:w="57" w:type="dxa"/>
      </w:tblCellMar>
    </w:tblPr>
    <w:trPr>
      <w:jc w:val="center"/>
    </w:trPr>
    <w:tcPr>
      <w:shd w:val="clear" w:color="auto" w:fill="auto"/>
      <w:vAlign w:val="center"/>
    </w:tcPr>
  </w:style>
  <w:style w:type="paragraph" w:styleId="Caption">
    <w:name w:val="caption"/>
    <w:next w:val="Normal"/>
    <w:qFormat/>
    <w:rsid w:val="00C06CF1"/>
    <w:pPr>
      <w:jc w:val="center"/>
    </w:pPr>
    <w:rPr>
      <w:bCs/>
      <w:sz w:val="26"/>
    </w:rPr>
  </w:style>
  <w:style w:type="paragraph" w:customStyle="1" w:styleId="MTDisplayEquation">
    <w:name w:val="MTDisplayEquation"/>
    <w:basedOn w:val="Normal"/>
    <w:next w:val="Normal"/>
    <w:rsid w:val="00395895"/>
    <w:pPr>
      <w:tabs>
        <w:tab w:val="center" w:pos="4400"/>
        <w:tab w:val="right" w:pos="8780"/>
      </w:tabs>
      <w:ind w:firstLine="720"/>
    </w:pPr>
  </w:style>
  <w:style w:type="character" w:customStyle="1" w:styleId="MTEquationSection">
    <w:name w:val="MTEquationSection"/>
    <w:basedOn w:val="DefaultParagraphFont"/>
    <w:rsid w:val="00395895"/>
    <w:rPr>
      <w:vanish/>
      <w:color w:val="FF0000"/>
    </w:rPr>
  </w:style>
  <w:style w:type="paragraph" w:styleId="Header">
    <w:name w:val="header"/>
    <w:basedOn w:val="Normal"/>
    <w:link w:val="HeaderChar"/>
    <w:rsid w:val="0050292A"/>
    <w:pPr>
      <w:tabs>
        <w:tab w:val="center" w:pos="4513"/>
        <w:tab w:val="right" w:pos="9026"/>
      </w:tabs>
    </w:pPr>
  </w:style>
  <w:style w:type="character" w:customStyle="1" w:styleId="HeaderChar">
    <w:name w:val="Header Char"/>
    <w:basedOn w:val="DefaultParagraphFont"/>
    <w:link w:val="Header"/>
    <w:rsid w:val="0050292A"/>
    <w:rPr>
      <w:rFonts w:ascii=".VnTime" w:hAnsi=".VnTime"/>
      <w:sz w:val="28"/>
      <w:szCs w:val="24"/>
      <w:lang w:val="en-US" w:eastAsia="en-US"/>
    </w:rPr>
  </w:style>
  <w:style w:type="character" w:customStyle="1" w:styleId="atitle">
    <w:name w:val="atitle"/>
    <w:basedOn w:val="DefaultParagraphFont"/>
    <w:semiHidden/>
    <w:rsid w:val="00690D36"/>
  </w:style>
  <w:style w:type="paragraph" w:customStyle="1" w:styleId="NumberingStyle">
    <w:name w:val="Numbering Style"/>
    <w:next w:val="Normal"/>
    <w:link w:val="NumberingStyleChar"/>
    <w:qFormat/>
    <w:rsid w:val="00061855"/>
    <w:pPr>
      <w:numPr>
        <w:numId w:val="2"/>
      </w:numPr>
      <w:spacing w:before="120" w:line="312" w:lineRule="auto"/>
      <w:ind w:left="0" w:firstLine="0"/>
    </w:pPr>
    <w:rPr>
      <w:b/>
      <w:sz w:val="28"/>
      <w:szCs w:val="24"/>
    </w:rPr>
  </w:style>
  <w:style w:type="paragraph" w:styleId="ListParagraph">
    <w:name w:val="List Paragraph"/>
    <w:basedOn w:val="Normal"/>
    <w:link w:val="ListParagraphChar"/>
    <w:uiPriority w:val="34"/>
    <w:qFormat/>
    <w:rsid w:val="00A65EB7"/>
    <w:pPr>
      <w:ind w:left="720"/>
      <w:contextualSpacing/>
    </w:pPr>
  </w:style>
  <w:style w:type="paragraph" w:customStyle="1" w:styleId="StyleBefore3pt">
    <w:name w:val="Style Before:  3 pt"/>
    <w:basedOn w:val="Normal"/>
    <w:rsid w:val="00753684"/>
    <w:pPr>
      <w:spacing w:before="60"/>
    </w:pPr>
    <w:rPr>
      <w:szCs w:val="20"/>
    </w:rPr>
  </w:style>
  <w:style w:type="character" w:customStyle="1" w:styleId="NumberingStyleChar">
    <w:name w:val="Numbering Style Char"/>
    <w:basedOn w:val="DefaultParagraphFont"/>
    <w:link w:val="NumberingStyle"/>
    <w:rsid w:val="00061855"/>
    <w:rPr>
      <w:b/>
      <w:sz w:val="28"/>
      <w:szCs w:val="24"/>
    </w:rPr>
  </w:style>
  <w:style w:type="paragraph" w:styleId="TOC4">
    <w:name w:val="toc 4"/>
    <w:basedOn w:val="Normal"/>
    <w:next w:val="Normal"/>
    <w:autoRedefine/>
    <w:rsid w:val="002E6C36"/>
    <w:pPr>
      <w:spacing w:after="100"/>
      <w:ind w:left="839" w:firstLine="0"/>
    </w:pPr>
  </w:style>
  <w:style w:type="paragraph" w:styleId="TOC5">
    <w:name w:val="toc 5"/>
    <w:basedOn w:val="Normal"/>
    <w:next w:val="Normal"/>
    <w:autoRedefine/>
    <w:rsid w:val="002E6C36"/>
    <w:pPr>
      <w:spacing w:after="100"/>
      <w:ind w:left="1123" w:firstLine="0"/>
    </w:pPr>
  </w:style>
  <w:style w:type="paragraph" w:styleId="TOC6">
    <w:name w:val="toc 6"/>
    <w:basedOn w:val="Normal"/>
    <w:next w:val="Normal"/>
    <w:autoRedefine/>
    <w:rsid w:val="002E6C36"/>
    <w:pPr>
      <w:spacing w:after="100"/>
      <w:ind w:left="1400" w:firstLine="0"/>
    </w:pPr>
  </w:style>
  <w:style w:type="paragraph" w:styleId="TOC7">
    <w:name w:val="toc 7"/>
    <w:basedOn w:val="Normal"/>
    <w:next w:val="Normal"/>
    <w:autoRedefine/>
    <w:rsid w:val="002E6C36"/>
    <w:pPr>
      <w:spacing w:after="100"/>
      <w:ind w:left="1678" w:firstLine="0"/>
    </w:pPr>
  </w:style>
  <w:style w:type="paragraph" w:styleId="TOC8">
    <w:name w:val="toc 8"/>
    <w:basedOn w:val="Normal"/>
    <w:next w:val="Normal"/>
    <w:autoRedefine/>
    <w:rsid w:val="002E6C36"/>
    <w:pPr>
      <w:spacing w:after="100"/>
      <w:ind w:left="1962" w:firstLine="0"/>
    </w:pPr>
  </w:style>
  <w:style w:type="paragraph" w:styleId="TOC9">
    <w:name w:val="toc 9"/>
    <w:basedOn w:val="Normal"/>
    <w:next w:val="Normal"/>
    <w:autoRedefine/>
    <w:rsid w:val="002E6C36"/>
    <w:pPr>
      <w:spacing w:after="100"/>
      <w:ind w:left="2240" w:firstLine="0"/>
    </w:pPr>
  </w:style>
  <w:style w:type="paragraph" w:customStyle="1" w:styleId="Like-Numbering">
    <w:name w:val="Like-Numbering"/>
    <w:link w:val="Like-NumberingChar"/>
    <w:qFormat/>
    <w:rsid w:val="00A54EB5"/>
    <w:pPr>
      <w:spacing w:before="120" w:line="312" w:lineRule="auto"/>
    </w:pPr>
    <w:rPr>
      <w:b/>
      <w:sz w:val="26"/>
      <w:szCs w:val="24"/>
    </w:rPr>
  </w:style>
  <w:style w:type="paragraph" w:styleId="BalloonText">
    <w:name w:val="Balloon Text"/>
    <w:basedOn w:val="Normal"/>
    <w:link w:val="BalloonTextChar"/>
    <w:rsid w:val="000F1E18"/>
    <w:pPr>
      <w:spacing w:before="0" w:line="240" w:lineRule="auto"/>
    </w:pPr>
    <w:rPr>
      <w:rFonts w:ascii="Tahoma" w:hAnsi="Tahoma" w:cs="Tahoma"/>
      <w:sz w:val="16"/>
      <w:szCs w:val="16"/>
    </w:rPr>
  </w:style>
  <w:style w:type="character" w:customStyle="1" w:styleId="Like-NumberingChar">
    <w:name w:val="Like-Numbering Char"/>
    <w:basedOn w:val="DefaultParagraphFont"/>
    <w:link w:val="Like-Numbering"/>
    <w:rsid w:val="00A54EB5"/>
    <w:rPr>
      <w:b/>
      <w:sz w:val="26"/>
      <w:szCs w:val="24"/>
    </w:rPr>
  </w:style>
  <w:style w:type="character" w:customStyle="1" w:styleId="BalloonTextChar">
    <w:name w:val="Balloon Text Char"/>
    <w:basedOn w:val="DefaultParagraphFont"/>
    <w:link w:val="BalloonText"/>
    <w:rsid w:val="000F1E18"/>
    <w:rPr>
      <w:rFonts w:ascii="Tahoma" w:hAnsi="Tahoma" w:cs="Tahoma"/>
      <w:sz w:val="16"/>
      <w:szCs w:val="16"/>
    </w:rPr>
  </w:style>
  <w:style w:type="table" w:styleId="TableTheme">
    <w:name w:val="Table Theme"/>
    <w:basedOn w:val="TableNormal"/>
    <w:rsid w:val="00625D4A"/>
    <w:pPr>
      <w:spacing w:before="120" w:line="312" w:lineRule="auto"/>
      <w:ind w:firstLine="56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rsid w:val="00511681"/>
    <w:pPr>
      <w:spacing w:before="60"/>
      <w:ind w:firstLine="0"/>
    </w:pPr>
  </w:style>
  <w:style w:type="character" w:styleId="PlaceholderText">
    <w:name w:val="Placeholder Text"/>
    <w:basedOn w:val="DefaultParagraphFont"/>
    <w:uiPriority w:val="99"/>
    <w:semiHidden/>
    <w:rsid w:val="00B11C20"/>
    <w:rPr>
      <w:color w:val="808080"/>
    </w:rPr>
  </w:style>
  <w:style w:type="paragraph" w:customStyle="1" w:styleId="Tailieuthamkhao">
    <w:name w:val="Tai lieu tham khao"/>
    <w:basedOn w:val="RefList"/>
    <w:link w:val="TailieuthamkhaoChar"/>
    <w:qFormat/>
    <w:rsid w:val="0000420E"/>
    <w:pPr>
      <w:numPr>
        <w:numId w:val="3"/>
      </w:numPr>
      <w:ind w:left="0" w:firstLine="0"/>
    </w:pPr>
  </w:style>
  <w:style w:type="character" w:customStyle="1" w:styleId="RefListChar">
    <w:name w:val="RefList Char"/>
    <w:basedOn w:val="DefaultParagraphFont"/>
    <w:link w:val="RefList"/>
    <w:rsid w:val="0000420E"/>
    <w:rPr>
      <w:sz w:val="26"/>
      <w:szCs w:val="24"/>
      <w:lang w:val="fr-FR"/>
    </w:rPr>
  </w:style>
  <w:style w:type="character" w:customStyle="1" w:styleId="TailieuthamkhaoChar">
    <w:name w:val="Tai lieu tham khao Char"/>
    <w:basedOn w:val="RefListChar"/>
    <w:link w:val="Tailieuthamkhao"/>
    <w:rsid w:val="0000420E"/>
    <w:rPr>
      <w:sz w:val="26"/>
      <w:szCs w:val="24"/>
      <w:lang w:val="fr-FR"/>
    </w:rPr>
  </w:style>
  <w:style w:type="paragraph" w:styleId="NoSpacing">
    <w:name w:val="No Spacing"/>
    <w:link w:val="NoSpacingChar"/>
    <w:uiPriority w:val="1"/>
    <w:qFormat/>
    <w:rsid w:val="00890157"/>
    <w:rPr>
      <w:rFonts w:asciiTheme="minorHAnsi" w:eastAsiaTheme="minorEastAsia" w:hAnsiTheme="minorHAnsi" w:cstheme="minorBidi"/>
      <w:sz w:val="22"/>
      <w:szCs w:val="22"/>
    </w:rPr>
  </w:style>
  <w:style w:type="character" w:customStyle="1" w:styleId="NoSpacingChar">
    <w:name w:val="No Spacing Char"/>
    <w:basedOn w:val="DefaultParagraphFont"/>
    <w:link w:val="NoSpacing"/>
    <w:uiPriority w:val="1"/>
    <w:rsid w:val="00890157"/>
    <w:rPr>
      <w:rFonts w:asciiTheme="minorHAnsi" w:eastAsiaTheme="minorEastAsia" w:hAnsiTheme="minorHAnsi" w:cstheme="minorBidi"/>
      <w:sz w:val="22"/>
      <w:szCs w:val="22"/>
    </w:rPr>
  </w:style>
  <w:style w:type="character" w:customStyle="1" w:styleId="UnresolvedMention1">
    <w:name w:val="Unresolved Mention1"/>
    <w:basedOn w:val="DefaultParagraphFont"/>
    <w:uiPriority w:val="99"/>
    <w:semiHidden/>
    <w:unhideWhenUsed/>
    <w:rsid w:val="006A7661"/>
    <w:rPr>
      <w:color w:val="808080"/>
      <w:shd w:val="clear" w:color="auto" w:fill="E6E6E6"/>
    </w:rPr>
  </w:style>
  <w:style w:type="character" w:customStyle="1" w:styleId="ListParagraphChar">
    <w:name w:val="List Paragraph Char"/>
    <w:basedOn w:val="DefaultParagraphFont"/>
    <w:link w:val="ListParagraph"/>
    <w:uiPriority w:val="34"/>
    <w:rsid w:val="00733E8F"/>
    <w:rPr>
      <w:sz w:val="26"/>
      <w:szCs w:val="24"/>
    </w:rPr>
  </w:style>
  <w:style w:type="character" w:styleId="Emphasis">
    <w:name w:val="Emphasis"/>
    <w:basedOn w:val="DefaultParagraphFont"/>
    <w:qFormat/>
    <w:rsid w:val="006D4020"/>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4333246">
      <w:bodyDiv w:val="1"/>
      <w:marLeft w:val="0"/>
      <w:marRight w:val="0"/>
      <w:marTop w:val="0"/>
      <w:marBottom w:val="0"/>
      <w:divBdr>
        <w:top w:val="none" w:sz="0" w:space="0" w:color="auto"/>
        <w:left w:val="none" w:sz="0" w:space="0" w:color="auto"/>
        <w:bottom w:val="none" w:sz="0" w:space="0" w:color="auto"/>
        <w:right w:val="none" w:sz="0" w:space="0" w:color="auto"/>
      </w:divBdr>
    </w:div>
    <w:div w:id="1305938386">
      <w:bodyDiv w:val="1"/>
      <w:marLeft w:val="0"/>
      <w:marRight w:val="0"/>
      <w:marTop w:val="0"/>
      <w:marBottom w:val="0"/>
      <w:divBdr>
        <w:top w:val="none" w:sz="0" w:space="0" w:color="auto"/>
        <w:left w:val="none" w:sz="0" w:space="0" w:color="auto"/>
        <w:bottom w:val="none" w:sz="0" w:space="0" w:color="auto"/>
        <w:right w:val="none" w:sz="0" w:space="0" w:color="auto"/>
      </w:divBdr>
    </w:div>
    <w:div w:id="200069485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diagramLayout" Target="diagrams/layout1.xml"/><Relationship Id="rId18" Type="http://schemas.openxmlformats.org/officeDocument/2006/relationships/image" Target="media/image3.emf"/><Relationship Id="rId26" Type="http://schemas.openxmlformats.org/officeDocument/2006/relationships/image" Target="media/image11.emf"/><Relationship Id="rId39" Type="http://schemas.openxmlformats.org/officeDocument/2006/relationships/image" Target="media/image24.emf"/><Relationship Id="rId21" Type="http://schemas.openxmlformats.org/officeDocument/2006/relationships/image" Target="media/image6.emf"/><Relationship Id="rId34" Type="http://schemas.openxmlformats.org/officeDocument/2006/relationships/image" Target="media/image19.emf"/><Relationship Id="rId42" Type="http://schemas.openxmlformats.org/officeDocument/2006/relationships/image" Target="media/image27.emf"/><Relationship Id="rId47" Type="http://schemas.openxmlformats.org/officeDocument/2006/relationships/image" Target="media/image32.emf"/><Relationship Id="rId50" Type="http://schemas.openxmlformats.org/officeDocument/2006/relationships/image" Target="media/image35.emf"/><Relationship Id="rId7" Type="http://schemas.openxmlformats.org/officeDocument/2006/relationships/endnotes" Target="endnotes.xml"/><Relationship Id="rId2" Type="http://schemas.openxmlformats.org/officeDocument/2006/relationships/numbering" Target="numbering.xml"/><Relationship Id="rId16" Type="http://schemas.microsoft.com/office/2007/relationships/diagramDrawing" Target="diagrams/drawing1.xml"/><Relationship Id="rId29" Type="http://schemas.openxmlformats.org/officeDocument/2006/relationships/image" Target="media/image14.emf"/><Relationship Id="rId11" Type="http://schemas.openxmlformats.org/officeDocument/2006/relationships/footer" Target="footer2.xml"/><Relationship Id="rId24" Type="http://schemas.openxmlformats.org/officeDocument/2006/relationships/image" Target="media/image9.emf"/><Relationship Id="rId32" Type="http://schemas.openxmlformats.org/officeDocument/2006/relationships/image" Target="media/image17.emf"/><Relationship Id="rId37" Type="http://schemas.openxmlformats.org/officeDocument/2006/relationships/image" Target="media/image22.emf"/><Relationship Id="rId40" Type="http://schemas.openxmlformats.org/officeDocument/2006/relationships/image" Target="media/image25.emf"/><Relationship Id="rId45" Type="http://schemas.openxmlformats.org/officeDocument/2006/relationships/image" Target="media/image30.emf"/><Relationship Id="rId53"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19" Type="http://schemas.openxmlformats.org/officeDocument/2006/relationships/image" Target="media/image4.emf"/><Relationship Id="rId31" Type="http://schemas.openxmlformats.org/officeDocument/2006/relationships/image" Target="media/image16.emf"/><Relationship Id="rId44" Type="http://schemas.openxmlformats.org/officeDocument/2006/relationships/image" Target="media/image29.emf"/><Relationship Id="rId52"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diagramQuickStyle" Target="diagrams/quickStyle1.xml"/><Relationship Id="rId22" Type="http://schemas.openxmlformats.org/officeDocument/2006/relationships/image" Target="media/image7.emf"/><Relationship Id="rId27" Type="http://schemas.openxmlformats.org/officeDocument/2006/relationships/image" Target="media/image12.emf"/><Relationship Id="rId30" Type="http://schemas.openxmlformats.org/officeDocument/2006/relationships/image" Target="media/image15.emf"/><Relationship Id="rId35" Type="http://schemas.openxmlformats.org/officeDocument/2006/relationships/image" Target="media/image20.emf"/><Relationship Id="rId43" Type="http://schemas.openxmlformats.org/officeDocument/2006/relationships/image" Target="media/image28.emf"/><Relationship Id="rId48" Type="http://schemas.openxmlformats.org/officeDocument/2006/relationships/image" Target="media/image33.emf"/><Relationship Id="rId8" Type="http://schemas.openxmlformats.org/officeDocument/2006/relationships/image" Target="media/image1.png"/><Relationship Id="rId51" Type="http://schemas.openxmlformats.org/officeDocument/2006/relationships/hyperlink" Target="http://www.cengageasia.com" TargetMode="External"/><Relationship Id="rId3" Type="http://schemas.openxmlformats.org/officeDocument/2006/relationships/styles" Target="styles.xml"/><Relationship Id="rId12" Type="http://schemas.openxmlformats.org/officeDocument/2006/relationships/diagramData" Target="diagrams/data1.xml"/><Relationship Id="rId17" Type="http://schemas.openxmlformats.org/officeDocument/2006/relationships/image" Target="media/image2.emf"/><Relationship Id="rId25" Type="http://schemas.openxmlformats.org/officeDocument/2006/relationships/image" Target="media/image10.emf"/><Relationship Id="rId33" Type="http://schemas.openxmlformats.org/officeDocument/2006/relationships/image" Target="media/image18.emf"/><Relationship Id="rId38" Type="http://schemas.openxmlformats.org/officeDocument/2006/relationships/image" Target="media/image23.emf"/><Relationship Id="rId46" Type="http://schemas.openxmlformats.org/officeDocument/2006/relationships/image" Target="media/image31.emf"/><Relationship Id="rId20" Type="http://schemas.openxmlformats.org/officeDocument/2006/relationships/image" Target="media/image5.emf"/><Relationship Id="rId41" Type="http://schemas.openxmlformats.org/officeDocument/2006/relationships/image" Target="media/image26.emf"/><Relationship Id="rId54"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diagramColors" Target="diagrams/colors1.xml"/><Relationship Id="rId23" Type="http://schemas.openxmlformats.org/officeDocument/2006/relationships/image" Target="media/image8.emf"/><Relationship Id="rId28" Type="http://schemas.openxmlformats.org/officeDocument/2006/relationships/image" Target="media/image13.emf"/><Relationship Id="rId36" Type="http://schemas.openxmlformats.org/officeDocument/2006/relationships/image" Target="media/image21.emf"/><Relationship Id="rId49" Type="http://schemas.openxmlformats.org/officeDocument/2006/relationships/image" Target="media/image34.emf"/></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Tran%20Trung%20Chuyen\Desktop\Mau-DATN_(Unicode).dot" TargetMode="Externa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07544B79-3520-4A88-B4F1-FAA8AB28333F}" type="doc">
      <dgm:prSet loTypeId="urn:microsoft.com/office/officeart/2005/8/layout/orgChart1" loCatId="hierarchy" qsTypeId="urn:microsoft.com/office/officeart/2005/8/quickstyle/simple1" qsCatId="simple" csTypeId="urn:microsoft.com/office/officeart/2005/8/colors/accent1_2" csCatId="accent1" phldr="1"/>
      <dgm:spPr/>
      <dgm:t>
        <a:bodyPr/>
        <a:lstStyle/>
        <a:p>
          <a:endParaRPr lang="en-US"/>
        </a:p>
      </dgm:t>
    </dgm:pt>
    <dgm:pt modelId="{9B4C672C-B706-4AFC-936B-FEB8E7180F48}">
      <dgm:prSet phldrT="[Text]" custT="1"/>
      <dgm:spPr/>
      <dgm:t>
        <a:bodyPr/>
        <a:lstStyle/>
        <a:p>
          <a:r>
            <a:rPr lang="en-US" sz="1000"/>
            <a:t>Phần mềm quản lý tài chính cho sinh viên</a:t>
          </a:r>
        </a:p>
      </dgm:t>
    </dgm:pt>
    <dgm:pt modelId="{DBF5AE04-4647-4AC4-9646-E162A1E5EFCF}" type="parTrans" cxnId="{E380FA05-44F8-4EF3-A00D-0C366E7D99F8}">
      <dgm:prSet/>
      <dgm:spPr/>
      <dgm:t>
        <a:bodyPr/>
        <a:lstStyle/>
        <a:p>
          <a:endParaRPr lang="en-US"/>
        </a:p>
      </dgm:t>
    </dgm:pt>
    <dgm:pt modelId="{C4E65954-FC74-43F1-81FF-BAC787DD7408}" type="sibTrans" cxnId="{E380FA05-44F8-4EF3-A00D-0C366E7D99F8}">
      <dgm:prSet/>
      <dgm:spPr/>
      <dgm:t>
        <a:bodyPr/>
        <a:lstStyle/>
        <a:p>
          <a:endParaRPr lang="en-US"/>
        </a:p>
      </dgm:t>
    </dgm:pt>
    <dgm:pt modelId="{ECCC2F44-BAB8-49A1-99A3-4E13BD13C55F}">
      <dgm:prSet phldrT="[Text]" custT="1"/>
      <dgm:spPr/>
      <dgm:t>
        <a:bodyPr/>
        <a:lstStyle/>
        <a:p>
          <a:r>
            <a:rPr lang="en-US" sz="1000"/>
            <a:t>Thiết lập các hủ tiền</a:t>
          </a:r>
        </a:p>
      </dgm:t>
    </dgm:pt>
    <dgm:pt modelId="{053E8799-741A-4D66-A2DC-E0D1C155CE50}" type="parTrans" cxnId="{8BF153E9-5B26-4920-892D-BEA91244B10C}">
      <dgm:prSet/>
      <dgm:spPr/>
      <dgm:t>
        <a:bodyPr/>
        <a:lstStyle/>
        <a:p>
          <a:endParaRPr lang="en-US" sz="1000"/>
        </a:p>
      </dgm:t>
    </dgm:pt>
    <dgm:pt modelId="{7BF21BBE-AD26-45B3-B44A-ECAAADE8D90D}" type="sibTrans" cxnId="{8BF153E9-5B26-4920-892D-BEA91244B10C}">
      <dgm:prSet/>
      <dgm:spPr/>
      <dgm:t>
        <a:bodyPr/>
        <a:lstStyle/>
        <a:p>
          <a:endParaRPr lang="en-US"/>
        </a:p>
      </dgm:t>
    </dgm:pt>
    <dgm:pt modelId="{76FD0958-05DA-4438-B315-EDC13B52A1F0}">
      <dgm:prSet phldrT="[Text]" custT="1"/>
      <dgm:spPr/>
      <dgm:t>
        <a:bodyPr/>
        <a:lstStyle/>
        <a:p>
          <a:r>
            <a:rPr lang="en-US" sz="1000"/>
            <a:t>Quản lý ghi nhận thu chi</a:t>
          </a:r>
        </a:p>
      </dgm:t>
    </dgm:pt>
    <dgm:pt modelId="{5D32CB48-E93B-464C-932D-DB018411FEA5}" type="parTrans" cxnId="{B4769B06-DFE3-497F-B4CD-2F81A3F29BC7}">
      <dgm:prSet/>
      <dgm:spPr/>
      <dgm:t>
        <a:bodyPr/>
        <a:lstStyle/>
        <a:p>
          <a:endParaRPr lang="en-US" sz="1000"/>
        </a:p>
      </dgm:t>
    </dgm:pt>
    <dgm:pt modelId="{39F9F5B4-5677-4245-A698-04E8FD58D2D6}" type="sibTrans" cxnId="{B4769B06-DFE3-497F-B4CD-2F81A3F29BC7}">
      <dgm:prSet/>
      <dgm:spPr/>
      <dgm:t>
        <a:bodyPr/>
        <a:lstStyle/>
        <a:p>
          <a:endParaRPr lang="en-US"/>
        </a:p>
      </dgm:t>
    </dgm:pt>
    <dgm:pt modelId="{167C45E2-5625-49AB-B29C-409C6FFCB48F}">
      <dgm:prSet phldrT="[Text]" custT="1"/>
      <dgm:spPr/>
      <dgm:t>
        <a:bodyPr/>
        <a:lstStyle/>
        <a:p>
          <a:r>
            <a:rPr lang="en-US" sz="1000"/>
            <a:t>Lập kế hoạch tiết kiệm</a:t>
          </a:r>
        </a:p>
      </dgm:t>
    </dgm:pt>
    <dgm:pt modelId="{2CBAE54A-747C-4682-A537-1B2A3F97476A}" type="parTrans" cxnId="{B9575BD9-728C-4B41-849F-7C618C487049}">
      <dgm:prSet/>
      <dgm:spPr/>
      <dgm:t>
        <a:bodyPr/>
        <a:lstStyle/>
        <a:p>
          <a:endParaRPr lang="en-US" sz="1000"/>
        </a:p>
      </dgm:t>
    </dgm:pt>
    <dgm:pt modelId="{EEDCDE23-89C4-4D74-9382-CAFBD9F80849}" type="sibTrans" cxnId="{B9575BD9-728C-4B41-849F-7C618C487049}">
      <dgm:prSet/>
      <dgm:spPr/>
      <dgm:t>
        <a:bodyPr/>
        <a:lstStyle/>
        <a:p>
          <a:endParaRPr lang="en-US"/>
        </a:p>
      </dgm:t>
    </dgm:pt>
    <dgm:pt modelId="{E36853AF-E1A2-4B20-887E-17ADF127C415}">
      <dgm:prSet phldrT="[Text]" custT="1"/>
      <dgm:spPr/>
      <dgm:t>
        <a:bodyPr/>
        <a:lstStyle/>
        <a:p>
          <a:r>
            <a:rPr lang="en-US" sz="1000"/>
            <a:t>Báo cáo thống kê</a:t>
          </a:r>
        </a:p>
      </dgm:t>
    </dgm:pt>
    <dgm:pt modelId="{86659921-5883-4584-A45E-EA18FB05FF32}" type="parTrans" cxnId="{056ADD07-DCA2-4F04-9375-21697741021E}">
      <dgm:prSet/>
      <dgm:spPr/>
      <dgm:t>
        <a:bodyPr/>
        <a:lstStyle/>
        <a:p>
          <a:endParaRPr lang="en-US" sz="1000"/>
        </a:p>
      </dgm:t>
    </dgm:pt>
    <dgm:pt modelId="{4E186ADF-208B-4A61-889E-2821744F2CD3}" type="sibTrans" cxnId="{056ADD07-DCA2-4F04-9375-21697741021E}">
      <dgm:prSet/>
      <dgm:spPr/>
      <dgm:t>
        <a:bodyPr/>
        <a:lstStyle/>
        <a:p>
          <a:endParaRPr lang="en-US"/>
        </a:p>
      </dgm:t>
    </dgm:pt>
    <dgm:pt modelId="{617D1EA5-A9C5-4B3F-B2D1-4E646AC9B1D5}">
      <dgm:prSet phldrT="[Text]" custT="1"/>
      <dgm:spPr/>
      <dgm:t>
        <a:bodyPr/>
        <a:lstStyle/>
        <a:p>
          <a:r>
            <a:rPr lang="en-US" sz="1000"/>
            <a:t>Thiết lập thu chi định kỳ</a:t>
          </a:r>
        </a:p>
      </dgm:t>
    </dgm:pt>
    <dgm:pt modelId="{B98F04AB-0C71-4AB4-9E08-6AC89FB7D212}" type="parTrans" cxnId="{1FF634E4-39DC-4438-9A04-B2EE9A678030}">
      <dgm:prSet/>
      <dgm:spPr/>
      <dgm:t>
        <a:bodyPr/>
        <a:lstStyle/>
        <a:p>
          <a:endParaRPr lang="en-US" sz="1000"/>
        </a:p>
      </dgm:t>
    </dgm:pt>
    <dgm:pt modelId="{5DC5B6FF-52CC-4198-A109-5599C6572D5D}" type="sibTrans" cxnId="{1FF634E4-39DC-4438-9A04-B2EE9A678030}">
      <dgm:prSet/>
      <dgm:spPr/>
      <dgm:t>
        <a:bodyPr/>
        <a:lstStyle/>
        <a:p>
          <a:endParaRPr lang="en-US"/>
        </a:p>
      </dgm:t>
    </dgm:pt>
    <dgm:pt modelId="{228707E1-844D-4C98-9CF0-0F57A05EA88E}">
      <dgm:prSet phldrT="[Text]" custT="1"/>
      <dgm:spPr/>
      <dgm:t>
        <a:bodyPr/>
        <a:lstStyle/>
        <a:p>
          <a:r>
            <a:rPr lang="en-US" sz="1000"/>
            <a:t>Ghi nhận</a:t>
          </a:r>
        </a:p>
        <a:p>
          <a:r>
            <a:rPr lang="en-US" sz="1000"/>
            <a:t>thu nhập</a:t>
          </a:r>
        </a:p>
      </dgm:t>
    </dgm:pt>
    <dgm:pt modelId="{C7306DFB-5F4F-40EF-B325-67B338256482}" type="parTrans" cxnId="{EA0883F8-6049-475A-9716-0BE7085E9186}">
      <dgm:prSet/>
      <dgm:spPr/>
      <dgm:t>
        <a:bodyPr/>
        <a:lstStyle/>
        <a:p>
          <a:endParaRPr lang="en-US" sz="1000"/>
        </a:p>
      </dgm:t>
    </dgm:pt>
    <dgm:pt modelId="{92D088CC-4A99-4E05-9BCB-3FE90091B2FA}" type="sibTrans" cxnId="{EA0883F8-6049-475A-9716-0BE7085E9186}">
      <dgm:prSet/>
      <dgm:spPr/>
      <dgm:t>
        <a:bodyPr/>
        <a:lstStyle/>
        <a:p>
          <a:endParaRPr lang="en-US"/>
        </a:p>
      </dgm:t>
    </dgm:pt>
    <dgm:pt modelId="{CEE44ED5-074E-4C37-9201-F8DC223A9EFD}">
      <dgm:prSet phldrT="[Text]" custT="1"/>
      <dgm:spPr/>
      <dgm:t>
        <a:bodyPr/>
        <a:lstStyle/>
        <a:p>
          <a:r>
            <a:rPr lang="en-US" sz="1000"/>
            <a:t>Ghi nhận </a:t>
          </a:r>
        </a:p>
        <a:p>
          <a:r>
            <a:rPr lang="en-US" sz="1000"/>
            <a:t>chi tiêu</a:t>
          </a:r>
        </a:p>
      </dgm:t>
    </dgm:pt>
    <dgm:pt modelId="{7985E31B-95E9-4ED6-8EF4-70A3E93994F7}" type="parTrans" cxnId="{83BD8EBC-AFDB-466D-8E89-FC4E852397B4}">
      <dgm:prSet/>
      <dgm:spPr/>
      <dgm:t>
        <a:bodyPr/>
        <a:lstStyle/>
        <a:p>
          <a:endParaRPr lang="en-US" sz="1000"/>
        </a:p>
      </dgm:t>
    </dgm:pt>
    <dgm:pt modelId="{E6858129-F55B-40B3-A47C-E0EB7E5E2496}" type="sibTrans" cxnId="{83BD8EBC-AFDB-466D-8E89-FC4E852397B4}">
      <dgm:prSet/>
      <dgm:spPr/>
      <dgm:t>
        <a:bodyPr/>
        <a:lstStyle/>
        <a:p>
          <a:endParaRPr lang="en-US"/>
        </a:p>
      </dgm:t>
    </dgm:pt>
    <dgm:pt modelId="{9907E509-EA49-4DF8-965F-5EA5428A2C5D}">
      <dgm:prSet phldrT="[Text]" custT="1"/>
      <dgm:spPr/>
      <dgm:t>
        <a:bodyPr/>
        <a:lstStyle/>
        <a:p>
          <a:r>
            <a:rPr lang="en-US" sz="1000"/>
            <a:t>Ghi nhận thu nhập cho tất cả hủ</a:t>
          </a:r>
        </a:p>
      </dgm:t>
    </dgm:pt>
    <dgm:pt modelId="{778DD7A7-FB9F-4882-B5C8-023AAB08AF51}" type="parTrans" cxnId="{E9836CFA-6D77-42E0-8FE9-5CC0716D8E2C}">
      <dgm:prSet/>
      <dgm:spPr/>
      <dgm:t>
        <a:bodyPr/>
        <a:lstStyle/>
        <a:p>
          <a:endParaRPr lang="en-US" sz="1000"/>
        </a:p>
      </dgm:t>
    </dgm:pt>
    <dgm:pt modelId="{4EA52122-594F-4D9E-89D7-F4B3FB18BCCE}" type="sibTrans" cxnId="{E9836CFA-6D77-42E0-8FE9-5CC0716D8E2C}">
      <dgm:prSet/>
      <dgm:spPr/>
      <dgm:t>
        <a:bodyPr/>
        <a:lstStyle/>
        <a:p>
          <a:endParaRPr lang="en-US"/>
        </a:p>
      </dgm:t>
    </dgm:pt>
    <dgm:pt modelId="{B2E07FED-F167-4863-8AC1-53E6E78C0AD5}">
      <dgm:prSet phldrT="[Text]" custT="1"/>
      <dgm:spPr/>
      <dgm:t>
        <a:bodyPr/>
        <a:lstStyle/>
        <a:p>
          <a:r>
            <a:rPr lang="en-US" sz="1000"/>
            <a:t>Ghi nhận thu nhập cho một hủ</a:t>
          </a:r>
        </a:p>
      </dgm:t>
    </dgm:pt>
    <dgm:pt modelId="{AAA74003-C0BB-4619-AC16-3231EC640A26}" type="parTrans" cxnId="{82130619-39FC-45C5-8739-75AA0B46A00F}">
      <dgm:prSet/>
      <dgm:spPr/>
      <dgm:t>
        <a:bodyPr/>
        <a:lstStyle/>
        <a:p>
          <a:endParaRPr lang="en-US" sz="1000"/>
        </a:p>
      </dgm:t>
    </dgm:pt>
    <dgm:pt modelId="{7D2525D1-967E-414C-A864-761A4BAC3CA6}" type="sibTrans" cxnId="{82130619-39FC-45C5-8739-75AA0B46A00F}">
      <dgm:prSet/>
      <dgm:spPr/>
      <dgm:t>
        <a:bodyPr/>
        <a:lstStyle/>
        <a:p>
          <a:endParaRPr lang="en-US"/>
        </a:p>
      </dgm:t>
    </dgm:pt>
    <dgm:pt modelId="{560F4154-63C4-4D82-88BF-A35BA67B6CA1}">
      <dgm:prSet phldrT="[Text]" custT="1"/>
      <dgm:spPr/>
      <dgm:t>
        <a:bodyPr/>
        <a:lstStyle/>
        <a:p>
          <a:r>
            <a:rPr lang="en-US" sz="1000"/>
            <a:t>Lập thu chi theo ngày</a:t>
          </a:r>
        </a:p>
      </dgm:t>
    </dgm:pt>
    <dgm:pt modelId="{20288BE3-AD0F-4770-B437-03A68B091622}" type="parTrans" cxnId="{E7A9699D-7560-4AF3-ACE8-77981D266A7E}">
      <dgm:prSet/>
      <dgm:spPr/>
      <dgm:t>
        <a:bodyPr/>
        <a:lstStyle/>
        <a:p>
          <a:endParaRPr lang="en-US" sz="1000"/>
        </a:p>
      </dgm:t>
    </dgm:pt>
    <dgm:pt modelId="{F7EF6412-F14B-43AE-999C-067BE53CEFC2}" type="sibTrans" cxnId="{E7A9699D-7560-4AF3-ACE8-77981D266A7E}">
      <dgm:prSet/>
      <dgm:spPr/>
      <dgm:t>
        <a:bodyPr/>
        <a:lstStyle/>
        <a:p>
          <a:endParaRPr lang="en-US"/>
        </a:p>
      </dgm:t>
    </dgm:pt>
    <dgm:pt modelId="{B7AA3FBC-2C84-46DF-8BC7-E03C1A7C4FC0}">
      <dgm:prSet phldrT="[Text]" custT="1"/>
      <dgm:spPr/>
      <dgm:t>
        <a:bodyPr/>
        <a:lstStyle/>
        <a:p>
          <a:r>
            <a:rPr lang="en-US" sz="1000"/>
            <a:t>Lập thu chi theo tháng</a:t>
          </a:r>
        </a:p>
      </dgm:t>
    </dgm:pt>
    <dgm:pt modelId="{A7F0D080-BF20-491F-ACBE-4603D30BD5D9}" type="parTrans" cxnId="{277B817F-41B0-4BC0-9D67-1FD2117436D2}">
      <dgm:prSet/>
      <dgm:spPr/>
      <dgm:t>
        <a:bodyPr/>
        <a:lstStyle/>
        <a:p>
          <a:endParaRPr lang="en-US" sz="1000"/>
        </a:p>
      </dgm:t>
    </dgm:pt>
    <dgm:pt modelId="{90A68F29-13B2-43A8-92B0-20279F0A00A8}" type="sibTrans" cxnId="{277B817F-41B0-4BC0-9D67-1FD2117436D2}">
      <dgm:prSet/>
      <dgm:spPr/>
      <dgm:t>
        <a:bodyPr/>
        <a:lstStyle/>
        <a:p>
          <a:endParaRPr lang="en-US"/>
        </a:p>
      </dgm:t>
    </dgm:pt>
    <dgm:pt modelId="{7C22FE43-5B1F-449F-8968-BB7F29646C7F}">
      <dgm:prSet phldrT="[Text]" custT="1"/>
      <dgm:spPr/>
      <dgm:t>
        <a:bodyPr/>
        <a:lstStyle/>
        <a:p>
          <a:r>
            <a:rPr lang="en-US" sz="1000"/>
            <a:t>Xem hạn mức chi tiêu trung bình</a:t>
          </a:r>
        </a:p>
      </dgm:t>
    </dgm:pt>
    <dgm:pt modelId="{DC3DC278-5213-4C76-808C-AD78E3C48610}" type="parTrans" cxnId="{CB3F6456-B6A6-4EE2-B1F1-97D6ED363381}">
      <dgm:prSet/>
      <dgm:spPr/>
      <dgm:t>
        <a:bodyPr/>
        <a:lstStyle/>
        <a:p>
          <a:endParaRPr lang="en-US" sz="1000"/>
        </a:p>
      </dgm:t>
    </dgm:pt>
    <dgm:pt modelId="{2B9A41A8-5878-44C4-96C0-F6C750E8D78A}" type="sibTrans" cxnId="{CB3F6456-B6A6-4EE2-B1F1-97D6ED363381}">
      <dgm:prSet/>
      <dgm:spPr/>
      <dgm:t>
        <a:bodyPr/>
        <a:lstStyle/>
        <a:p>
          <a:endParaRPr lang="en-US"/>
        </a:p>
      </dgm:t>
    </dgm:pt>
    <dgm:pt modelId="{94F6B207-3B74-4639-98D7-D43A0204E7A4}">
      <dgm:prSet phldrT="[Text]" custT="1"/>
      <dgm:spPr/>
      <dgm:t>
        <a:bodyPr/>
        <a:lstStyle/>
        <a:p>
          <a:r>
            <a:rPr lang="en-US" sz="1000"/>
            <a:t>Thêm kế hoạch</a:t>
          </a:r>
        </a:p>
      </dgm:t>
    </dgm:pt>
    <dgm:pt modelId="{6002A971-8D19-422B-8C39-21D8398F9132}" type="parTrans" cxnId="{26E9244D-DA7D-4806-A150-5DA0C0D75851}">
      <dgm:prSet/>
      <dgm:spPr/>
      <dgm:t>
        <a:bodyPr/>
        <a:lstStyle/>
        <a:p>
          <a:endParaRPr lang="en-US" sz="1000"/>
        </a:p>
      </dgm:t>
    </dgm:pt>
    <dgm:pt modelId="{1F7AC0FC-7CBA-4A0A-B286-9E3C04C33C22}" type="sibTrans" cxnId="{26E9244D-DA7D-4806-A150-5DA0C0D75851}">
      <dgm:prSet/>
      <dgm:spPr/>
      <dgm:t>
        <a:bodyPr/>
        <a:lstStyle/>
        <a:p>
          <a:endParaRPr lang="en-US"/>
        </a:p>
      </dgm:t>
    </dgm:pt>
    <dgm:pt modelId="{3CA0405F-4C78-4C73-A470-3152B2F5A6E3}">
      <dgm:prSet phldrT="[Text]" custT="1"/>
      <dgm:spPr/>
      <dgm:t>
        <a:bodyPr/>
        <a:lstStyle/>
        <a:p>
          <a:r>
            <a:rPr lang="en-US" sz="1000"/>
            <a:t>Sửa kế hoạch</a:t>
          </a:r>
        </a:p>
      </dgm:t>
    </dgm:pt>
    <dgm:pt modelId="{0357D72F-5B54-47B6-8362-13AC43361497}" type="parTrans" cxnId="{B4AD67C0-0FFC-4533-BDF8-59BB22043DD4}">
      <dgm:prSet/>
      <dgm:spPr/>
      <dgm:t>
        <a:bodyPr/>
        <a:lstStyle/>
        <a:p>
          <a:endParaRPr lang="en-US" sz="1000"/>
        </a:p>
      </dgm:t>
    </dgm:pt>
    <dgm:pt modelId="{A476A0B7-98C1-4538-991F-AA31F26877E8}" type="sibTrans" cxnId="{B4AD67C0-0FFC-4533-BDF8-59BB22043DD4}">
      <dgm:prSet/>
      <dgm:spPr/>
      <dgm:t>
        <a:bodyPr/>
        <a:lstStyle/>
        <a:p>
          <a:endParaRPr lang="en-US"/>
        </a:p>
      </dgm:t>
    </dgm:pt>
    <dgm:pt modelId="{82A3EFB2-26A8-49A0-9E31-72DBC75FE76C}">
      <dgm:prSet phldrT="[Text]" custT="1"/>
      <dgm:spPr/>
      <dgm:t>
        <a:bodyPr/>
        <a:lstStyle/>
        <a:p>
          <a:r>
            <a:rPr lang="en-US" sz="1000"/>
            <a:t>Xóa kế hoạch</a:t>
          </a:r>
        </a:p>
      </dgm:t>
    </dgm:pt>
    <dgm:pt modelId="{A581D57F-DA41-4E5D-89D3-FE108D934E1E}" type="parTrans" cxnId="{38BDF756-E71B-4F71-9515-563C6529C878}">
      <dgm:prSet/>
      <dgm:spPr/>
      <dgm:t>
        <a:bodyPr/>
        <a:lstStyle/>
        <a:p>
          <a:endParaRPr lang="en-US" sz="1000"/>
        </a:p>
      </dgm:t>
    </dgm:pt>
    <dgm:pt modelId="{8EF7EB10-7F17-4870-9A51-780F215E2AF5}" type="sibTrans" cxnId="{38BDF756-E71B-4F71-9515-563C6529C878}">
      <dgm:prSet/>
      <dgm:spPr/>
      <dgm:t>
        <a:bodyPr/>
        <a:lstStyle/>
        <a:p>
          <a:endParaRPr lang="en-US"/>
        </a:p>
      </dgm:t>
    </dgm:pt>
    <dgm:pt modelId="{F7960904-E03E-40E2-9656-21B14B7413AA}">
      <dgm:prSet phldrT="[Text]" custT="1"/>
      <dgm:spPr/>
      <dgm:t>
        <a:bodyPr/>
        <a:lstStyle/>
        <a:p>
          <a:r>
            <a:rPr lang="en-US" sz="1000"/>
            <a:t>Thông báo nhắc nhở chi tiêu</a:t>
          </a:r>
        </a:p>
      </dgm:t>
    </dgm:pt>
    <dgm:pt modelId="{889FDD93-0F76-4CDC-A421-5B774898D813}" type="parTrans" cxnId="{B987DC27-02AE-43EA-85F4-DE5F2F7C0238}">
      <dgm:prSet/>
      <dgm:spPr/>
      <dgm:t>
        <a:bodyPr/>
        <a:lstStyle/>
        <a:p>
          <a:endParaRPr lang="en-US" sz="1000"/>
        </a:p>
      </dgm:t>
    </dgm:pt>
    <dgm:pt modelId="{728715DA-EB62-4B9B-A688-B45A9D580F9C}" type="sibTrans" cxnId="{B987DC27-02AE-43EA-85F4-DE5F2F7C0238}">
      <dgm:prSet/>
      <dgm:spPr/>
      <dgm:t>
        <a:bodyPr/>
        <a:lstStyle/>
        <a:p>
          <a:endParaRPr lang="en-US"/>
        </a:p>
      </dgm:t>
    </dgm:pt>
    <dgm:pt modelId="{3DD776CC-1FCF-4AF4-B7DD-13835751FFD8}">
      <dgm:prSet phldrT="[Text]" custT="1"/>
      <dgm:spPr/>
      <dgm:t>
        <a:bodyPr/>
        <a:lstStyle/>
        <a:p>
          <a:r>
            <a:rPr lang="en-US" sz="1000"/>
            <a:t>Báo cao chi tiêu</a:t>
          </a:r>
        </a:p>
      </dgm:t>
    </dgm:pt>
    <dgm:pt modelId="{FCED1892-A041-4F8D-9E13-E3587A0A153A}" type="parTrans" cxnId="{CC7F4BAC-F5A9-4753-9ED5-EB97BD2767B5}">
      <dgm:prSet/>
      <dgm:spPr/>
      <dgm:t>
        <a:bodyPr/>
        <a:lstStyle/>
        <a:p>
          <a:endParaRPr lang="en-US" sz="1000"/>
        </a:p>
      </dgm:t>
    </dgm:pt>
    <dgm:pt modelId="{4198638C-907F-4F4B-AB5C-7AD5C2F85C4A}" type="sibTrans" cxnId="{CC7F4BAC-F5A9-4753-9ED5-EB97BD2767B5}">
      <dgm:prSet/>
      <dgm:spPr/>
      <dgm:t>
        <a:bodyPr/>
        <a:lstStyle/>
        <a:p>
          <a:endParaRPr lang="en-US"/>
        </a:p>
      </dgm:t>
    </dgm:pt>
    <dgm:pt modelId="{6DC7BD81-16DE-412E-BC55-8F598E187F44}">
      <dgm:prSet phldrT="[Text]" custT="1"/>
      <dgm:spPr/>
      <dgm:t>
        <a:bodyPr/>
        <a:lstStyle/>
        <a:p>
          <a:r>
            <a:rPr lang="en-US" sz="1000"/>
            <a:t>Báo cáo thu nhập</a:t>
          </a:r>
        </a:p>
      </dgm:t>
    </dgm:pt>
    <dgm:pt modelId="{E6252FDB-A520-414C-ADAF-C99B1D403A0D}" type="parTrans" cxnId="{BD615938-E445-469E-B14B-744735568823}">
      <dgm:prSet/>
      <dgm:spPr/>
      <dgm:t>
        <a:bodyPr/>
        <a:lstStyle/>
        <a:p>
          <a:endParaRPr lang="en-US" sz="1000"/>
        </a:p>
      </dgm:t>
    </dgm:pt>
    <dgm:pt modelId="{904890D3-7445-4182-91B2-212B8DE87022}" type="sibTrans" cxnId="{BD615938-E445-469E-B14B-744735568823}">
      <dgm:prSet/>
      <dgm:spPr/>
      <dgm:t>
        <a:bodyPr/>
        <a:lstStyle/>
        <a:p>
          <a:endParaRPr lang="en-US"/>
        </a:p>
      </dgm:t>
    </dgm:pt>
    <dgm:pt modelId="{6F6691E2-18A2-4077-ACDD-99F5907AFFEB}">
      <dgm:prSet phldrT="[Text]" custT="1"/>
      <dgm:spPr/>
      <dgm:t>
        <a:bodyPr/>
        <a:lstStyle/>
        <a:p>
          <a:r>
            <a:rPr lang="en-US" sz="1000"/>
            <a:t>Đăng ký</a:t>
          </a:r>
        </a:p>
      </dgm:t>
    </dgm:pt>
    <dgm:pt modelId="{B255B01A-6978-4C90-8082-E1628B87C198}" type="parTrans" cxnId="{FBABB792-5536-4F3A-A72B-EA050EB90475}">
      <dgm:prSet/>
      <dgm:spPr/>
      <dgm:t>
        <a:bodyPr/>
        <a:lstStyle/>
        <a:p>
          <a:endParaRPr lang="en-US"/>
        </a:p>
      </dgm:t>
    </dgm:pt>
    <dgm:pt modelId="{DF663B81-3D50-4CB0-AC3B-5ED8C7C8E9F9}" type="sibTrans" cxnId="{FBABB792-5536-4F3A-A72B-EA050EB90475}">
      <dgm:prSet/>
      <dgm:spPr/>
      <dgm:t>
        <a:bodyPr/>
        <a:lstStyle/>
        <a:p>
          <a:endParaRPr lang="en-US"/>
        </a:p>
      </dgm:t>
    </dgm:pt>
    <dgm:pt modelId="{4D27A670-4A0A-4955-8665-8FF9496853F5}">
      <dgm:prSet phldrT="[Text]" custT="1"/>
      <dgm:spPr/>
      <dgm:t>
        <a:bodyPr/>
        <a:lstStyle/>
        <a:p>
          <a:r>
            <a:rPr lang="en-US" sz="1000"/>
            <a:t>Đăng nhập</a:t>
          </a:r>
        </a:p>
      </dgm:t>
    </dgm:pt>
    <dgm:pt modelId="{0815665C-910D-440F-979D-5B7F8ACB1672}" type="parTrans" cxnId="{BEA9069F-985F-45A4-A6A1-C7FD18869AD8}">
      <dgm:prSet/>
      <dgm:spPr/>
      <dgm:t>
        <a:bodyPr/>
        <a:lstStyle/>
        <a:p>
          <a:endParaRPr lang="en-US"/>
        </a:p>
      </dgm:t>
    </dgm:pt>
    <dgm:pt modelId="{0E1F1036-81F9-4873-906F-7CA499B8D828}" type="sibTrans" cxnId="{BEA9069F-985F-45A4-A6A1-C7FD18869AD8}">
      <dgm:prSet/>
      <dgm:spPr/>
      <dgm:t>
        <a:bodyPr/>
        <a:lstStyle/>
        <a:p>
          <a:endParaRPr lang="en-US"/>
        </a:p>
      </dgm:t>
    </dgm:pt>
    <dgm:pt modelId="{A1416242-179C-4B18-AF02-E940DA18FDBE}">
      <dgm:prSet phldrT="[Text]" custT="1"/>
      <dgm:spPr/>
      <dgm:t>
        <a:bodyPr/>
        <a:lstStyle/>
        <a:p>
          <a:r>
            <a:rPr lang="en-US" sz="1000"/>
            <a:t>Thu chi theo năm</a:t>
          </a:r>
        </a:p>
      </dgm:t>
    </dgm:pt>
    <dgm:pt modelId="{DD767AB0-363B-4A26-AA23-E8EF248B0519}" type="parTrans" cxnId="{49C415C0-E2BB-4BF5-988F-8826584D7C66}">
      <dgm:prSet/>
      <dgm:spPr/>
      <dgm:t>
        <a:bodyPr/>
        <a:lstStyle/>
        <a:p>
          <a:endParaRPr lang="en-US"/>
        </a:p>
      </dgm:t>
    </dgm:pt>
    <dgm:pt modelId="{24EB8ED8-DFC9-40A3-943E-FCC9A1E50164}" type="sibTrans" cxnId="{49C415C0-E2BB-4BF5-988F-8826584D7C66}">
      <dgm:prSet/>
      <dgm:spPr/>
      <dgm:t>
        <a:bodyPr/>
        <a:lstStyle/>
        <a:p>
          <a:endParaRPr lang="en-US"/>
        </a:p>
      </dgm:t>
    </dgm:pt>
    <dgm:pt modelId="{40E277AA-D30B-4D0B-ADCF-E9A57A622BD3}">
      <dgm:prSet phldrT="[Text]" custT="1"/>
      <dgm:spPr/>
      <dgm:t>
        <a:bodyPr/>
        <a:lstStyle/>
        <a:p>
          <a:r>
            <a:rPr lang="en-US" sz="1000"/>
            <a:t>Xem giao dịch</a:t>
          </a:r>
        </a:p>
      </dgm:t>
    </dgm:pt>
    <dgm:pt modelId="{F68B31DC-BD7B-42F5-A608-CE1F82D476A8}" type="parTrans" cxnId="{BE71A599-1B48-4C4F-BE59-869890F5AA8B}">
      <dgm:prSet/>
      <dgm:spPr/>
      <dgm:t>
        <a:bodyPr/>
        <a:lstStyle/>
        <a:p>
          <a:endParaRPr lang="en-US"/>
        </a:p>
      </dgm:t>
    </dgm:pt>
    <dgm:pt modelId="{3679FC53-61CD-4ADC-A3F2-0C9BFF0A7762}" type="sibTrans" cxnId="{BE71A599-1B48-4C4F-BE59-869890F5AA8B}">
      <dgm:prSet/>
      <dgm:spPr/>
      <dgm:t>
        <a:bodyPr/>
        <a:lstStyle/>
        <a:p>
          <a:endParaRPr lang="en-US"/>
        </a:p>
      </dgm:t>
    </dgm:pt>
    <dgm:pt modelId="{531B6233-20DD-4995-8EDA-6F63337538DF}">
      <dgm:prSet phldrT="[Text]" custT="1"/>
      <dgm:spPr/>
      <dgm:t>
        <a:bodyPr/>
        <a:lstStyle/>
        <a:p>
          <a:r>
            <a:rPr lang="en-US" sz="1000"/>
            <a:t>Xem giao dịch theo ngày</a:t>
          </a:r>
        </a:p>
      </dgm:t>
    </dgm:pt>
    <dgm:pt modelId="{15D90FEC-AB6C-4335-B8A4-963302E7689C}" type="parTrans" cxnId="{B7A938C2-9583-48DE-B180-69D4846988EC}">
      <dgm:prSet/>
      <dgm:spPr/>
      <dgm:t>
        <a:bodyPr/>
        <a:lstStyle/>
        <a:p>
          <a:endParaRPr lang="en-US"/>
        </a:p>
      </dgm:t>
    </dgm:pt>
    <dgm:pt modelId="{2D62AB0E-1C93-4EB5-8FEE-B6767B624C4B}" type="sibTrans" cxnId="{B7A938C2-9583-48DE-B180-69D4846988EC}">
      <dgm:prSet/>
      <dgm:spPr/>
      <dgm:t>
        <a:bodyPr/>
        <a:lstStyle/>
        <a:p>
          <a:endParaRPr lang="en-US"/>
        </a:p>
      </dgm:t>
    </dgm:pt>
    <dgm:pt modelId="{E9040694-41D6-434C-A600-4AB63FB82C8C}">
      <dgm:prSet phldrT="[Text]" custT="1"/>
      <dgm:spPr/>
      <dgm:t>
        <a:bodyPr/>
        <a:lstStyle/>
        <a:p>
          <a:r>
            <a:rPr lang="en-US" sz="1000"/>
            <a:t>Xem giao dịch theo tháng</a:t>
          </a:r>
        </a:p>
      </dgm:t>
    </dgm:pt>
    <dgm:pt modelId="{FB67C525-9253-4EFA-8B69-96F1049EB6C0}" type="parTrans" cxnId="{C4178CEA-B2D3-4764-A44D-996AEA0FCD84}">
      <dgm:prSet/>
      <dgm:spPr/>
      <dgm:t>
        <a:bodyPr/>
        <a:lstStyle/>
        <a:p>
          <a:endParaRPr lang="en-US"/>
        </a:p>
      </dgm:t>
    </dgm:pt>
    <dgm:pt modelId="{5212E520-3DD2-40B7-8F1B-5655F7C85F2F}" type="sibTrans" cxnId="{C4178CEA-B2D3-4764-A44D-996AEA0FCD84}">
      <dgm:prSet/>
      <dgm:spPr/>
      <dgm:t>
        <a:bodyPr/>
        <a:lstStyle/>
        <a:p>
          <a:endParaRPr lang="en-US"/>
        </a:p>
      </dgm:t>
    </dgm:pt>
    <dgm:pt modelId="{BE671D26-3714-4C70-BA7D-37373B4DA753}">
      <dgm:prSet phldrT="[Text]" custT="1"/>
      <dgm:spPr/>
      <dgm:t>
        <a:bodyPr/>
        <a:lstStyle/>
        <a:p>
          <a:r>
            <a:rPr lang="en-US" sz="1000"/>
            <a:t>Sửa giao dịch</a:t>
          </a:r>
        </a:p>
      </dgm:t>
    </dgm:pt>
    <dgm:pt modelId="{FDDA1FFE-8C57-446E-B625-2FA9E6661AD8}" type="parTrans" cxnId="{54C88CF2-4B53-4867-AB0F-AE945787D824}">
      <dgm:prSet/>
      <dgm:spPr/>
      <dgm:t>
        <a:bodyPr/>
        <a:lstStyle/>
        <a:p>
          <a:endParaRPr lang="en-US"/>
        </a:p>
      </dgm:t>
    </dgm:pt>
    <dgm:pt modelId="{838B7C02-D787-4082-ADCF-6EA9C8D7483E}" type="sibTrans" cxnId="{54C88CF2-4B53-4867-AB0F-AE945787D824}">
      <dgm:prSet/>
      <dgm:spPr/>
      <dgm:t>
        <a:bodyPr/>
        <a:lstStyle/>
        <a:p>
          <a:endParaRPr lang="en-US"/>
        </a:p>
      </dgm:t>
    </dgm:pt>
    <dgm:pt modelId="{53F38578-5E0E-4F23-A9CC-C6AE34393D61}">
      <dgm:prSet phldrT="[Text]" custT="1"/>
      <dgm:spPr/>
      <dgm:t>
        <a:bodyPr/>
        <a:lstStyle/>
        <a:p>
          <a:r>
            <a:rPr lang="en-US" sz="1000"/>
            <a:t>Xóa giao dịch</a:t>
          </a:r>
        </a:p>
      </dgm:t>
    </dgm:pt>
    <dgm:pt modelId="{03A4B972-60E1-4959-9496-5306B2A92B6A}" type="parTrans" cxnId="{68E07A3A-F1E2-45AF-89F0-72C20964F61F}">
      <dgm:prSet/>
      <dgm:spPr/>
      <dgm:t>
        <a:bodyPr/>
        <a:lstStyle/>
        <a:p>
          <a:endParaRPr lang="en-US"/>
        </a:p>
      </dgm:t>
    </dgm:pt>
    <dgm:pt modelId="{265B8238-3FED-49B8-8B79-FAC2EBE2BD57}" type="sibTrans" cxnId="{68E07A3A-F1E2-45AF-89F0-72C20964F61F}">
      <dgm:prSet/>
      <dgm:spPr/>
      <dgm:t>
        <a:bodyPr/>
        <a:lstStyle/>
        <a:p>
          <a:endParaRPr lang="en-US"/>
        </a:p>
      </dgm:t>
    </dgm:pt>
    <dgm:pt modelId="{F2BDD2E7-05B5-4108-83AA-C6C7C41A7A7D}" type="pres">
      <dgm:prSet presAssocID="{07544B79-3520-4A88-B4F1-FAA8AB28333F}" presName="hierChild1" presStyleCnt="0">
        <dgm:presLayoutVars>
          <dgm:orgChart val="1"/>
          <dgm:chPref val="1"/>
          <dgm:dir/>
          <dgm:animOne val="branch"/>
          <dgm:animLvl val="lvl"/>
          <dgm:resizeHandles/>
        </dgm:presLayoutVars>
      </dgm:prSet>
      <dgm:spPr/>
      <dgm:t>
        <a:bodyPr/>
        <a:lstStyle/>
        <a:p>
          <a:endParaRPr lang="en-US"/>
        </a:p>
      </dgm:t>
    </dgm:pt>
    <dgm:pt modelId="{8B2A52DB-4CF2-462C-B5E6-1560387890A9}" type="pres">
      <dgm:prSet presAssocID="{9B4C672C-B706-4AFC-936B-FEB8E7180F48}" presName="hierRoot1" presStyleCnt="0">
        <dgm:presLayoutVars>
          <dgm:hierBranch val="init"/>
        </dgm:presLayoutVars>
      </dgm:prSet>
      <dgm:spPr/>
    </dgm:pt>
    <dgm:pt modelId="{D6BAAD8B-BB2A-48AB-9A3D-C52C3DDC822F}" type="pres">
      <dgm:prSet presAssocID="{9B4C672C-B706-4AFC-936B-FEB8E7180F48}" presName="rootComposite1" presStyleCnt="0"/>
      <dgm:spPr/>
    </dgm:pt>
    <dgm:pt modelId="{1A69F06A-8A04-400A-8B90-DBD5C4C8E992}" type="pres">
      <dgm:prSet presAssocID="{9B4C672C-B706-4AFC-936B-FEB8E7180F48}" presName="rootText1" presStyleLbl="node0" presStyleIdx="0" presStyleCnt="1" custScaleX="645761" custScaleY="479918" custLinFactY="-200000" custLinFactNeighborX="5157" custLinFactNeighborY="-257498">
        <dgm:presLayoutVars>
          <dgm:chPref val="3"/>
        </dgm:presLayoutVars>
      </dgm:prSet>
      <dgm:spPr/>
      <dgm:t>
        <a:bodyPr/>
        <a:lstStyle/>
        <a:p>
          <a:endParaRPr lang="en-US"/>
        </a:p>
      </dgm:t>
    </dgm:pt>
    <dgm:pt modelId="{8A262A5D-2676-4B5F-8335-C1DF11A14A0C}" type="pres">
      <dgm:prSet presAssocID="{9B4C672C-B706-4AFC-936B-FEB8E7180F48}" presName="rootConnector1" presStyleLbl="node1" presStyleIdx="0" presStyleCnt="0"/>
      <dgm:spPr/>
      <dgm:t>
        <a:bodyPr/>
        <a:lstStyle/>
        <a:p>
          <a:endParaRPr lang="en-US"/>
        </a:p>
      </dgm:t>
    </dgm:pt>
    <dgm:pt modelId="{F82728AF-A317-43CC-BEE0-1C5A655569EA}" type="pres">
      <dgm:prSet presAssocID="{9B4C672C-B706-4AFC-936B-FEB8E7180F48}" presName="hierChild2" presStyleCnt="0"/>
      <dgm:spPr/>
    </dgm:pt>
    <dgm:pt modelId="{FDDADA56-133A-4091-8483-C919198C5526}" type="pres">
      <dgm:prSet presAssocID="{B255B01A-6978-4C90-8082-E1628B87C198}" presName="Name37" presStyleLbl="parChTrans1D2" presStyleIdx="0" presStyleCnt="6"/>
      <dgm:spPr/>
      <dgm:t>
        <a:bodyPr/>
        <a:lstStyle/>
        <a:p>
          <a:endParaRPr lang="en-US"/>
        </a:p>
      </dgm:t>
    </dgm:pt>
    <dgm:pt modelId="{0CCC86CE-19F9-4680-91F1-43197E8D697C}" type="pres">
      <dgm:prSet presAssocID="{6F6691E2-18A2-4077-ACDD-99F5907AFFEB}" presName="hierRoot2" presStyleCnt="0">
        <dgm:presLayoutVars>
          <dgm:hierBranch val="init"/>
        </dgm:presLayoutVars>
      </dgm:prSet>
      <dgm:spPr/>
    </dgm:pt>
    <dgm:pt modelId="{1E63B7FC-6F33-4759-AFA3-B47CB72AD61D}" type="pres">
      <dgm:prSet presAssocID="{6F6691E2-18A2-4077-ACDD-99F5907AFFEB}" presName="rootComposite" presStyleCnt="0"/>
      <dgm:spPr/>
    </dgm:pt>
    <dgm:pt modelId="{CE975700-6998-4275-8E04-254DA5F3B3EE}" type="pres">
      <dgm:prSet presAssocID="{6F6691E2-18A2-4077-ACDD-99F5907AFFEB}" presName="rootText" presStyleLbl="node2" presStyleIdx="0" presStyleCnt="6" custScaleX="259362" custScaleY="389043" custLinFactX="200000" custLinFactY="-129688" custLinFactNeighborX="267226" custLinFactNeighborY="-200000">
        <dgm:presLayoutVars>
          <dgm:chPref val="3"/>
        </dgm:presLayoutVars>
      </dgm:prSet>
      <dgm:spPr/>
      <dgm:t>
        <a:bodyPr/>
        <a:lstStyle/>
        <a:p>
          <a:endParaRPr lang="en-US"/>
        </a:p>
      </dgm:t>
    </dgm:pt>
    <dgm:pt modelId="{36BEE634-AC3E-483A-9D8B-415CDDAE49EA}" type="pres">
      <dgm:prSet presAssocID="{6F6691E2-18A2-4077-ACDD-99F5907AFFEB}" presName="rootConnector" presStyleLbl="node2" presStyleIdx="0" presStyleCnt="6"/>
      <dgm:spPr/>
      <dgm:t>
        <a:bodyPr/>
        <a:lstStyle/>
        <a:p>
          <a:endParaRPr lang="en-US"/>
        </a:p>
      </dgm:t>
    </dgm:pt>
    <dgm:pt modelId="{3506BEE0-1758-4CD1-AD84-FD043C6519E5}" type="pres">
      <dgm:prSet presAssocID="{6F6691E2-18A2-4077-ACDD-99F5907AFFEB}" presName="hierChild4" presStyleCnt="0"/>
      <dgm:spPr/>
    </dgm:pt>
    <dgm:pt modelId="{209E90D4-8896-4F32-8D1F-0A1EF1A2855F}" type="pres">
      <dgm:prSet presAssocID="{6F6691E2-18A2-4077-ACDD-99F5907AFFEB}" presName="hierChild5" presStyleCnt="0"/>
      <dgm:spPr/>
    </dgm:pt>
    <dgm:pt modelId="{9A9778D7-95A1-4288-9F95-4EEF382EFB6C}" type="pres">
      <dgm:prSet presAssocID="{0815665C-910D-440F-979D-5B7F8ACB1672}" presName="Name37" presStyleLbl="parChTrans1D2" presStyleIdx="1" presStyleCnt="6"/>
      <dgm:spPr/>
      <dgm:t>
        <a:bodyPr/>
        <a:lstStyle/>
        <a:p>
          <a:endParaRPr lang="en-US"/>
        </a:p>
      </dgm:t>
    </dgm:pt>
    <dgm:pt modelId="{5B53FD89-8096-4B52-9F55-834935C98CAB}" type="pres">
      <dgm:prSet presAssocID="{4D27A670-4A0A-4955-8665-8FF9496853F5}" presName="hierRoot2" presStyleCnt="0">
        <dgm:presLayoutVars>
          <dgm:hierBranch val="init"/>
        </dgm:presLayoutVars>
      </dgm:prSet>
      <dgm:spPr/>
    </dgm:pt>
    <dgm:pt modelId="{D4A3C48D-A27F-4653-BEA0-350047916B20}" type="pres">
      <dgm:prSet presAssocID="{4D27A670-4A0A-4955-8665-8FF9496853F5}" presName="rootComposite" presStyleCnt="0"/>
      <dgm:spPr/>
    </dgm:pt>
    <dgm:pt modelId="{9C2AE2A6-1F44-4362-ABC4-EA4715A98247}" type="pres">
      <dgm:prSet presAssocID="{4D27A670-4A0A-4955-8665-8FF9496853F5}" presName="rootText" presStyleLbl="node2" presStyleIdx="1" presStyleCnt="6" custScaleX="259362" custScaleY="389043" custLinFactX="300000" custLinFactY="-135150" custLinFactNeighborX="334556" custLinFactNeighborY="-200000">
        <dgm:presLayoutVars>
          <dgm:chPref val="3"/>
        </dgm:presLayoutVars>
      </dgm:prSet>
      <dgm:spPr/>
      <dgm:t>
        <a:bodyPr/>
        <a:lstStyle/>
        <a:p>
          <a:endParaRPr lang="en-US"/>
        </a:p>
      </dgm:t>
    </dgm:pt>
    <dgm:pt modelId="{D8322A0D-425B-4DFA-9DB4-1155A09DC625}" type="pres">
      <dgm:prSet presAssocID="{4D27A670-4A0A-4955-8665-8FF9496853F5}" presName="rootConnector" presStyleLbl="node2" presStyleIdx="1" presStyleCnt="6"/>
      <dgm:spPr/>
      <dgm:t>
        <a:bodyPr/>
        <a:lstStyle/>
        <a:p>
          <a:endParaRPr lang="en-US"/>
        </a:p>
      </dgm:t>
    </dgm:pt>
    <dgm:pt modelId="{163E984B-CE0C-4A46-B6DE-C3B1DFDAAA65}" type="pres">
      <dgm:prSet presAssocID="{4D27A670-4A0A-4955-8665-8FF9496853F5}" presName="hierChild4" presStyleCnt="0"/>
      <dgm:spPr/>
    </dgm:pt>
    <dgm:pt modelId="{2D1B7FA0-D240-49A2-AD9F-A0A672B8B77A}" type="pres">
      <dgm:prSet presAssocID="{4D27A670-4A0A-4955-8665-8FF9496853F5}" presName="hierChild5" presStyleCnt="0"/>
      <dgm:spPr/>
    </dgm:pt>
    <dgm:pt modelId="{F88D9AAA-F158-4DB9-A515-E3D7525EC162}" type="pres">
      <dgm:prSet presAssocID="{053E8799-741A-4D66-A2DC-E0D1C155CE50}" presName="Name37" presStyleLbl="parChTrans1D2" presStyleIdx="2" presStyleCnt="6"/>
      <dgm:spPr/>
      <dgm:t>
        <a:bodyPr/>
        <a:lstStyle/>
        <a:p>
          <a:endParaRPr lang="en-US"/>
        </a:p>
      </dgm:t>
    </dgm:pt>
    <dgm:pt modelId="{C720A7CF-3B54-4C91-81A5-4BCC37435217}" type="pres">
      <dgm:prSet presAssocID="{ECCC2F44-BAB8-49A1-99A3-4E13BD13C55F}" presName="hierRoot2" presStyleCnt="0">
        <dgm:presLayoutVars>
          <dgm:hierBranch val="init"/>
        </dgm:presLayoutVars>
      </dgm:prSet>
      <dgm:spPr/>
    </dgm:pt>
    <dgm:pt modelId="{0CB22D72-FFAA-4267-91B4-D7DDBCC3BBE7}" type="pres">
      <dgm:prSet presAssocID="{ECCC2F44-BAB8-49A1-99A3-4E13BD13C55F}" presName="rootComposite" presStyleCnt="0"/>
      <dgm:spPr/>
    </dgm:pt>
    <dgm:pt modelId="{0722E43F-8B1E-431F-A994-7B9A6D1E6F38}" type="pres">
      <dgm:prSet presAssocID="{ECCC2F44-BAB8-49A1-99A3-4E13BD13C55F}" presName="rootText" presStyleLbl="node2" presStyleIdx="2" presStyleCnt="6" custScaleX="239959" custScaleY="359938" custLinFactX="700000" custLinFactY="-100000" custLinFactNeighborX="779638" custLinFactNeighborY="-153491">
        <dgm:presLayoutVars>
          <dgm:chPref val="3"/>
        </dgm:presLayoutVars>
      </dgm:prSet>
      <dgm:spPr/>
      <dgm:t>
        <a:bodyPr/>
        <a:lstStyle/>
        <a:p>
          <a:endParaRPr lang="en-US"/>
        </a:p>
      </dgm:t>
    </dgm:pt>
    <dgm:pt modelId="{F311E72E-D84B-42B2-9771-F07DBD342FD1}" type="pres">
      <dgm:prSet presAssocID="{ECCC2F44-BAB8-49A1-99A3-4E13BD13C55F}" presName="rootConnector" presStyleLbl="node2" presStyleIdx="2" presStyleCnt="6"/>
      <dgm:spPr/>
      <dgm:t>
        <a:bodyPr/>
        <a:lstStyle/>
        <a:p>
          <a:endParaRPr lang="en-US"/>
        </a:p>
      </dgm:t>
    </dgm:pt>
    <dgm:pt modelId="{082A7507-43B6-443F-A91E-41F8C0C301A0}" type="pres">
      <dgm:prSet presAssocID="{ECCC2F44-BAB8-49A1-99A3-4E13BD13C55F}" presName="hierChild4" presStyleCnt="0"/>
      <dgm:spPr/>
    </dgm:pt>
    <dgm:pt modelId="{4F129EBE-E0C5-4832-A204-54F0708C5DF0}" type="pres">
      <dgm:prSet presAssocID="{ECCC2F44-BAB8-49A1-99A3-4E13BD13C55F}" presName="hierChild5" presStyleCnt="0"/>
      <dgm:spPr/>
    </dgm:pt>
    <dgm:pt modelId="{FF8C1175-908C-44C6-A16F-4271A2A7131B}" type="pres">
      <dgm:prSet presAssocID="{5D32CB48-E93B-464C-932D-DB018411FEA5}" presName="Name37" presStyleLbl="parChTrans1D2" presStyleIdx="3" presStyleCnt="6"/>
      <dgm:spPr/>
      <dgm:t>
        <a:bodyPr/>
        <a:lstStyle/>
        <a:p>
          <a:endParaRPr lang="en-US"/>
        </a:p>
      </dgm:t>
    </dgm:pt>
    <dgm:pt modelId="{F1AA58BA-64C8-4253-B5D5-BA011EF84D4D}" type="pres">
      <dgm:prSet presAssocID="{76FD0958-05DA-4438-B315-EDC13B52A1F0}" presName="hierRoot2" presStyleCnt="0">
        <dgm:presLayoutVars>
          <dgm:hierBranch val="init"/>
        </dgm:presLayoutVars>
      </dgm:prSet>
      <dgm:spPr/>
    </dgm:pt>
    <dgm:pt modelId="{FBB54F0A-1B1D-4ADD-A41B-FE59B555BC6F}" type="pres">
      <dgm:prSet presAssocID="{76FD0958-05DA-4438-B315-EDC13B52A1F0}" presName="rootComposite" presStyleCnt="0"/>
      <dgm:spPr/>
    </dgm:pt>
    <dgm:pt modelId="{24A327A2-F837-4F39-B2B3-78A2D2F72470}" type="pres">
      <dgm:prSet presAssocID="{76FD0958-05DA-4438-B315-EDC13B52A1F0}" presName="rootText" presStyleLbl="node2" presStyleIdx="3" presStyleCnt="6" custScaleX="322881" custScaleY="377078" custLinFactX="-100000" custLinFactY="100000" custLinFactNeighborX="-138733" custLinFactNeighborY="186543">
        <dgm:presLayoutVars>
          <dgm:chPref val="3"/>
        </dgm:presLayoutVars>
      </dgm:prSet>
      <dgm:spPr/>
      <dgm:t>
        <a:bodyPr/>
        <a:lstStyle/>
        <a:p>
          <a:endParaRPr lang="en-US"/>
        </a:p>
      </dgm:t>
    </dgm:pt>
    <dgm:pt modelId="{CDAA2263-C2C3-46BD-B129-EA5E3A997609}" type="pres">
      <dgm:prSet presAssocID="{76FD0958-05DA-4438-B315-EDC13B52A1F0}" presName="rootConnector" presStyleLbl="node2" presStyleIdx="3" presStyleCnt="6"/>
      <dgm:spPr/>
      <dgm:t>
        <a:bodyPr/>
        <a:lstStyle/>
        <a:p>
          <a:endParaRPr lang="en-US"/>
        </a:p>
      </dgm:t>
    </dgm:pt>
    <dgm:pt modelId="{CC8B1E47-4C54-4A8A-B197-4984B8037E92}" type="pres">
      <dgm:prSet presAssocID="{76FD0958-05DA-4438-B315-EDC13B52A1F0}" presName="hierChild4" presStyleCnt="0"/>
      <dgm:spPr/>
    </dgm:pt>
    <dgm:pt modelId="{5F893048-3FA8-4D7F-9DF8-C522F82DA4D1}" type="pres">
      <dgm:prSet presAssocID="{F68B31DC-BD7B-42F5-A608-CE1F82D476A8}" presName="Name37" presStyleLbl="parChTrans1D3" presStyleIdx="0" presStyleCnt="13"/>
      <dgm:spPr/>
      <dgm:t>
        <a:bodyPr/>
        <a:lstStyle/>
        <a:p>
          <a:endParaRPr lang="en-US"/>
        </a:p>
      </dgm:t>
    </dgm:pt>
    <dgm:pt modelId="{3460BE63-EAE2-4475-BA06-267E4D77FC49}" type="pres">
      <dgm:prSet presAssocID="{40E277AA-D30B-4D0B-ADCF-E9A57A622BD3}" presName="hierRoot2" presStyleCnt="0">
        <dgm:presLayoutVars>
          <dgm:hierBranch val="init"/>
        </dgm:presLayoutVars>
      </dgm:prSet>
      <dgm:spPr/>
    </dgm:pt>
    <dgm:pt modelId="{C1772057-47A6-4318-9570-0A7F5D9D6D5B}" type="pres">
      <dgm:prSet presAssocID="{40E277AA-D30B-4D0B-ADCF-E9A57A622BD3}" presName="rootComposite" presStyleCnt="0"/>
      <dgm:spPr/>
    </dgm:pt>
    <dgm:pt modelId="{86BA5671-0AA4-4E64-9667-9FBF35A1C3CB}" type="pres">
      <dgm:prSet presAssocID="{40E277AA-D30B-4D0B-ADCF-E9A57A622BD3}" presName="rootText" presStyleLbl="node3" presStyleIdx="0" presStyleCnt="13" custScaleX="250744" custScaleY="376116" custLinFactY="182822" custLinFactNeighborX="1708" custLinFactNeighborY="200000">
        <dgm:presLayoutVars>
          <dgm:chPref val="3"/>
        </dgm:presLayoutVars>
      </dgm:prSet>
      <dgm:spPr/>
      <dgm:t>
        <a:bodyPr/>
        <a:lstStyle/>
        <a:p>
          <a:endParaRPr lang="en-US"/>
        </a:p>
      </dgm:t>
    </dgm:pt>
    <dgm:pt modelId="{92C872C1-2D69-41CC-9C11-FF2EEDA85010}" type="pres">
      <dgm:prSet presAssocID="{40E277AA-D30B-4D0B-ADCF-E9A57A622BD3}" presName="rootConnector" presStyleLbl="node3" presStyleIdx="0" presStyleCnt="13"/>
      <dgm:spPr/>
      <dgm:t>
        <a:bodyPr/>
        <a:lstStyle/>
        <a:p>
          <a:endParaRPr lang="en-US"/>
        </a:p>
      </dgm:t>
    </dgm:pt>
    <dgm:pt modelId="{308E4423-3D92-484B-8552-98BE70E6DEC7}" type="pres">
      <dgm:prSet presAssocID="{40E277AA-D30B-4D0B-ADCF-E9A57A622BD3}" presName="hierChild4" presStyleCnt="0"/>
      <dgm:spPr/>
    </dgm:pt>
    <dgm:pt modelId="{91CFAD45-2FA0-456D-94B7-E96738CF55CF}" type="pres">
      <dgm:prSet presAssocID="{15D90FEC-AB6C-4335-B8A4-963302E7689C}" presName="Name37" presStyleLbl="parChTrans1D4" presStyleIdx="0" presStyleCnt="7"/>
      <dgm:spPr/>
      <dgm:t>
        <a:bodyPr/>
        <a:lstStyle/>
        <a:p>
          <a:endParaRPr lang="en-US"/>
        </a:p>
      </dgm:t>
    </dgm:pt>
    <dgm:pt modelId="{C3707222-6DDD-4A32-BD8B-2F51EB5C5562}" type="pres">
      <dgm:prSet presAssocID="{531B6233-20DD-4995-8EDA-6F63337538DF}" presName="hierRoot2" presStyleCnt="0">
        <dgm:presLayoutVars>
          <dgm:hierBranch val="init"/>
        </dgm:presLayoutVars>
      </dgm:prSet>
      <dgm:spPr/>
    </dgm:pt>
    <dgm:pt modelId="{C6050184-FB20-4A98-97FB-D2A77F75B173}" type="pres">
      <dgm:prSet presAssocID="{531B6233-20DD-4995-8EDA-6F63337538DF}" presName="rootComposite" presStyleCnt="0"/>
      <dgm:spPr/>
    </dgm:pt>
    <dgm:pt modelId="{131F9854-ECEA-45B6-BA9F-AB5BDC8CEECF}" type="pres">
      <dgm:prSet presAssocID="{531B6233-20DD-4995-8EDA-6F63337538DF}" presName="rootText" presStyleLbl="node4" presStyleIdx="0" presStyleCnt="7" custScaleX="255878" custScaleY="363881" custLinFactY="279070" custLinFactNeighborX="-521" custLinFactNeighborY="300000">
        <dgm:presLayoutVars>
          <dgm:chPref val="3"/>
        </dgm:presLayoutVars>
      </dgm:prSet>
      <dgm:spPr/>
      <dgm:t>
        <a:bodyPr/>
        <a:lstStyle/>
        <a:p>
          <a:endParaRPr lang="en-US"/>
        </a:p>
      </dgm:t>
    </dgm:pt>
    <dgm:pt modelId="{C2683376-14D1-44C5-AA59-5F956A9DFB39}" type="pres">
      <dgm:prSet presAssocID="{531B6233-20DD-4995-8EDA-6F63337538DF}" presName="rootConnector" presStyleLbl="node4" presStyleIdx="0" presStyleCnt="7"/>
      <dgm:spPr/>
      <dgm:t>
        <a:bodyPr/>
        <a:lstStyle/>
        <a:p>
          <a:endParaRPr lang="en-US"/>
        </a:p>
      </dgm:t>
    </dgm:pt>
    <dgm:pt modelId="{43242AD6-42E5-480C-A2F4-6A9DEECD965B}" type="pres">
      <dgm:prSet presAssocID="{531B6233-20DD-4995-8EDA-6F63337538DF}" presName="hierChild4" presStyleCnt="0"/>
      <dgm:spPr/>
    </dgm:pt>
    <dgm:pt modelId="{918A151D-381E-4D49-B82C-D657AF3C1C08}" type="pres">
      <dgm:prSet presAssocID="{531B6233-20DD-4995-8EDA-6F63337538DF}" presName="hierChild5" presStyleCnt="0"/>
      <dgm:spPr/>
    </dgm:pt>
    <dgm:pt modelId="{DDA07FE4-3576-414A-92E4-529D1894CA58}" type="pres">
      <dgm:prSet presAssocID="{FB67C525-9253-4EFA-8B69-96F1049EB6C0}" presName="Name37" presStyleLbl="parChTrans1D4" presStyleIdx="1" presStyleCnt="7"/>
      <dgm:spPr/>
      <dgm:t>
        <a:bodyPr/>
        <a:lstStyle/>
        <a:p>
          <a:endParaRPr lang="en-US"/>
        </a:p>
      </dgm:t>
    </dgm:pt>
    <dgm:pt modelId="{654DC88F-6876-4E5D-B64B-CC41DBA85153}" type="pres">
      <dgm:prSet presAssocID="{E9040694-41D6-434C-A600-4AB63FB82C8C}" presName="hierRoot2" presStyleCnt="0">
        <dgm:presLayoutVars>
          <dgm:hierBranch val="init"/>
        </dgm:presLayoutVars>
      </dgm:prSet>
      <dgm:spPr/>
    </dgm:pt>
    <dgm:pt modelId="{BDE29094-42E7-4120-A4C9-A95382DFED6A}" type="pres">
      <dgm:prSet presAssocID="{E9040694-41D6-434C-A600-4AB63FB82C8C}" presName="rootComposite" presStyleCnt="0"/>
      <dgm:spPr/>
    </dgm:pt>
    <dgm:pt modelId="{250E6589-C440-40B9-9AE0-6F18AE2C2F83}" type="pres">
      <dgm:prSet presAssocID="{E9040694-41D6-434C-A600-4AB63FB82C8C}" presName="rootText" presStyleLbl="node4" presStyleIdx="1" presStyleCnt="7" custScaleX="255878" custScaleY="363881" custLinFactY="279070" custLinFactNeighborX="-521" custLinFactNeighborY="300000">
        <dgm:presLayoutVars>
          <dgm:chPref val="3"/>
        </dgm:presLayoutVars>
      </dgm:prSet>
      <dgm:spPr/>
      <dgm:t>
        <a:bodyPr/>
        <a:lstStyle/>
        <a:p>
          <a:endParaRPr lang="en-US"/>
        </a:p>
      </dgm:t>
    </dgm:pt>
    <dgm:pt modelId="{19E76C29-F9B4-454C-BE51-B1BD37165BB1}" type="pres">
      <dgm:prSet presAssocID="{E9040694-41D6-434C-A600-4AB63FB82C8C}" presName="rootConnector" presStyleLbl="node4" presStyleIdx="1" presStyleCnt="7"/>
      <dgm:spPr/>
      <dgm:t>
        <a:bodyPr/>
        <a:lstStyle/>
        <a:p>
          <a:endParaRPr lang="en-US"/>
        </a:p>
      </dgm:t>
    </dgm:pt>
    <dgm:pt modelId="{B38E5FDE-58A2-4061-A68D-8A217BDD1AA5}" type="pres">
      <dgm:prSet presAssocID="{E9040694-41D6-434C-A600-4AB63FB82C8C}" presName="hierChild4" presStyleCnt="0"/>
      <dgm:spPr/>
    </dgm:pt>
    <dgm:pt modelId="{AC417A52-D506-4404-924B-4BD93DE11011}" type="pres">
      <dgm:prSet presAssocID="{E9040694-41D6-434C-A600-4AB63FB82C8C}" presName="hierChild5" presStyleCnt="0"/>
      <dgm:spPr/>
    </dgm:pt>
    <dgm:pt modelId="{95B17FDA-F9FC-4F1E-8E4C-5600ED857B92}" type="pres">
      <dgm:prSet presAssocID="{40E277AA-D30B-4D0B-ADCF-E9A57A622BD3}" presName="hierChild5" presStyleCnt="0"/>
      <dgm:spPr/>
    </dgm:pt>
    <dgm:pt modelId="{44F6C3E7-E762-4771-BA1F-65F3FB1D6FFD}" type="pres">
      <dgm:prSet presAssocID="{FDDA1FFE-8C57-446E-B625-2FA9E6661AD8}" presName="Name37" presStyleLbl="parChTrans1D3" presStyleIdx="1" presStyleCnt="13"/>
      <dgm:spPr/>
      <dgm:t>
        <a:bodyPr/>
        <a:lstStyle/>
        <a:p>
          <a:endParaRPr lang="en-US"/>
        </a:p>
      </dgm:t>
    </dgm:pt>
    <dgm:pt modelId="{91DDAE80-1A2D-4459-A10F-FC5A4463B759}" type="pres">
      <dgm:prSet presAssocID="{BE671D26-3714-4C70-BA7D-37373B4DA753}" presName="hierRoot2" presStyleCnt="0">
        <dgm:presLayoutVars>
          <dgm:hierBranch val="init"/>
        </dgm:presLayoutVars>
      </dgm:prSet>
      <dgm:spPr/>
    </dgm:pt>
    <dgm:pt modelId="{73C1F8D2-B3B4-480F-8D01-41943A890FD7}" type="pres">
      <dgm:prSet presAssocID="{BE671D26-3714-4C70-BA7D-37373B4DA753}" presName="rootComposite" presStyleCnt="0"/>
      <dgm:spPr/>
    </dgm:pt>
    <dgm:pt modelId="{A7D9045D-B71E-48B3-A865-E809D51531FA}" type="pres">
      <dgm:prSet presAssocID="{BE671D26-3714-4C70-BA7D-37373B4DA753}" presName="rootText" presStyleLbl="node3" presStyleIdx="1" presStyleCnt="13" custScaleX="250744" custScaleY="363881" custLinFactY="182822" custLinFactNeighborX="2102" custLinFactNeighborY="200000">
        <dgm:presLayoutVars>
          <dgm:chPref val="3"/>
        </dgm:presLayoutVars>
      </dgm:prSet>
      <dgm:spPr/>
      <dgm:t>
        <a:bodyPr/>
        <a:lstStyle/>
        <a:p>
          <a:endParaRPr lang="en-US"/>
        </a:p>
      </dgm:t>
    </dgm:pt>
    <dgm:pt modelId="{A025B194-C1D8-425A-90DC-3B20E7688599}" type="pres">
      <dgm:prSet presAssocID="{BE671D26-3714-4C70-BA7D-37373B4DA753}" presName="rootConnector" presStyleLbl="node3" presStyleIdx="1" presStyleCnt="13"/>
      <dgm:spPr/>
      <dgm:t>
        <a:bodyPr/>
        <a:lstStyle/>
        <a:p>
          <a:endParaRPr lang="en-US"/>
        </a:p>
      </dgm:t>
    </dgm:pt>
    <dgm:pt modelId="{5734E45A-4E88-422F-8580-082937D8F601}" type="pres">
      <dgm:prSet presAssocID="{BE671D26-3714-4C70-BA7D-37373B4DA753}" presName="hierChild4" presStyleCnt="0"/>
      <dgm:spPr/>
    </dgm:pt>
    <dgm:pt modelId="{6E8EA03B-E08E-4FB1-8C42-BF8DC5EA6870}" type="pres">
      <dgm:prSet presAssocID="{BE671D26-3714-4C70-BA7D-37373B4DA753}" presName="hierChild5" presStyleCnt="0"/>
      <dgm:spPr/>
    </dgm:pt>
    <dgm:pt modelId="{39E1D18C-4259-4852-8F10-B21120747140}" type="pres">
      <dgm:prSet presAssocID="{03A4B972-60E1-4959-9496-5306B2A92B6A}" presName="Name37" presStyleLbl="parChTrans1D3" presStyleIdx="2" presStyleCnt="13"/>
      <dgm:spPr/>
      <dgm:t>
        <a:bodyPr/>
        <a:lstStyle/>
        <a:p>
          <a:endParaRPr lang="en-US"/>
        </a:p>
      </dgm:t>
    </dgm:pt>
    <dgm:pt modelId="{4FEE134A-2C3B-4A59-BD7C-82ED8E8AEFB1}" type="pres">
      <dgm:prSet presAssocID="{53F38578-5E0E-4F23-A9CC-C6AE34393D61}" presName="hierRoot2" presStyleCnt="0">
        <dgm:presLayoutVars>
          <dgm:hierBranch val="init"/>
        </dgm:presLayoutVars>
      </dgm:prSet>
      <dgm:spPr/>
    </dgm:pt>
    <dgm:pt modelId="{33581733-CB1F-48CB-9538-F12BEC364723}" type="pres">
      <dgm:prSet presAssocID="{53F38578-5E0E-4F23-A9CC-C6AE34393D61}" presName="rootComposite" presStyleCnt="0"/>
      <dgm:spPr/>
    </dgm:pt>
    <dgm:pt modelId="{CEC80A28-156D-40CB-BE19-471BF179A7FB}" type="pres">
      <dgm:prSet presAssocID="{53F38578-5E0E-4F23-A9CC-C6AE34393D61}" presName="rootText" presStyleLbl="node3" presStyleIdx="2" presStyleCnt="13" custScaleX="250744" custScaleY="363881" custLinFactY="182822" custLinFactNeighborX="-9265" custLinFactNeighborY="200000">
        <dgm:presLayoutVars>
          <dgm:chPref val="3"/>
        </dgm:presLayoutVars>
      </dgm:prSet>
      <dgm:spPr/>
      <dgm:t>
        <a:bodyPr/>
        <a:lstStyle/>
        <a:p>
          <a:endParaRPr lang="en-US"/>
        </a:p>
      </dgm:t>
    </dgm:pt>
    <dgm:pt modelId="{FCF61CEE-12FD-4A55-ACFE-06740EA9E35E}" type="pres">
      <dgm:prSet presAssocID="{53F38578-5E0E-4F23-A9CC-C6AE34393D61}" presName="rootConnector" presStyleLbl="node3" presStyleIdx="2" presStyleCnt="13"/>
      <dgm:spPr/>
      <dgm:t>
        <a:bodyPr/>
        <a:lstStyle/>
        <a:p>
          <a:endParaRPr lang="en-US"/>
        </a:p>
      </dgm:t>
    </dgm:pt>
    <dgm:pt modelId="{D2D21051-185C-4E62-A617-827E5301D78B}" type="pres">
      <dgm:prSet presAssocID="{53F38578-5E0E-4F23-A9CC-C6AE34393D61}" presName="hierChild4" presStyleCnt="0"/>
      <dgm:spPr/>
    </dgm:pt>
    <dgm:pt modelId="{6E701819-B727-4A5F-8A58-16E0346BB0A8}" type="pres">
      <dgm:prSet presAssocID="{53F38578-5E0E-4F23-A9CC-C6AE34393D61}" presName="hierChild5" presStyleCnt="0"/>
      <dgm:spPr/>
    </dgm:pt>
    <dgm:pt modelId="{E61D17A4-EA07-4383-A5BB-FF0E610586B6}" type="pres">
      <dgm:prSet presAssocID="{B98F04AB-0C71-4AB4-9E08-6AC89FB7D212}" presName="Name37" presStyleLbl="parChTrans1D3" presStyleIdx="3" presStyleCnt="13"/>
      <dgm:spPr/>
      <dgm:t>
        <a:bodyPr/>
        <a:lstStyle/>
        <a:p>
          <a:endParaRPr lang="en-US"/>
        </a:p>
      </dgm:t>
    </dgm:pt>
    <dgm:pt modelId="{CF366E3B-0DD1-422E-96CB-DA8233AEEBF9}" type="pres">
      <dgm:prSet presAssocID="{617D1EA5-A9C5-4B3F-B2D1-4E646AC9B1D5}" presName="hierRoot2" presStyleCnt="0">
        <dgm:presLayoutVars>
          <dgm:hierBranch val="init"/>
        </dgm:presLayoutVars>
      </dgm:prSet>
      <dgm:spPr/>
    </dgm:pt>
    <dgm:pt modelId="{938F26FB-7FA0-4CC9-8E2F-91AD26E805DC}" type="pres">
      <dgm:prSet presAssocID="{617D1EA5-A9C5-4B3F-B2D1-4E646AC9B1D5}" presName="rootComposite" presStyleCnt="0"/>
      <dgm:spPr/>
    </dgm:pt>
    <dgm:pt modelId="{B67635C8-6314-45FF-9FC7-BB9CE4B0C6EC}" type="pres">
      <dgm:prSet presAssocID="{617D1EA5-A9C5-4B3F-B2D1-4E646AC9B1D5}" presName="rootText" presStyleLbl="node3" presStyleIdx="3" presStyleCnt="13" custScaleX="250744" custScaleY="376116" custLinFactY="182822" custLinFactNeighborX="-17384" custLinFactNeighborY="200000">
        <dgm:presLayoutVars>
          <dgm:chPref val="3"/>
        </dgm:presLayoutVars>
      </dgm:prSet>
      <dgm:spPr/>
      <dgm:t>
        <a:bodyPr/>
        <a:lstStyle/>
        <a:p>
          <a:endParaRPr lang="en-US"/>
        </a:p>
      </dgm:t>
    </dgm:pt>
    <dgm:pt modelId="{5BA6F93A-F273-4AC1-9AF5-81F5BDC818E4}" type="pres">
      <dgm:prSet presAssocID="{617D1EA5-A9C5-4B3F-B2D1-4E646AC9B1D5}" presName="rootConnector" presStyleLbl="node3" presStyleIdx="3" presStyleCnt="13"/>
      <dgm:spPr/>
      <dgm:t>
        <a:bodyPr/>
        <a:lstStyle/>
        <a:p>
          <a:endParaRPr lang="en-US"/>
        </a:p>
      </dgm:t>
    </dgm:pt>
    <dgm:pt modelId="{C24CB2BA-FC35-4D9A-B78E-8351C0F48F33}" type="pres">
      <dgm:prSet presAssocID="{617D1EA5-A9C5-4B3F-B2D1-4E646AC9B1D5}" presName="hierChild4" presStyleCnt="0"/>
      <dgm:spPr/>
    </dgm:pt>
    <dgm:pt modelId="{54F3CDF6-B7F8-4590-B07A-AF7E2B44270E}" type="pres">
      <dgm:prSet presAssocID="{20288BE3-AD0F-4770-B437-03A68B091622}" presName="Name37" presStyleLbl="parChTrans1D4" presStyleIdx="2" presStyleCnt="7"/>
      <dgm:spPr/>
      <dgm:t>
        <a:bodyPr/>
        <a:lstStyle/>
        <a:p>
          <a:endParaRPr lang="en-US"/>
        </a:p>
      </dgm:t>
    </dgm:pt>
    <dgm:pt modelId="{5D79CD7A-8AF0-47C1-B9AE-ED6A84FD6A46}" type="pres">
      <dgm:prSet presAssocID="{560F4154-63C4-4D82-88BF-A35BA67B6CA1}" presName="hierRoot2" presStyleCnt="0">
        <dgm:presLayoutVars>
          <dgm:hierBranch val="init"/>
        </dgm:presLayoutVars>
      </dgm:prSet>
      <dgm:spPr/>
    </dgm:pt>
    <dgm:pt modelId="{27453C3E-7B21-4E84-AF89-59528EC6188F}" type="pres">
      <dgm:prSet presAssocID="{560F4154-63C4-4D82-88BF-A35BA67B6CA1}" presName="rootComposite" presStyleCnt="0"/>
      <dgm:spPr/>
    </dgm:pt>
    <dgm:pt modelId="{EA487784-4A80-4005-84F0-9713C58F8DB6}" type="pres">
      <dgm:prSet presAssocID="{560F4154-63C4-4D82-88BF-A35BA67B6CA1}" presName="rootText" presStyleLbl="node4" presStyleIdx="2" presStyleCnt="7" custScaleX="215239" custScaleY="426463" custLinFactY="279070" custLinFactNeighborX="-31386" custLinFactNeighborY="300000">
        <dgm:presLayoutVars>
          <dgm:chPref val="3"/>
        </dgm:presLayoutVars>
      </dgm:prSet>
      <dgm:spPr/>
      <dgm:t>
        <a:bodyPr/>
        <a:lstStyle/>
        <a:p>
          <a:endParaRPr lang="en-US"/>
        </a:p>
      </dgm:t>
    </dgm:pt>
    <dgm:pt modelId="{11EC2043-2988-4A51-941F-1C6DF040D036}" type="pres">
      <dgm:prSet presAssocID="{560F4154-63C4-4D82-88BF-A35BA67B6CA1}" presName="rootConnector" presStyleLbl="node4" presStyleIdx="2" presStyleCnt="7"/>
      <dgm:spPr/>
      <dgm:t>
        <a:bodyPr/>
        <a:lstStyle/>
        <a:p>
          <a:endParaRPr lang="en-US"/>
        </a:p>
      </dgm:t>
    </dgm:pt>
    <dgm:pt modelId="{F1D2D515-0174-48A7-A321-143613983F25}" type="pres">
      <dgm:prSet presAssocID="{560F4154-63C4-4D82-88BF-A35BA67B6CA1}" presName="hierChild4" presStyleCnt="0"/>
      <dgm:spPr/>
    </dgm:pt>
    <dgm:pt modelId="{DC3C28A2-4401-40E2-81C6-93C1F3BB7F91}" type="pres">
      <dgm:prSet presAssocID="{560F4154-63C4-4D82-88BF-A35BA67B6CA1}" presName="hierChild5" presStyleCnt="0"/>
      <dgm:spPr/>
    </dgm:pt>
    <dgm:pt modelId="{BB614DF4-EE61-44BF-AA45-05D215CCB7C7}" type="pres">
      <dgm:prSet presAssocID="{A7F0D080-BF20-491F-ACBE-4603D30BD5D9}" presName="Name37" presStyleLbl="parChTrans1D4" presStyleIdx="3" presStyleCnt="7"/>
      <dgm:spPr/>
      <dgm:t>
        <a:bodyPr/>
        <a:lstStyle/>
        <a:p>
          <a:endParaRPr lang="en-US"/>
        </a:p>
      </dgm:t>
    </dgm:pt>
    <dgm:pt modelId="{1A349E9F-05FF-44B2-9557-A8C53FCDE463}" type="pres">
      <dgm:prSet presAssocID="{B7AA3FBC-2C84-46DF-8BC7-E03C1A7C4FC0}" presName="hierRoot2" presStyleCnt="0">
        <dgm:presLayoutVars>
          <dgm:hierBranch val="init"/>
        </dgm:presLayoutVars>
      </dgm:prSet>
      <dgm:spPr/>
    </dgm:pt>
    <dgm:pt modelId="{18EEE4EC-0F09-4CE7-85A8-45CB2EA7A016}" type="pres">
      <dgm:prSet presAssocID="{B7AA3FBC-2C84-46DF-8BC7-E03C1A7C4FC0}" presName="rootComposite" presStyleCnt="0"/>
      <dgm:spPr/>
    </dgm:pt>
    <dgm:pt modelId="{771DF64B-B97C-48BD-806B-9D267ECD5093}" type="pres">
      <dgm:prSet presAssocID="{B7AA3FBC-2C84-46DF-8BC7-E03C1A7C4FC0}" presName="rootText" presStyleLbl="node4" presStyleIdx="3" presStyleCnt="7" custScaleX="215239" custScaleY="426463" custLinFactY="279070" custLinFactNeighborX="-31386" custLinFactNeighborY="300000">
        <dgm:presLayoutVars>
          <dgm:chPref val="3"/>
        </dgm:presLayoutVars>
      </dgm:prSet>
      <dgm:spPr/>
      <dgm:t>
        <a:bodyPr/>
        <a:lstStyle/>
        <a:p>
          <a:endParaRPr lang="en-US"/>
        </a:p>
      </dgm:t>
    </dgm:pt>
    <dgm:pt modelId="{B6DCED10-E6B2-4154-8718-5358F6D2407D}" type="pres">
      <dgm:prSet presAssocID="{B7AA3FBC-2C84-46DF-8BC7-E03C1A7C4FC0}" presName="rootConnector" presStyleLbl="node4" presStyleIdx="3" presStyleCnt="7"/>
      <dgm:spPr/>
      <dgm:t>
        <a:bodyPr/>
        <a:lstStyle/>
        <a:p>
          <a:endParaRPr lang="en-US"/>
        </a:p>
      </dgm:t>
    </dgm:pt>
    <dgm:pt modelId="{ABA0681E-54A1-4077-B032-B762C54AFC7C}" type="pres">
      <dgm:prSet presAssocID="{B7AA3FBC-2C84-46DF-8BC7-E03C1A7C4FC0}" presName="hierChild4" presStyleCnt="0"/>
      <dgm:spPr/>
    </dgm:pt>
    <dgm:pt modelId="{789452F4-D3A5-4C05-96B8-030391B211AD}" type="pres">
      <dgm:prSet presAssocID="{B7AA3FBC-2C84-46DF-8BC7-E03C1A7C4FC0}" presName="hierChild5" presStyleCnt="0"/>
      <dgm:spPr/>
    </dgm:pt>
    <dgm:pt modelId="{350454EE-A010-4FEA-8C99-96FBF79C3094}" type="pres">
      <dgm:prSet presAssocID="{DD767AB0-363B-4A26-AA23-E8EF248B0519}" presName="Name37" presStyleLbl="parChTrans1D4" presStyleIdx="4" presStyleCnt="7"/>
      <dgm:spPr/>
      <dgm:t>
        <a:bodyPr/>
        <a:lstStyle/>
        <a:p>
          <a:endParaRPr lang="en-US"/>
        </a:p>
      </dgm:t>
    </dgm:pt>
    <dgm:pt modelId="{7BFDBDA0-D90D-4CF3-AFBD-08D2C8362AA4}" type="pres">
      <dgm:prSet presAssocID="{A1416242-179C-4B18-AF02-E940DA18FDBE}" presName="hierRoot2" presStyleCnt="0">
        <dgm:presLayoutVars>
          <dgm:hierBranch val="init"/>
        </dgm:presLayoutVars>
      </dgm:prSet>
      <dgm:spPr/>
    </dgm:pt>
    <dgm:pt modelId="{C779CDF7-78F8-455F-89FD-70DB0A81E722}" type="pres">
      <dgm:prSet presAssocID="{A1416242-179C-4B18-AF02-E940DA18FDBE}" presName="rootComposite" presStyleCnt="0"/>
      <dgm:spPr/>
    </dgm:pt>
    <dgm:pt modelId="{81D6CDBF-3C8F-41B6-8E4C-8CCC69C9A9D0}" type="pres">
      <dgm:prSet presAssocID="{A1416242-179C-4B18-AF02-E940DA18FDBE}" presName="rootText" presStyleLbl="node4" presStyleIdx="4" presStyleCnt="7" custScaleX="215239" custScaleY="427909" custLinFactY="295512" custLinFactNeighborX="-32786" custLinFactNeighborY="300000">
        <dgm:presLayoutVars>
          <dgm:chPref val="3"/>
        </dgm:presLayoutVars>
      </dgm:prSet>
      <dgm:spPr/>
      <dgm:t>
        <a:bodyPr/>
        <a:lstStyle/>
        <a:p>
          <a:endParaRPr lang="en-US"/>
        </a:p>
      </dgm:t>
    </dgm:pt>
    <dgm:pt modelId="{5405E608-BB3A-4BD7-A78C-E0BD38ED9697}" type="pres">
      <dgm:prSet presAssocID="{A1416242-179C-4B18-AF02-E940DA18FDBE}" presName="rootConnector" presStyleLbl="node4" presStyleIdx="4" presStyleCnt="7"/>
      <dgm:spPr/>
      <dgm:t>
        <a:bodyPr/>
        <a:lstStyle/>
        <a:p>
          <a:endParaRPr lang="en-US"/>
        </a:p>
      </dgm:t>
    </dgm:pt>
    <dgm:pt modelId="{E7CDF8FB-5D98-48F0-AF9A-AFB5E6ABD900}" type="pres">
      <dgm:prSet presAssocID="{A1416242-179C-4B18-AF02-E940DA18FDBE}" presName="hierChild4" presStyleCnt="0"/>
      <dgm:spPr/>
    </dgm:pt>
    <dgm:pt modelId="{3E73E89D-87E1-48C6-9B1C-A7EDA91C1D1E}" type="pres">
      <dgm:prSet presAssocID="{A1416242-179C-4B18-AF02-E940DA18FDBE}" presName="hierChild5" presStyleCnt="0"/>
      <dgm:spPr/>
    </dgm:pt>
    <dgm:pt modelId="{B6497046-1E10-4486-B7D8-E8C3CE0AE2BF}" type="pres">
      <dgm:prSet presAssocID="{617D1EA5-A9C5-4B3F-B2D1-4E646AC9B1D5}" presName="hierChild5" presStyleCnt="0"/>
      <dgm:spPr/>
    </dgm:pt>
    <dgm:pt modelId="{E3EB0257-90D6-4E89-87BE-C770626BDEC4}" type="pres">
      <dgm:prSet presAssocID="{C7306DFB-5F4F-40EF-B325-67B338256482}" presName="Name37" presStyleLbl="parChTrans1D3" presStyleIdx="4" presStyleCnt="13"/>
      <dgm:spPr/>
      <dgm:t>
        <a:bodyPr/>
        <a:lstStyle/>
        <a:p>
          <a:endParaRPr lang="en-US"/>
        </a:p>
      </dgm:t>
    </dgm:pt>
    <dgm:pt modelId="{43C63612-45B9-4537-A379-233A882995F7}" type="pres">
      <dgm:prSet presAssocID="{228707E1-844D-4C98-9CF0-0F57A05EA88E}" presName="hierRoot2" presStyleCnt="0">
        <dgm:presLayoutVars>
          <dgm:hierBranch val="init"/>
        </dgm:presLayoutVars>
      </dgm:prSet>
      <dgm:spPr/>
    </dgm:pt>
    <dgm:pt modelId="{A94E06FE-4DF7-48FA-9A38-16391FB33EEA}" type="pres">
      <dgm:prSet presAssocID="{228707E1-844D-4C98-9CF0-0F57A05EA88E}" presName="rootComposite" presStyleCnt="0"/>
      <dgm:spPr/>
    </dgm:pt>
    <dgm:pt modelId="{A5A4C983-8D9F-4EF4-8B1F-774F4B8B7922}" type="pres">
      <dgm:prSet presAssocID="{228707E1-844D-4C98-9CF0-0F57A05EA88E}" presName="rootText" presStyleLbl="node3" presStyleIdx="4" presStyleCnt="13" custScaleX="250744" custScaleY="376116" custLinFactY="182822" custLinFactNeighborX="-27662" custLinFactNeighborY="200000">
        <dgm:presLayoutVars>
          <dgm:chPref val="3"/>
        </dgm:presLayoutVars>
      </dgm:prSet>
      <dgm:spPr/>
      <dgm:t>
        <a:bodyPr/>
        <a:lstStyle/>
        <a:p>
          <a:endParaRPr lang="en-US"/>
        </a:p>
      </dgm:t>
    </dgm:pt>
    <dgm:pt modelId="{03B908BC-7766-4B51-ADD4-AA81A82F0C4E}" type="pres">
      <dgm:prSet presAssocID="{228707E1-844D-4C98-9CF0-0F57A05EA88E}" presName="rootConnector" presStyleLbl="node3" presStyleIdx="4" presStyleCnt="13"/>
      <dgm:spPr/>
      <dgm:t>
        <a:bodyPr/>
        <a:lstStyle/>
        <a:p>
          <a:endParaRPr lang="en-US"/>
        </a:p>
      </dgm:t>
    </dgm:pt>
    <dgm:pt modelId="{C08AA867-0405-4591-B5AD-22CA8D3BAAFB}" type="pres">
      <dgm:prSet presAssocID="{228707E1-844D-4C98-9CF0-0F57A05EA88E}" presName="hierChild4" presStyleCnt="0"/>
      <dgm:spPr/>
    </dgm:pt>
    <dgm:pt modelId="{2D2FDB5C-6C62-44E2-B0ED-ADC0D8BE6D82}" type="pres">
      <dgm:prSet presAssocID="{778DD7A7-FB9F-4882-B5C8-023AAB08AF51}" presName="Name37" presStyleLbl="parChTrans1D4" presStyleIdx="5" presStyleCnt="7"/>
      <dgm:spPr/>
      <dgm:t>
        <a:bodyPr/>
        <a:lstStyle/>
        <a:p>
          <a:endParaRPr lang="en-US"/>
        </a:p>
      </dgm:t>
    </dgm:pt>
    <dgm:pt modelId="{4154EC15-90D6-41C1-9573-354B248B5519}" type="pres">
      <dgm:prSet presAssocID="{9907E509-EA49-4DF8-965F-5EA5428A2C5D}" presName="hierRoot2" presStyleCnt="0">
        <dgm:presLayoutVars>
          <dgm:hierBranch val="init"/>
        </dgm:presLayoutVars>
      </dgm:prSet>
      <dgm:spPr/>
    </dgm:pt>
    <dgm:pt modelId="{3B108C4C-0E12-4C99-B53D-8D82559CADBD}" type="pres">
      <dgm:prSet presAssocID="{9907E509-EA49-4DF8-965F-5EA5428A2C5D}" presName="rootComposite" presStyleCnt="0"/>
      <dgm:spPr/>
    </dgm:pt>
    <dgm:pt modelId="{0BA95CA7-E982-4BB2-97B3-F8B758889A00}" type="pres">
      <dgm:prSet presAssocID="{9907E509-EA49-4DF8-965F-5EA5428A2C5D}" presName="rootText" presStyleLbl="node4" presStyleIdx="5" presStyleCnt="7" custScaleX="255878" custScaleY="426463" custLinFactY="279070" custLinFactNeighborX="-35325" custLinFactNeighborY="300000">
        <dgm:presLayoutVars>
          <dgm:chPref val="3"/>
        </dgm:presLayoutVars>
      </dgm:prSet>
      <dgm:spPr/>
      <dgm:t>
        <a:bodyPr/>
        <a:lstStyle/>
        <a:p>
          <a:endParaRPr lang="en-US"/>
        </a:p>
      </dgm:t>
    </dgm:pt>
    <dgm:pt modelId="{7B0E4EF7-ED5D-43F5-865B-A8F050756236}" type="pres">
      <dgm:prSet presAssocID="{9907E509-EA49-4DF8-965F-5EA5428A2C5D}" presName="rootConnector" presStyleLbl="node4" presStyleIdx="5" presStyleCnt="7"/>
      <dgm:spPr/>
      <dgm:t>
        <a:bodyPr/>
        <a:lstStyle/>
        <a:p>
          <a:endParaRPr lang="en-US"/>
        </a:p>
      </dgm:t>
    </dgm:pt>
    <dgm:pt modelId="{4120BA7F-F9E8-4318-BC14-8D20DDD7D8B9}" type="pres">
      <dgm:prSet presAssocID="{9907E509-EA49-4DF8-965F-5EA5428A2C5D}" presName="hierChild4" presStyleCnt="0"/>
      <dgm:spPr/>
    </dgm:pt>
    <dgm:pt modelId="{59C65857-CC18-4415-B6A6-75629616B6F9}" type="pres">
      <dgm:prSet presAssocID="{9907E509-EA49-4DF8-965F-5EA5428A2C5D}" presName="hierChild5" presStyleCnt="0"/>
      <dgm:spPr/>
    </dgm:pt>
    <dgm:pt modelId="{848E2FE5-674A-4145-AC06-F810C41A0893}" type="pres">
      <dgm:prSet presAssocID="{AAA74003-C0BB-4619-AC16-3231EC640A26}" presName="Name37" presStyleLbl="parChTrans1D4" presStyleIdx="6" presStyleCnt="7"/>
      <dgm:spPr/>
      <dgm:t>
        <a:bodyPr/>
        <a:lstStyle/>
        <a:p>
          <a:endParaRPr lang="en-US"/>
        </a:p>
      </dgm:t>
    </dgm:pt>
    <dgm:pt modelId="{A17F39A8-BEB0-4CD4-99A9-EFEAD41ECE3C}" type="pres">
      <dgm:prSet presAssocID="{B2E07FED-F167-4863-8AC1-53E6E78C0AD5}" presName="hierRoot2" presStyleCnt="0">
        <dgm:presLayoutVars>
          <dgm:hierBranch val="init"/>
        </dgm:presLayoutVars>
      </dgm:prSet>
      <dgm:spPr/>
    </dgm:pt>
    <dgm:pt modelId="{16383A2C-A124-4E2C-8C5B-31193E53217B}" type="pres">
      <dgm:prSet presAssocID="{B2E07FED-F167-4863-8AC1-53E6E78C0AD5}" presName="rootComposite" presStyleCnt="0"/>
      <dgm:spPr/>
    </dgm:pt>
    <dgm:pt modelId="{63B062B2-E08F-47BD-9033-27E9CCF2C035}" type="pres">
      <dgm:prSet presAssocID="{B2E07FED-F167-4863-8AC1-53E6E78C0AD5}" presName="rootText" presStyleLbl="node4" presStyleIdx="6" presStyleCnt="7" custScaleX="255878" custScaleY="426463" custLinFactY="279070" custLinFactNeighborX="-35325" custLinFactNeighborY="300000">
        <dgm:presLayoutVars>
          <dgm:chPref val="3"/>
        </dgm:presLayoutVars>
      </dgm:prSet>
      <dgm:spPr/>
      <dgm:t>
        <a:bodyPr/>
        <a:lstStyle/>
        <a:p>
          <a:endParaRPr lang="en-US"/>
        </a:p>
      </dgm:t>
    </dgm:pt>
    <dgm:pt modelId="{D06CA95D-13C9-46E8-87ED-58C3A4DC5FCD}" type="pres">
      <dgm:prSet presAssocID="{B2E07FED-F167-4863-8AC1-53E6E78C0AD5}" presName="rootConnector" presStyleLbl="node4" presStyleIdx="6" presStyleCnt="7"/>
      <dgm:spPr/>
      <dgm:t>
        <a:bodyPr/>
        <a:lstStyle/>
        <a:p>
          <a:endParaRPr lang="en-US"/>
        </a:p>
      </dgm:t>
    </dgm:pt>
    <dgm:pt modelId="{59AA2F68-3B0A-4D76-B624-A563B6A37E46}" type="pres">
      <dgm:prSet presAssocID="{B2E07FED-F167-4863-8AC1-53E6E78C0AD5}" presName="hierChild4" presStyleCnt="0"/>
      <dgm:spPr/>
    </dgm:pt>
    <dgm:pt modelId="{61BBA088-A5CB-4F18-89EA-00F825C950CB}" type="pres">
      <dgm:prSet presAssocID="{B2E07FED-F167-4863-8AC1-53E6E78C0AD5}" presName="hierChild5" presStyleCnt="0"/>
      <dgm:spPr/>
    </dgm:pt>
    <dgm:pt modelId="{66E592A7-2663-4E3C-8CDB-C823E180ADCD}" type="pres">
      <dgm:prSet presAssocID="{228707E1-844D-4C98-9CF0-0F57A05EA88E}" presName="hierChild5" presStyleCnt="0"/>
      <dgm:spPr/>
    </dgm:pt>
    <dgm:pt modelId="{819DF8B9-1756-4F0F-8019-443E3F5E3134}" type="pres">
      <dgm:prSet presAssocID="{7985E31B-95E9-4ED6-8EF4-70A3E93994F7}" presName="Name37" presStyleLbl="parChTrans1D3" presStyleIdx="5" presStyleCnt="13"/>
      <dgm:spPr/>
      <dgm:t>
        <a:bodyPr/>
        <a:lstStyle/>
        <a:p>
          <a:endParaRPr lang="en-US"/>
        </a:p>
      </dgm:t>
    </dgm:pt>
    <dgm:pt modelId="{8C77A7B9-4CD0-4943-92A1-9710BE677BCE}" type="pres">
      <dgm:prSet presAssocID="{CEE44ED5-074E-4C37-9201-F8DC223A9EFD}" presName="hierRoot2" presStyleCnt="0">
        <dgm:presLayoutVars>
          <dgm:hierBranch val="init"/>
        </dgm:presLayoutVars>
      </dgm:prSet>
      <dgm:spPr/>
    </dgm:pt>
    <dgm:pt modelId="{75FE50FC-B053-4D50-95E2-2219B32EAAEA}" type="pres">
      <dgm:prSet presAssocID="{CEE44ED5-074E-4C37-9201-F8DC223A9EFD}" presName="rootComposite" presStyleCnt="0"/>
      <dgm:spPr/>
    </dgm:pt>
    <dgm:pt modelId="{E6815EC2-517E-4813-B2A0-126438211441}" type="pres">
      <dgm:prSet presAssocID="{CEE44ED5-074E-4C37-9201-F8DC223A9EFD}" presName="rootText" presStyleLbl="node3" presStyleIdx="5" presStyleCnt="13" custScaleX="250744" custScaleY="376116" custLinFactY="182822" custLinFactNeighborX="-27662" custLinFactNeighborY="200000">
        <dgm:presLayoutVars>
          <dgm:chPref val="3"/>
        </dgm:presLayoutVars>
      </dgm:prSet>
      <dgm:spPr/>
      <dgm:t>
        <a:bodyPr/>
        <a:lstStyle/>
        <a:p>
          <a:endParaRPr lang="en-US"/>
        </a:p>
      </dgm:t>
    </dgm:pt>
    <dgm:pt modelId="{F8AD1095-D757-4EC2-9529-0FE34CD8BCF2}" type="pres">
      <dgm:prSet presAssocID="{CEE44ED5-074E-4C37-9201-F8DC223A9EFD}" presName="rootConnector" presStyleLbl="node3" presStyleIdx="5" presStyleCnt="13"/>
      <dgm:spPr/>
      <dgm:t>
        <a:bodyPr/>
        <a:lstStyle/>
        <a:p>
          <a:endParaRPr lang="en-US"/>
        </a:p>
      </dgm:t>
    </dgm:pt>
    <dgm:pt modelId="{E4555C64-E585-4B75-98C5-9A2531F19964}" type="pres">
      <dgm:prSet presAssocID="{CEE44ED5-074E-4C37-9201-F8DC223A9EFD}" presName="hierChild4" presStyleCnt="0"/>
      <dgm:spPr/>
    </dgm:pt>
    <dgm:pt modelId="{3605115B-403E-40BE-8CC1-C16FC229692D}" type="pres">
      <dgm:prSet presAssocID="{CEE44ED5-074E-4C37-9201-F8DC223A9EFD}" presName="hierChild5" presStyleCnt="0"/>
      <dgm:spPr/>
    </dgm:pt>
    <dgm:pt modelId="{12A85EFC-CF10-4963-83AC-6F71EA187943}" type="pres">
      <dgm:prSet presAssocID="{DC3DC278-5213-4C76-808C-AD78E3C48610}" presName="Name37" presStyleLbl="parChTrans1D3" presStyleIdx="6" presStyleCnt="13"/>
      <dgm:spPr/>
      <dgm:t>
        <a:bodyPr/>
        <a:lstStyle/>
        <a:p>
          <a:endParaRPr lang="en-US"/>
        </a:p>
      </dgm:t>
    </dgm:pt>
    <dgm:pt modelId="{E1318AC2-097B-4B4F-9308-64471632ABBA}" type="pres">
      <dgm:prSet presAssocID="{7C22FE43-5B1F-449F-8968-BB7F29646C7F}" presName="hierRoot2" presStyleCnt="0">
        <dgm:presLayoutVars>
          <dgm:hierBranch val="init"/>
        </dgm:presLayoutVars>
      </dgm:prSet>
      <dgm:spPr/>
    </dgm:pt>
    <dgm:pt modelId="{9F27ABAE-30C5-44DF-962D-7146A4206A78}" type="pres">
      <dgm:prSet presAssocID="{7C22FE43-5B1F-449F-8968-BB7F29646C7F}" presName="rootComposite" presStyleCnt="0"/>
      <dgm:spPr/>
    </dgm:pt>
    <dgm:pt modelId="{2B1A53CE-DE7D-4D8F-A1AA-02097F5D17A6}" type="pres">
      <dgm:prSet presAssocID="{7C22FE43-5B1F-449F-8968-BB7F29646C7F}" presName="rootText" presStyleLbl="node3" presStyleIdx="6" presStyleCnt="13" custScaleX="255878" custScaleY="426463" custLinFactY="182822" custLinFactNeighborX="-40318" custLinFactNeighborY="200000">
        <dgm:presLayoutVars>
          <dgm:chPref val="3"/>
        </dgm:presLayoutVars>
      </dgm:prSet>
      <dgm:spPr/>
      <dgm:t>
        <a:bodyPr/>
        <a:lstStyle/>
        <a:p>
          <a:endParaRPr lang="en-US"/>
        </a:p>
      </dgm:t>
    </dgm:pt>
    <dgm:pt modelId="{01E40F6E-2070-4224-8AD7-6277A0F9B449}" type="pres">
      <dgm:prSet presAssocID="{7C22FE43-5B1F-449F-8968-BB7F29646C7F}" presName="rootConnector" presStyleLbl="node3" presStyleIdx="6" presStyleCnt="13"/>
      <dgm:spPr/>
      <dgm:t>
        <a:bodyPr/>
        <a:lstStyle/>
        <a:p>
          <a:endParaRPr lang="en-US"/>
        </a:p>
      </dgm:t>
    </dgm:pt>
    <dgm:pt modelId="{DE427674-6783-4B14-9750-75F3DDAEBC16}" type="pres">
      <dgm:prSet presAssocID="{7C22FE43-5B1F-449F-8968-BB7F29646C7F}" presName="hierChild4" presStyleCnt="0"/>
      <dgm:spPr/>
    </dgm:pt>
    <dgm:pt modelId="{3A405112-EE26-472E-8586-20E015EC3866}" type="pres">
      <dgm:prSet presAssocID="{7C22FE43-5B1F-449F-8968-BB7F29646C7F}" presName="hierChild5" presStyleCnt="0"/>
      <dgm:spPr/>
    </dgm:pt>
    <dgm:pt modelId="{41FBE4B9-A4BF-43FB-900C-1C58B7030EB3}" type="pres">
      <dgm:prSet presAssocID="{76FD0958-05DA-4438-B315-EDC13B52A1F0}" presName="hierChild5" presStyleCnt="0"/>
      <dgm:spPr/>
    </dgm:pt>
    <dgm:pt modelId="{93527016-C41A-49C6-8FD5-70D23D321538}" type="pres">
      <dgm:prSet presAssocID="{2CBAE54A-747C-4682-A537-1B2A3F97476A}" presName="Name37" presStyleLbl="parChTrans1D2" presStyleIdx="4" presStyleCnt="6"/>
      <dgm:spPr/>
      <dgm:t>
        <a:bodyPr/>
        <a:lstStyle/>
        <a:p>
          <a:endParaRPr lang="en-US"/>
        </a:p>
      </dgm:t>
    </dgm:pt>
    <dgm:pt modelId="{B2D985E6-7743-4838-BB17-B0A0D44B007A}" type="pres">
      <dgm:prSet presAssocID="{167C45E2-5625-49AB-B29C-409C6FFCB48F}" presName="hierRoot2" presStyleCnt="0">
        <dgm:presLayoutVars>
          <dgm:hierBranch val="init"/>
        </dgm:presLayoutVars>
      </dgm:prSet>
      <dgm:spPr/>
    </dgm:pt>
    <dgm:pt modelId="{EB0AFA81-5E2D-4391-90B2-E63140C02657}" type="pres">
      <dgm:prSet presAssocID="{167C45E2-5625-49AB-B29C-409C6FFCB48F}" presName="rootComposite" presStyleCnt="0"/>
      <dgm:spPr/>
    </dgm:pt>
    <dgm:pt modelId="{96CEC549-B94F-46BA-98C8-D73FEBC91A16}" type="pres">
      <dgm:prSet presAssocID="{167C45E2-5625-49AB-B29C-409C6FFCB48F}" presName="rootText" presStyleLbl="node2" presStyleIdx="4" presStyleCnt="6" custScaleX="322881" custScaleY="377078" custLinFactY="100000" custLinFactNeighborX="3012" custLinFactNeighborY="186542">
        <dgm:presLayoutVars>
          <dgm:chPref val="3"/>
        </dgm:presLayoutVars>
      </dgm:prSet>
      <dgm:spPr/>
      <dgm:t>
        <a:bodyPr/>
        <a:lstStyle/>
        <a:p>
          <a:endParaRPr lang="en-US"/>
        </a:p>
      </dgm:t>
    </dgm:pt>
    <dgm:pt modelId="{B7321A86-5FCB-4C00-97DE-1EF31B0ACEF9}" type="pres">
      <dgm:prSet presAssocID="{167C45E2-5625-49AB-B29C-409C6FFCB48F}" presName="rootConnector" presStyleLbl="node2" presStyleIdx="4" presStyleCnt="6"/>
      <dgm:spPr/>
      <dgm:t>
        <a:bodyPr/>
        <a:lstStyle/>
        <a:p>
          <a:endParaRPr lang="en-US"/>
        </a:p>
      </dgm:t>
    </dgm:pt>
    <dgm:pt modelId="{9985C03C-BF5F-4B0C-A1E7-1563C138D12F}" type="pres">
      <dgm:prSet presAssocID="{167C45E2-5625-49AB-B29C-409C6FFCB48F}" presName="hierChild4" presStyleCnt="0"/>
      <dgm:spPr/>
    </dgm:pt>
    <dgm:pt modelId="{CDE12021-3655-4FB4-9C81-838523AF9E4A}" type="pres">
      <dgm:prSet presAssocID="{6002A971-8D19-422B-8C39-21D8398F9132}" presName="Name37" presStyleLbl="parChTrans1D3" presStyleIdx="7" presStyleCnt="13"/>
      <dgm:spPr/>
      <dgm:t>
        <a:bodyPr/>
        <a:lstStyle/>
        <a:p>
          <a:endParaRPr lang="en-US"/>
        </a:p>
      </dgm:t>
    </dgm:pt>
    <dgm:pt modelId="{B13E5C6E-85E9-4F69-98F0-697037C8ACE1}" type="pres">
      <dgm:prSet presAssocID="{94F6B207-3B74-4639-98D7-D43A0204E7A4}" presName="hierRoot2" presStyleCnt="0">
        <dgm:presLayoutVars>
          <dgm:hierBranch val="init"/>
        </dgm:presLayoutVars>
      </dgm:prSet>
      <dgm:spPr/>
    </dgm:pt>
    <dgm:pt modelId="{9453499F-9AC1-46FE-AFCF-9B2DD79C58A1}" type="pres">
      <dgm:prSet presAssocID="{94F6B207-3B74-4639-98D7-D43A0204E7A4}" presName="rootComposite" presStyleCnt="0"/>
      <dgm:spPr/>
    </dgm:pt>
    <dgm:pt modelId="{1EFD960D-65EC-4743-A218-E101AFA3912E}" type="pres">
      <dgm:prSet presAssocID="{94F6B207-3B74-4639-98D7-D43A0204E7A4}" presName="rootText" presStyleLbl="node3" presStyleIdx="7" presStyleCnt="13" custScaleX="250744" custScaleY="376116" custLinFactY="182822" custLinFactNeighborX="-4536" custLinFactNeighborY="200000">
        <dgm:presLayoutVars>
          <dgm:chPref val="3"/>
        </dgm:presLayoutVars>
      </dgm:prSet>
      <dgm:spPr/>
      <dgm:t>
        <a:bodyPr/>
        <a:lstStyle/>
        <a:p>
          <a:endParaRPr lang="en-US"/>
        </a:p>
      </dgm:t>
    </dgm:pt>
    <dgm:pt modelId="{B0F26930-1E6D-4851-AB7B-6849B8D652E5}" type="pres">
      <dgm:prSet presAssocID="{94F6B207-3B74-4639-98D7-D43A0204E7A4}" presName="rootConnector" presStyleLbl="node3" presStyleIdx="7" presStyleCnt="13"/>
      <dgm:spPr/>
      <dgm:t>
        <a:bodyPr/>
        <a:lstStyle/>
        <a:p>
          <a:endParaRPr lang="en-US"/>
        </a:p>
      </dgm:t>
    </dgm:pt>
    <dgm:pt modelId="{04CAEAB3-10D6-42A1-821D-E6840B3EF96D}" type="pres">
      <dgm:prSet presAssocID="{94F6B207-3B74-4639-98D7-D43A0204E7A4}" presName="hierChild4" presStyleCnt="0"/>
      <dgm:spPr/>
    </dgm:pt>
    <dgm:pt modelId="{6C71C3BA-BE9D-4803-A3F6-51D315B9009C}" type="pres">
      <dgm:prSet presAssocID="{94F6B207-3B74-4639-98D7-D43A0204E7A4}" presName="hierChild5" presStyleCnt="0"/>
      <dgm:spPr/>
    </dgm:pt>
    <dgm:pt modelId="{8F3734E1-B2FA-4C65-8F6D-0C20FD25947B}" type="pres">
      <dgm:prSet presAssocID="{0357D72F-5B54-47B6-8362-13AC43361497}" presName="Name37" presStyleLbl="parChTrans1D3" presStyleIdx="8" presStyleCnt="13"/>
      <dgm:spPr/>
      <dgm:t>
        <a:bodyPr/>
        <a:lstStyle/>
        <a:p>
          <a:endParaRPr lang="en-US"/>
        </a:p>
      </dgm:t>
    </dgm:pt>
    <dgm:pt modelId="{FE2F621B-92CD-4102-ABAD-82384C5109D6}" type="pres">
      <dgm:prSet presAssocID="{3CA0405F-4C78-4C73-A470-3152B2F5A6E3}" presName="hierRoot2" presStyleCnt="0">
        <dgm:presLayoutVars>
          <dgm:hierBranch val="init"/>
        </dgm:presLayoutVars>
      </dgm:prSet>
      <dgm:spPr/>
    </dgm:pt>
    <dgm:pt modelId="{C1D3FBD1-CF46-4231-8659-B91DA0A18767}" type="pres">
      <dgm:prSet presAssocID="{3CA0405F-4C78-4C73-A470-3152B2F5A6E3}" presName="rootComposite" presStyleCnt="0"/>
      <dgm:spPr/>
    </dgm:pt>
    <dgm:pt modelId="{6211B2ED-EBB4-42B2-9005-C5630A5166EC}" type="pres">
      <dgm:prSet presAssocID="{3CA0405F-4C78-4C73-A470-3152B2F5A6E3}" presName="rootText" presStyleLbl="node3" presStyleIdx="8" presStyleCnt="13" custScaleX="255878" custScaleY="426463" custLinFactY="279070" custLinFactNeighborX="-4536" custLinFactNeighborY="300000">
        <dgm:presLayoutVars>
          <dgm:chPref val="3"/>
        </dgm:presLayoutVars>
      </dgm:prSet>
      <dgm:spPr/>
      <dgm:t>
        <a:bodyPr/>
        <a:lstStyle/>
        <a:p>
          <a:endParaRPr lang="en-US"/>
        </a:p>
      </dgm:t>
    </dgm:pt>
    <dgm:pt modelId="{3769076E-D107-453A-BE7A-EE5DC829BCF6}" type="pres">
      <dgm:prSet presAssocID="{3CA0405F-4C78-4C73-A470-3152B2F5A6E3}" presName="rootConnector" presStyleLbl="node3" presStyleIdx="8" presStyleCnt="13"/>
      <dgm:spPr/>
      <dgm:t>
        <a:bodyPr/>
        <a:lstStyle/>
        <a:p>
          <a:endParaRPr lang="en-US"/>
        </a:p>
      </dgm:t>
    </dgm:pt>
    <dgm:pt modelId="{3C1761A8-2404-41C2-BB06-4FB889F4D7C6}" type="pres">
      <dgm:prSet presAssocID="{3CA0405F-4C78-4C73-A470-3152B2F5A6E3}" presName="hierChild4" presStyleCnt="0"/>
      <dgm:spPr/>
    </dgm:pt>
    <dgm:pt modelId="{6A5788F2-DED6-44AC-880E-1EEFD91AA668}" type="pres">
      <dgm:prSet presAssocID="{3CA0405F-4C78-4C73-A470-3152B2F5A6E3}" presName="hierChild5" presStyleCnt="0"/>
      <dgm:spPr/>
    </dgm:pt>
    <dgm:pt modelId="{B0ED53CC-E55F-49E0-BA5F-F7D2233C74D9}" type="pres">
      <dgm:prSet presAssocID="{A581D57F-DA41-4E5D-89D3-FE108D934E1E}" presName="Name37" presStyleLbl="parChTrans1D3" presStyleIdx="9" presStyleCnt="13"/>
      <dgm:spPr/>
      <dgm:t>
        <a:bodyPr/>
        <a:lstStyle/>
        <a:p>
          <a:endParaRPr lang="en-US"/>
        </a:p>
      </dgm:t>
    </dgm:pt>
    <dgm:pt modelId="{B4B1F4FF-8733-4D22-A47D-97C58D2B0A63}" type="pres">
      <dgm:prSet presAssocID="{82A3EFB2-26A8-49A0-9E31-72DBC75FE76C}" presName="hierRoot2" presStyleCnt="0">
        <dgm:presLayoutVars>
          <dgm:hierBranch val="init"/>
        </dgm:presLayoutVars>
      </dgm:prSet>
      <dgm:spPr/>
    </dgm:pt>
    <dgm:pt modelId="{37AE219A-EA00-420E-809C-FB02848AEB55}" type="pres">
      <dgm:prSet presAssocID="{82A3EFB2-26A8-49A0-9E31-72DBC75FE76C}" presName="rootComposite" presStyleCnt="0"/>
      <dgm:spPr/>
    </dgm:pt>
    <dgm:pt modelId="{EE88E0C9-0430-4671-8EE1-2610BED7F46D}" type="pres">
      <dgm:prSet presAssocID="{82A3EFB2-26A8-49A0-9E31-72DBC75FE76C}" presName="rootText" presStyleLbl="node3" presStyleIdx="9" presStyleCnt="13" custScaleX="255878" custScaleY="426463" custLinFactY="279070" custLinFactNeighborX="-4536" custLinFactNeighborY="300000">
        <dgm:presLayoutVars>
          <dgm:chPref val="3"/>
        </dgm:presLayoutVars>
      </dgm:prSet>
      <dgm:spPr/>
      <dgm:t>
        <a:bodyPr/>
        <a:lstStyle/>
        <a:p>
          <a:endParaRPr lang="en-US"/>
        </a:p>
      </dgm:t>
    </dgm:pt>
    <dgm:pt modelId="{C8919219-E461-4C60-B50B-CA1389D79576}" type="pres">
      <dgm:prSet presAssocID="{82A3EFB2-26A8-49A0-9E31-72DBC75FE76C}" presName="rootConnector" presStyleLbl="node3" presStyleIdx="9" presStyleCnt="13"/>
      <dgm:spPr/>
      <dgm:t>
        <a:bodyPr/>
        <a:lstStyle/>
        <a:p>
          <a:endParaRPr lang="en-US"/>
        </a:p>
      </dgm:t>
    </dgm:pt>
    <dgm:pt modelId="{7FF5AE66-5483-483B-9D62-908017ABCCDF}" type="pres">
      <dgm:prSet presAssocID="{82A3EFB2-26A8-49A0-9E31-72DBC75FE76C}" presName="hierChild4" presStyleCnt="0"/>
      <dgm:spPr/>
    </dgm:pt>
    <dgm:pt modelId="{6F1B26B6-A097-4A6A-B86F-45A17AB35CC3}" type="pres">
      <dgm:prSet presAssocID="{82A3EFB2-26A8-49A0-9E31-72DBC75FE76C}" presName="hierChild5" presStyleCnt="0"/>
      <dgm:spPr/>
    </dgm:pt>
    <dgm:pt modelId="{11D63A0C-8752-4EAE-93AF-54CA21747084}" type="pres">
      <dgm:prSet presAssocID="{889FDD93-0F76-4CDC-A421-5B774898D813}" presName="Name37" presStyleLbl="parChTrans1D3" presStyleIdx="10" presStyleCnt="13"/>
      <dgm:spPr/>
      <dgm:t>
        <a:bodyPr/>
        <a:lstStyle/>
        <a:p>
          <a:endParaRPr lang="en-US"/>
        </a:p>
      </dgm:t>
    </dgm:pt>
    <dgm:pt modelId="{DCB60DE1-9B2C-4B10-BBB9-48955523BC47}" type="pres">
      <dgm:prSet presAssocID="{F7960904-E03E-40E2-9656-21B14B7413AA}" presName="hierRoot2" presStyleCnt="0">
        <dgm:presLayoutVars>
          <dgm:hierBranch val="init"/>
        </dgm:presLayoutVars>
      </dgm:prSet>
      <dgm:spPr/>
    </dgm:pt>
    <dgm:pt modelId="{9CA04E32-6C97-4A5F-ABCC-DAD1B29248F8}" type="pres">
      <dgm:prSet presAssocID="{F7960904-E03E-40E2-9656-21B14B7413AA}" presName="rootComposite" presStyleCnt="0"/>
      <dgm:spPr/>
    </dgm:pt>
    <dgm:pt modelId="{90612331-4B69-4A21-9AEA-C00C31C30110}" type="pres">
      <dgm:prSet presAssocID="{F7960904-E03E-40E2-9656-21B14B7413AA}" presName="rootText" presStyleLbl="node3" presStyleIdx="10" presStyleCnt="13" custScaleX="255878" custScaleY="426463" custLinFactY="279070" custLinFactNeighborX="-4536" custLinFactNeighborY="300000">
        <dgm:presLayoutVars>
          <dgm:chPref val="3"/>
        </dgm:presLayoutVars>
      </dgm:prSet>
      <dgm:spPr/>
      <dgm:t>
        <a:bodyPr/>
        <a:lstStyle/>
        <a:p>
          <a:endParaRPr lang="en-US"/>
        </a:p>
      </dgm:t>
    </dgm:pt>
    <dgm:pt modelId="{2A85A980-4176-4A52-9980-9C048D81E0F9}" type="pres">
      <dgm:prSet presAssocID="{F7960904-E03E-40E2-9656-21B14B7413AA}" presName="rootConnector" presStyleLbl="node3" presStyleIdx="10" presStyleCnt="13"/>
      <dgm:spPr/>
      <dgm:t>
        <a:bodyPr/>
        <a:lstStyle/>
        <a:p>
          <a:endParaRPr lang="en-US"/>
        </a:p>
      </dgm:t>
    </dgm:pt>
    <dgm:pt modelId="{B90C308A-94A9-4C84-A622-8772B06970A3}" type="pres">
      <dgm:prSet presAssocID="{F7960904-E03E-40E2-9656-21B14B7413AA}" presName="hierChild4" presStyleCnt="0"/>
      <dgm:spPr/>
    </dgm:pt>
    <dgm:pt modelId="{D9C542CA-99C2-4096-8EC7-22A95CDE8107}" type="pres">
      <dgm:prSet presAssocID="{F7960904-E03E-40E2-9656-21B14B7413AA}" presName="hierChild5" presStyleCnt="0"/>
      <dgm:spPr/>
    </dgm:pt>
    <dgm:pt modelId="{0211655C-4C6D-4F7D-BB5B-A86258C4CA5C}" type="pres">
      <dgm:prSet presAssocID="{167C45E2-5625-49AB-B29C-409C6FFCB48F}" presName="hierChild5" presStyleCnt="0"/>
      <dgm:spPr/>
    </dgm:pt>
    <dgm:pt modelId="{91AFB1C1-1E81-4746-80FC-E79CF781C4DF}" type="pres">
      <dgm:prSet presAssocID="{86659921-5883-4584-A45E-EA18FB05FF32}" presName="Name37" presStyleLbl="parChTrans1D2" presStyleIdx="5" presStyleCnt="6"/>
      <dgm:spPr/>
      <dgm:t>
        <a:bodyPr/>
        <a:lstStyle/>
        <a:p>
          <a:endParaRPr lang="en-US"/>
        </a:p>
      </dgm:t>
    </dgm:pt>
    <dgm:pt modelId="{30935626-A326-475E-BC8D-4B48E4E266C8}" type="pres">
      <dgm:prSet presAssocID="{E36853AF-E1A2-4B20-887E-17ADF127C415}" presName="hierRoot2" presStyleCnt="0">
        <dgm:presLayoutVars>
          <dgm:hierBranch val="init"/>
        </dgm:presLayoutVars>
      </dgm:prSet>
      <dgm:spPr/>
    </dgm:pt>
    <dgm:pt modelId="{FF6F4770-AFDF-4269-9FFD-BA9F1ABFB8C3}" type="pres">
      <dgm:prSet presAssocID="{E36853AF-E1A2-4B20-887E-17ADF127C415}" presName="rootComposite" presStyleCnt="0"/>
      <dgm:spPr/>
    </dgm:pt>
    <dgm:pt modelId="{E86A6FE0-8408-4451-B96F-602A1678FE45}" type="pres">
      <dgm:prSet presAssocID="{E36853AF-E1A2-4B20-887E-17ADF127C415}" presName="rootText" presStyleLbl="node2" presStyleIdx="5" presStyleCnt="6" custScaleX="261544" custScaleY="353262" custLinFactY="100000" custLinFactNeighborX="915" custLinFactNeighborY="186542">
        <dgm:presLayoutVars>
          <dgm:chPref val="3"/>
        </dgm:presLayoutVars>
      </dgm:prSet>
      <dgm:spPr/>
      <dgm:t>
        <a:bodyPr/>
        <a:lstStyle/>
        <a:p>
          <a:endParaRPr lang="en-US"/>
        </a:p>
      </dgm:t>
    </dgm:pt>
    <dgm:pt modelId="{18E52BC0-DFF5-46BB-BF5F-90B1E0995F51}" type="pres">
      <dgm:prSet presAssocID="{E36853AF-E1A2-4B20-887E-17ADF127C415}" presName="rootConnector" presStyleLbl="node2" presStyleIdx="5" presStyleCnt="6"/>
      <dgm:spPr/>
      <dgm:t>
        <a:bodyPr/>
        <a:lstStyle/>
        <a:p>
          <a:endParaRPr lang="en-US"/>
        </a:p>
      </dgm:t>
    </dgm:pt>
    <dgm:pt modelId="{C58FF216-4621-434F-9AF7-3E1214C769E8}" type="pres">
      <dgm:prSet presAssocID="{E36853AF-E1A2-4B20-887E-17ADF127C415}" presName="hierChild4" presStyleCnt="0"/>
      <dgm:spPr/>
    </dgm:pt>
    <dgm:pt modelId="{68D15140-5583-4B9A-9B3F-ABA910792C51}" type="pres">
      <dgm:prSet presAssocID="{FCED1892-A041-4F8D-9E13-E3587A0A153A}" presName="Name37" presStyleLbl="parChTrans1D3" presStyleIdx="11" presStyleCnt="13"/>
      <dgm:spPr/>
      <dgm:t>
        <a:bodyPr/>
        <a:lstStyle/>
        <a:p>
          <a:endParaRPr lang="en-US"/>
        </a:p>
      </dgm:t>
    </dgm:pt>
    <dgm:pt modelId="{06737636-96BF-48C9-B68E-08964789DE40}" type="pres">
      <dgm:prSet presAssocID="{3DD776CC-1FCF-4AF4-B7DD-13835751FFD8}" presName="hierRoot2" presStyleCnt="0">
        <dgm:presLayoutVars>
          <dgm:hierBranch val="init"/>
        </dgm:presLayoutVars>
      </dgm:prSet>
      <dgm:spPr/>
    </dgm:pt>
    <dgm:pt modelId="{B881BBFB-17AA-4EB1-A834-E5CE8A218601}" type="pres">
      <dgm:prSet presAssocID="{3DD776CC-1FCF-4AF4-B7DD-13835751FFD8}" presName="rootComposite" presStyleCnt="0"/>
      <dgm:spPr/>
    </dgm:pt>
    <dgm:pt modelId="{38058048-8EA9-4344-B12C-EDBBD6BE996F}" type="pres">
      <dgm:prSet presAssocID="{3DD776CC-1FCF-4AF4-B7DD-13835751FFD8}" presName="rootText" presStyleLbl="node3" presStyleIdx="11" presStyleCnt="13" custScaleX="250744" custScaleY="376116" custLinFactY="182822" custLinFactNeighborX="-7668" custLinFactNeighborY="200000">
        <dgm:presLayoutVars>
          <dgm:chPref val="3"/>
        </dgm:presLayoutVars>
      </dgm:prSet>
      <dgm:spPr/>
      <dgm:t>
        <a:bodyPr/>
        <a:lstStyle/>
        <a:p>
          <a:endParaRPr lang="en-US"/>
        </a:p>
      </dgm:t>
    </dgm:pt>
    <dgm:pt modelId="{1B55349F-F038-4756-A691-1A461B577656}" type="pres">
      <dgm:prSet presAssocID="{3DD776CC-1FCF-4AF4-B7DD-13835751FFD8}" presName="rootConnector" presStyleLbl="node3" presStyleIdx="11" presStyleCnt="13"/>
      <dgm:spPr/>
      <dgm:t>
        <a:bodyPr/>
        <a:lstStyle/>
        <a:p>
          <a:endParaRPr lang="en-US"/>
        </a:p>
      </dgm:t>
    </dgm:pt>
    <dgm:pt modelId="{0DDFC85A-C809-46FF-912D-B460A5CDB8AA}" type="pres">
      <dgm:prSet presAssocID="{3DD776CC-1FCF-4AF4-B7DD-13835751FFD8}" presName="hierChild4" presStyleCnt="0"/>
      <dgm:spPr/>
    </dgm:pt>
    <dgm:pt modelId="{F91C09D0-91DA-4E6A-9EF2-84E9FA03BDF3}" type="pres">
      <dgm:prSet presAssocID="{3DD776CC-1FCF-4AF4-B7DD-13835751FFD8}" presName="hierChild5" presStyleCnt="0"/>
      <dgm:spPr/>
    </dgm:pt>
    <dgm:pt modelId="{83C762B8-67FE-455F-8C14-EFD29125426D}" type="pres">
      <dgm:prSet presAssocID="{E6252FDB-A520-414C-ADAF-C99B1D403A0D}" presName="Name37" presStyleLbl="parChTrans1D3" presStyleIdx="12" presStyleCnt="13"/>
      <dgm:spPr/>
      <dgm:t>
        <a:bodyPr/>
        <a:lstStyle/>
        <a:p>
          <a:endParaRPr lang="en-US"/>
        </a:p>
      </dgm:t>
    </dgm:pt>
    <dgm:pt modelId="{72D713F5-C4CD-42C4-A6BD-50C7572C3C0E}" type="pres">
      <dgm:prSet presAssocID="{6DC7BD81-16DE-412E-BC55-8F598E187F44}" presName="hierRoot2" presStyleCnt="0">
        <dgm:presLayoutVars>
          <dgm:hierBranch val="init"/>
        </dgm:presLayoutVars>
      </dgm:prSet>
      <dgm:spPr/>
    </dgm:pt>
    <dgm:pt modelId="{1BB21A9D-34CE-4DFD-9632-8AF3633678B0}" type="pres">
      <dgm:prSet presAssocID="{6DC7BD81-16DE-412E-BC55-8F598E187F44}" presName="rootComposite" presStyleCnt="0"/>
      <dgm:spPr/>
    </dgm:pt>
    <dgm:pt modelId="{5E7BD8A8-0872-4819-AB63-9287E1779804}" type="pres">
      <dgm:prSet presAssocID="{6DC7BD81-16DE-412E-BC55-8F598E187F44}" presName="rootText" presStyleLbl="node3" presStyleIdx="12" presStyleCnt="13" custScaleX="255878" custScaleY="426463" custLinFactY="279070" custLinFactNeighborX="-12802" custLinFactNeighborY="300000">
        <dgm:presLayoutVars>
          <dgm:chPref val="3"/>
        </dgm:presLayoutVars>
      </dgm:prSet>
      <dgm:spPr/>
      <dgm:t>
        <a:bodyPr/>
        <a:lstStyle/>
        <a:p>
          <a:endParaRPr lang="en-US"/>
        </a:p>
      </dgm:t>
    </dgm:pt>
    <dgm:pt modelId="{4CEADD4D-53AC-4468-9262-662EA7331B60}" type="pres">
      <dgm:prSet presAssocID="{6DC7BD81-16DE-412E-BC55-8F598E187F44}" presName="rootConnector" presStyleLbl="node3" presStyleIdx="12" presStyleCnt="13"/>
      <dgm:spPr/>
      <dgm:t>
        <a:bodyPr/>
        <a:lstStyle/>
        <a:p>
          <a:endParaRPr lang="en-US"/>
        </a:p>
      </dgm:t>
    </dgm:pt>
    <dgm:pt modelId="{53A814B9-C851-43B6-84BA-316DDE14C109}" type="pres">
      <dgm:prSet presAssocID="{6DC7BD81-16DE-412E-BC55-8F598E187F44}" presName="hierChild4" presStyleCnt="0"/>
      <dgm:spPr/>
    </dgm:pt>
    <dgm:pt modelId="{BD4A3F76-4984-437F-A045-1436BAC08231}" type="pres">
      <dgm:prSet presAssocID="{6DC7BD81-16DE-412E-BC55-8F598E187F44}" presName="hierChild5" presStyleCnt="0"/>
      <dgm:spPr/>
    </dgm:pt>
    <dgm:pt modelId="{60913231-928D-4754-8FA3-1BB58BD826C1}" type="pres">
      <dgm:prSet presAssocID="{E36853AF-E1A2-4B20-887E-17ADF127C415}" presName="hierChild5" presStyleCnt="0"/>
      <dgm:spPr/>
    </dgm:pt>
    <dgm:pt modelId="{5F6BAD55-3544-4026-B961-0ADEB84328B0}" type="pres">
      <dgm:prSet presAssocID="{9B4C672C-B706-4AFC-936B-FEB8E7180F48}" presName="hierChild3" presStyleCnt="0"/>
      <dgm:spPr/>
    </dgm:pt>
  </dgm:ptLst>
  <dgm:cxnLst>
    <dgm:cxn modelId="{2C0356F6-C6D0-4A61-A83D-5CFF1ABBDDC4}" type="presOf" srcId="{0357D72F-5B54-47B6-8362-13AC43361497}" destId="{8F3734E1-B2FA-4C65-8F6D-0C20FD25947B}" srcOrd="0" destOrd="0" presId="urn:microsoft.com/office/officeart/2005/8/layout/orgChart1"/>
    <dgm:cxn modelId="{DC8C8C40-BF96-4F58-B924-BF092DF8C94D}" type="presOf" srcId="{889FDD93-0F76-4CDC-A421-5B774898D813}" destId="{11D63A0C-8752-4EAE-93AF-54CA21747084}" srcOrd="0" destOrd="0" presId="urn:microsoft.com/office/officeart/2005/8/layout/orgChart1"/>
    <dgm:cxn modelId="{0EADE193-5049-4F94-840D-C318C2E34AC3}" type="presOf" srcId="{CEE44ED5-074E-4C37-9201-F8DC223A9EFD}" destId="{E6815EC2-517E-4813-B2A0-126438211441}" srcOrd="0" destOrd="0" presId="urn:microsoft.com/office/officeart/2005/8/layout/orgChart1"/>
    <dgm:cxn modelId="{38447E71-37CD-4251-B640-73F7D69F30A8}" type="presOf" srcId="{9907E509-EA49-4DF8-965F-5EA5428A2C5D}" destId="{7B0E4EF7-ED5D-43F5-865B-A8F050756236}" srcOrd="1" destOrd="0" presId="urn:microsoft.com/office/officeart/2005/8/layout/orgChart1"/>
    <dgm:cxn modelId="{43664E9A-9782-4D09-97E3-EBD826BE0CBE}" type="presOf" srcId="{E6252FDB-A520-414C-ADAF-C99B1D403A0D}" destId="{83C762B8-67FE-455F-8C14-EFD29125426D}" srcOrd="0" destOrd="0" presId="urn:microsoft.com/office/officeart/2005/8/layout/orgChart1"/>
    <dgm:cxn modelId="{9713983C-0A3E-443D-A322-EA18D1CBC55E}" type="presOf" srcId="{94F6B207-3B74-4639-98D7-D43A0204E7A4}" destId="{B0F26930-1E6D-4851-AB7B-6849B8D652E5}" srcOrd="1" destOrd="0" presId="urn:microsoft.com/office/officeart/2005/8/layout/orgChart1"/>
    <dgm:cxn modelId="{49C415C0-E2BB-4BF5-988F-8826584D7C66}" srcId="{617D1EA5-A9C5-4B3F-B2D1-4E646AC9B1D5}" destId="{A1416242-179C-4B18-AF02-E940DA18FDBE}" srcOrd="2" destOrd="0" parTransId="{DD767AB0-363B-4A26-AA23-E8EF248B0519}" sibTransId="{24EB8ED8-DFC9-40A3-943E-FCC9A1E50164}"/>
    <dgm:cxn modelId="{798E21AA-52D2-4A13-B29B-4271B53A70B6}" type="presOf" srcId="{B7AA3FBC-2C84-46DF-8BC7-E03C1A7C4FC0}" destId="{771DF64B-B97C-48BD-806B-9D267ECD5093}" srcOrd="0" destOrd="0" presId="urn:microsoft.com/office/officeart/2005/8/layout/orgChart1"/>
    <dgm:cxn modelId="{D8AC6424-C3E9-48CD-8DAC-250921CD05F6}" type="presOf" srcId="{07544B79-3520-4A88-B4F1-FAA8AB28333F}" destId="{F2BDD2E7-05B5-4108-83AA-C6C7C41A7A7D}" srcOrd="0" destOrd="0" presId="urn:microsoft.com/office/officeart/2005/8/layout/orgChart1"/>
    <dgm:cxn modelId="{44BCC93D-2CF4-46EA-BE27-2E65DB010EA9}" type="presOf" srcId="{B98F04AB-0C71-4AB4-9E08-6AC89FB7D212}" destId="{E61D17A4-EA07-4383-A5BB-FF0E610586B6}" srcOrd="0" destOrd="0" presId="urn:microsoft.com/office/officeart/2005/8/layout/orgChart1"/>
    <dgm:cxn modelId="{4CEADECE-BCB9-427D-8E33-A2EF3A11196A}" type="presOf" srcId="{617D1EA5-A9C5-4B3F-B2D1-4E646AC9B1D5}" destId="{5BA6F93A-F273-4AC1-9AF5-81F5BDC818E4}" srcOrd="1" destOrd="0" presId="urn:microsoft.com/office/officeart/2005/8/layout/orgChart1"/>
    <dgm:cxn modelId="{EA0883F8-6049-475A-9716-0BE7085E9186}" srcId="{76FD0958-05DA-4438-B315-EDC13B52A1F0}" destId="{228707E1-844D-4C98-9CF0-0F57A05EA88E}" srcOrd="4" destOrd="0" parTransId="{C7306DFB-5F4F-40EF-B325-67B338256482}" sibTransId="{92D088CC-4A99-4E05-9BCB-3FE90091B2FA}"/>
    <dgm:cxn modelId="{4B87DDC0-82AA-47B6-9328-0C7E3A8FC1F1}" type="presOf" srcId="{76FD0958-05DA-4438-B315-EDC13B52A1F0}" destId="{CDAA2263-C2C3-46BD-B129-EA5E3A997609}" srcOrd="1" destOrd="0" presId="urn:microsoft.com/office/officeart/2005/8/layout/orgChart1"/>
    <dgm:cxn modelId="{38BDF756-E71B-4F71-9515-563C6529C878}" srcId="{167C45E2-5625-49AB-B29C-409C6FFCB48F}" destId="{82A3EFB2-26A8-49A0-9E31-72DBC75FE76C}" srcOrd="2" destOrd="0" parTransId="{A581D57F-DA41-4E5D-89D3-FE108D934E1E}" sibTransId="{8EF7EB10-7F17-4870-9A51-780F215E2AF5}"/>
    <dgm:cxn modelId="{E7A9699D-7560-4AF3-ACE8-77981D266A7E}" srcId="{617D1EA5-A9C5-4B3F-B2D1-4E646AC9B1D5}" destId="{560F4154-63C4-4D82-88BF-A35BA67B6CA1}" srcOrd="0" destOrd="0" parTransId="{20288BE3-AD0F-4770-B437-03A68B091622}" sibTransId="{F7EF6412-F14B-43AE-999C-067BE53CEFC2}"/>
    <dgm:cxn modelId="{CC7F4BAC-F5A9-4753-9ED5-EB97BD2767B5}" srcId="{E36853AF-E1A2-4B20-887E-17ADF127C415}" destId="{3DD776CC-1FCF-4AF4-B7DD-13835751FFD8}" srcOrd="0" destOrd="0" parTransId="{FCED1892-A041-4F8D-9E13-E3587A0A153A}" sibTransId="{4198638C-907F-4F4B-AB5C-7AD5C2F85C4A}"/>
    <dgm:cxn modelId="{FBABB792-5536-4F3A-A72B-EA050EB90475}" srcId="{9B4C672C-B706-4AFC-936B-FEB8E7180F48}" destId="{6F6691E2-18A2-4077-ACDD-99F5907AFFEB}" srcOrd="0" destOrd="0" parTransId="{B255B01A-6978-4C90-8082-E1628B87C198}" sibTransId="{DF663B81-3D50-4CB0-AC3B-5ED8C7C8E9F9}"/>
    <dgm:cxn modelId="{754E3266-497C-4C5B-883D-CDBAD8FF3F8D}" type="presOf" srcId="{5D32CB48-E93B-464C-932D-DB018411FEA5}" destId="{FF8C1175-908C-44C6-A16F-4271A2A7131B}" srcOrd="0" destOrd="0" presId="urn:microsoft.com/office/officeart/2005/8/layout/orgChart1"/>
    <dgm:cxn modelId="{C299D65D-A69A-41CC-9FD4-42DBB0F3F779}" type="presOf" srcId="{F7960904-E03E-40E2-9656-21B14B7413AA}" destId="{2A85A980-4176-4A52-9980-9C048D81E0F9}" srcOrd="1" destOrd="0" presId="urn:microsoft.com/office/officeart/2005/8/layout/orgChart1"/>
    <dgm:cxn modelId="{F7D4DA5C-A607-46D6-A8D3-946DF11DD6AE}" type="presOf" srcId="{A7F0D080-BF20-491F-ACBE-4603D30BD5D9}" destId="{BB614DF4-EE61-44BF-AA45-05D215CCB7C7}" srcOrd="0" destOrd="0" presId="urn:microsoft.com/office/officeart/2005/8/layout/orgChart1"/>
    <dgm:cxn modelId="{5FF179D6-B043-4731-8201-AE9CDEC995ED}" type="presOf" srcId="{15D90FEC-AB6C-4335-B8A4-963302E7689C}" destId="{91CFAD45-2FA0-456D-94B7-E96738CF55CF}" srcOrd="0" destOrd="0" presId="urn:microsoft.com/office/officeart/2005/8/layout/orgChart1"/>
    <dgm:cxn modelId="{E51A595C-EA65-466D-930B-4C807CF62778}" type="presOf" srcId="{9B4C672C-B706-4AFC-936B-FEB8E7180F48}" destId="{8A262A5D-2676-4B5F-8335-C1DF11A14A0C}" srcOrd="1" destOrd="0" presId="urn:microsoft.com/office/officeart/2005/8/layout/orgChart1"/>
    <dgm:cxn modelId="{B9575BD9-728C-4B41-849F-7C618C487049}" srcId="{9B4C672C-B706-4AFC-936B-FEB8E7180F48}" destId="{167C45E2-5625-49AB-B29C-409C6FFCB48F}" srcOrd="4" destOrd="0" parTransId="{2CBAE54A-747C-4682-A537-1B2A3F97476A}" sibTransId="{EEDCDE23-89C4-4D74-9382-CAFBD9F80849}"/>
    <dgm:cxn modelId="{4CD9AF0E-972A-471C-8804-63D72BBF1B8B}" type="presOf" srcId="{053E8799-741A-4D66-A2DC-E0D1C155CE50}" destId="{F88D9AAA-F158-4DB9-A515-E3D7525EC162}" srcOrd="0" destOrd="0" presId="urn:microsoft.com/office/officeart/2005/8/layout/orgChart1"/>
    <dgm:cxn modelId="{783A7B1B-4305-4096-ACB4-32772F474A9B}" type="presOf" srcId="{53F38578-5E0E-4F23-A9CC-C6AE34393D61}" destId="{FCF61CEE-12FD-4A55-ACFE-06740EA9E35E}" srcOrd="1" destOrd="0" presId="urn:microsoft.com/office/officeart/2005/8/layout/orgChart1"/>
    <dgm:cxn modelId="{83BD8EBC-AFDB-466D-8E89-FC4E852397B4}" srcId="{76FD0958-05DA-4438-B315-EDC13B52A1F0}" destId="{CEE44ED5-074E-4C37-9201-F8DC223A9EFD}" srcOrd="5" destOrd="0" parTransId="{7985E31B-95E9-4ED6-8EF4-70A3E93994F7}" sibTransId="{E6858129-F55B-40B3-A47C-E0EB7E5E2496}"/>
    <dgm:cxn modelId="{68E07A3A-F1E2-45AF-89F0-72C20964F61F}" srcId="{76FD0958-05DA-4438-B315-EDC13B52A1F0}" destId="{53F38578-5E0E-4F23-A9CC-C6AE34393D61}" srcOrd="2" destOrd="0" parTransId="{03A4B972-60E1-4959-9496-5306B2A92B6A}" sibTransId="{265B8238-3FED-49B8-8B79-FAC2EBE2BD57}"/>
    <dgm:cxn modelId="{FF185355-37CF-4A76-8DC4-381B0880EEE7}" type="presOf" srcId="{B2E07FED-F167-4863-8AC1-53E6E78C0AD5}" destId="{63B062B2-E08F-47BD-9033-27E9CCF2C035}" srcOrd="0" destOrd="0" presId="urn:microsoft.com/office/officeart/2005/8/layout/orgChart1"/>
    <dgm:cxn modelId="{5BAA154B-8907-4E02-87A0-47FF2D41F60B}" type="presOf" srcId="{6F6691E2-18A2-4077-ACDD-99F5907AFFEB}" destId="{36BEE634-AC3E-483A-9D8B-415CDDAE49EA}" srcOrd="1" destOrd="0" presId="urn:microsoft.com/office/officeart/2005/8/layout/orgChart1"/>
    <dgm:cxn modelId="{BD615938-E445-469E-B14B-744735568823}" srcId="{E36853AF-E1A2-4B20-887E-17ADF127C415}" destId="{6DC7BD81-16DE-412E-BC55-8F598E187F44}" srcOrd="1" destOrd="0" parTransId="{E6252FDB-A520-414C-ADAF-C99B1D403A0D}" sibTransId="{904890D3-7445-4182-91B2-212B8DE87022}"/>
    <dgm:cxn modelId="{82E37711-192C-4BB3-A9C4-39AD6EEE0C3B}" type="presOf" srcId="{3DD776CC-1FCF-4AF4-B7DD-13835751FFD8}" destId="{1B55349F-F038-4756-A691-1A461B577656}" srcOrd="1" destOrd="0" presId="urn:microsoft.com/office/officeart/2005/8/layout/orgChart1"/>
    <dgm:cxn modelId="{BE7EA7AE-E28E-4B1B-A30F-08B3D51E6A6D}" type="presOf" srcId="{DD767AB0-363B-4A26-AA23-E8EF248B0519}" destId="{350454EE-A010-4FEA-8C99-96FBF79C3094}" srcOrd="0" destOrd="0" presId="urn:microsoft.com/office/officeart/2005/8/layout/orgChart1"/>
    <dgm:cxn modelId="{A3F97BC7-9121-4387-8D8E-42B69E96F30B}" type="presOf" srcId="{3DD776CC-1FCF-4AF4-B7DD-13835751FFD8}" destId="{38058048-8EA9-4344-B12C-EDBBD6BE996F}" srcOrd="0" destOrd="0" presId="urn:microsoft.com/office/officeart/2005/8/layout/orgChart1"/>
    <dgm:cxn modelId="{6BFA037A-EBD6-437C-AD4A-ED8569178C4C}" type="presOf" srcId="{E36853AF-E1A2-4B20-887E-17ADF127C415}" destId="{18E52BC0-DFF5-46BB-BF5F-90B1E0995F51}" srcOrd="1" destOrd="0" presId="urn:microsoft.com/office/officeart/2005/8/layout/orgChart1"/>
    <dgm:cxn modelId="{E170967A-E17D-4B02-99BA-95C50EE7B559}" type="presOf" srcId="{82A3EFB2-26A8-49A0-9E31-72DBC75FE76C}" destId="{C8919219-E461-4C60-B50B-CA1389D79576}" srcOrd="1" destOrd="0" presId="urn:microsoft.com/office/officeart/2005/8/layout/orgChart1"/>
    <dgm:cxn modelId="{DF2E314E-9765-483C-BF7E-F08898DA0E5E}" type="presOf" srcId="{20288BE3-AD0F-4770-B437-03A68B091622}" destId="{54F3CDF6-B7F8-4590-B07A-AF7E2B44270E}" srcOrd="0" destOrd="0" presId="urn:microsoft.com/office/officeart/2005/8/layout/orgChart1"/>
    <dgm:cxn modelId="{B7A938C2-9583-48DE-B180-69D4846988EC}" srcId="{40E277AA-D30B-4D0B-ADCF-E9A57A622BD3}" destId="{531B6233-20DD-4995-8EDA-6F63337538DF}" srcOrd="0" destOrd="0" parTransId="{15D90FEC-AB6C-4335-B8A4-963302E7689C}" sibTransId="{2D62AB0E-1C93-4EB5-8FEE-B6767B624C4B}"/>
    <dgm:cxn modelId="{AEE36434-D9AA-4C1F-A5D8-3F5C1A45337D}" type="presOf" srcId="{CEE44ED5-074E-4C37-9201-F8DC223A9EFD}" destId="{F8AD1095-D757-4EC2-9529-0FE34CD8BCF2}" srcOrd="1" destOrd="0" presId="urn:microsoft.com/office/officeart/2005/8/layout/orgChart1"/>
    <dgm:cxn modelId="{239EC659-56A8-4A65-830D-9CC5AA6130AB}" type="presOf" srcId="{0815665C-910D-440F-979D-5B7F8ACB1672}" destId="{9A9778D7-95A1-4288-9F95-4EEF382EFB6C}" srcOrd="0" destOrd="0" presId="urn:microsoft.com/office/officeart/2005/8/layout/orgChart1"/>
    <dgm:cxn modelId="{8BF153E9-5B26-4920-892D-BEA91244B10C}" srcId="{9B4C672C-B706-4AFC-936B-FEB8E7180F48}" destId="{ECCC2F44-BAB8-49A1-99A3-4E13BD13C55F}" srcOrd="2" destOrd="0" parTransId="{053E8799-741A-4D66-A2DC-E0D1C155CE50}" sibTransId="{7BF21BBE-AD26-45B3-B44A-ECAAADE8D90D}"/>
    <dgm:cxn modelId="{4AD23F25-18AF-4398-83F9-CFAF77EEC5C2}" type="presOf" srcId="{82A3EFB2-26A8-49A0-9E31-72DBC75FE76C}" destId="{EE88E0C9-0430-4671-8EE1-2610BED7F46D}" srcOrd="0" destOrd="0" presId="urn:microsoft.com/office/officeart/2005/8/layout/orgChart1"/>
    <dgm:cxn modelId="{6F3406F9-712C-460E-864F-C5E38B28EFFC}" type="presOf" srcId="{B255B01A-6978-4C90-8082-E1628B87C198}" destId="{FDDADA56-133A-4091-8483-C919198C5526}" srcOrd="0" destOrd="0" presId="urn:microsoft.com/office/officeart/2005/8/layout/orgChart1"/>
    <dgm:cxn modelId="{AF0CDE46-4973-45BA-BA44-E327E9D246F6}" type="presOf" srcId="{76FD0958-05DA-4438-B315-EDC13B52A1F0}" destId="{24A327A2-F837-4F39-B2B3-78A2D2F72470}" srcOrd="0" destOrd="0" presId="urn:microsoft.com/office/officeart/2005/8/layout/orgChart1"/>
    <dgm:cxn modelId="{DC7B6E6A-1490-451E-AC09-1FDE01B89005}" type="presOf" srcId="{ECCC2F44-BAB8-49A1-99A3-4E13BD13C55F}" destId="{0722E43F-8B1E-431F-A994-7B9A6D1E6F38}" srcOrd="0" destOrd="0" presId="urn:microsoft.com/office/officeart/2005/8/layout/orgChart1"/>
    <dgm:cxn modelId="{5EF0FD9D-D8CF-462E-8100-C51FF15332ED}" type="presOf" srcId="{FCED1892-A041-4F8D-9E13-E3587A0A153A}" destId="{68D15140-5583-4B9A-9B3F-ABA910792C51}" srcOrd="0" destOrd="0" presId="urn:microsoft.com/office/officeart/2005/8/layout/orgChart1"/>
    <dgm:cxn modelId="{D5914BFF-DCC8-49E6-90D5-E0C09C32544F}" type="presOf" srcId="{B2E07FED-F167-4863-8AC1-53E6E78C0AD5}" destId="{D06CA95D-13C9-46E8-87ED-58C3A4DC5FCD}" srcOrd="1" destOrd="0" presId="urn:microsoft.com/office/officeart/2005/8/layout/orgChart1"/>
    <dgm:cxn modelId="{277B817F-41B0-4BC0-9D67-1FD2117436D2}" srcId="{617D1EA5-A9C5-4B3F-B2D1-4E646AC9B1D5}" destId="{B7AA3FBC-2C84-46DF-8BC7-E03C1A7C4FC0}" srcOrd="1" destOrd="0" parTransId="{A7F0D080-BF20-491F-ACBE-4603D30BD5D9}" sibTransId="{90A68F29-13B2-43A8-92B0-20279F0A00A8}"/>
    <dgm:cxn modelId="{9E75331B-1496-43F8-BF3C-D5C37CD6A09C}" type="presOf" srcId="{2CBAE54A-747C-4682-A537-1B2A3F97476A}" destId="{93527016-C41A-49C6-8FD5-70D23D321538}" srcOrd="0" destOrd="0" presId="urn:microsoft.com/office/officeart/2005/8/layout/orgChart1"/>
    <dgm:cxn modelId="{89EB8677-6E88-4D97-B6AE-90D05B6D444F}" type="presOf" srcId="{7985E31B-95E9-4ED6-8EF4-70A3E93994F7}" destId="{819DF8B9-1756-4F0F-8019-443E3F5E3134}" srcOrd="0" destOrd="0" presId="urn:microsoft.com/office/officeart/2005/8/layout/orgChart1"/>
    <dgm:cxn modelId="{B4AD67C0-0FFC-4533-BDF8-59BB22043DD4}" srcId="{167C45E2-5625-49AB-B29C-409C6FFCB48F}" destId="{3CA0405F-4C78-4C73-A470-3152B2F5A6E3}" srcOrd="1" destOrd="0" parTransId="{0357D72F-5B54-47B6-8362-13AC43361497}" sibTransId="{A476A0B7-98C1-4538-991F-AA31F26877E8}"/>
    <dgm:cxn modelId="{0CC15B1F-5DC0-474B-B187-490A5621C367}" type="presOf" srcId="{A1416242-179C-4B18-AF02-E940DA18FDBE}" destId="{81D6CDBF-3C8F-41B6-8E4C-8CCC69C9A9D0}" srcOrd="0" destOrd="0" presId="urn:microsoft.com/office/officeart/2005/8/layout/orgChart1"/>
    <dgm:cxn modelId="{03D368DE-CDF8-44C8-B68A-DA8938B23D1A}" type="presOf" srcId="{778DD7A7-FB9F-4882-B5C8-023AAB08AF51}" destId="{2D2FDB5C-6C62-44E2-B0ED-ADC0D8BE6D82}" srcOrd="0" destOrd="0" presId="urn:microsoft.com/office/officeart/2005/8/layout/orgChart1"/>
    <dgm:cxn modelId="{8E5D09C4-1D3E-4BAC-8787-612EC9BD9F43}" type="presOf" srcId="{167C45E2-5625-49AB-B29C-409C6FFCB48F}" destId="{B7321A86-5FCB-4C00-97DE-1EF31B0ACEF9}" srcOrd="1" destOrd="0" presId="urn:microsoft.com/office/officeart/2005/8/layout/orgChart1"/>
    <dgm:cxn modelId="{C5154E94-6A11-4906-B035-CE7B2D1662CE}" type="presOf" srcId="{7C22FE43-5B1F-449F-8968-BB7F29646C7F}" destId="{01E40F6E-2070-4224-8AD7-6277A0F9B449}" srcOrd="1" destOrd="0" presId="urn:microsoft.com/office/officeart/2005/8/layout/orgChart1"/>
    <dgm:cxn modelId="{CB3F6456-B6A6-4EE2-B1F1-97D6ED363381}" srcId="{76FD0958-05DA-4438-B315-EDC13B52A1F0}" destId="{7C22FE43-5B1F-449F-8968-BB7F29646C7F}" srcOrd="6" destOrd="0" parTransId="{DC3DC278-5213-4C76-808C-AD78E3C48610}" sibTransId="{2B9A41A8-5878-44C4-96C0-F6C750E8D78A}"/>
    <dgm:cxn modelId="{E9836CFA-6D77-42E0-8FE9-5CC0716D8E2C}" srcId="{228707E1-844D-4C98-9CF0-0F57A05EA88E}" destId="{9907E509-EA49-4DF8-965F-5EA5428A2C5D}" srcOrd="0" destOrd="0" parTransId="{778DD7A7-FB9F-4882-B5C8-023AAB08AF51}" sibTransId="{4EA52122-594F-4D9E-89D7-F4B3FB18BCCE}"/>
    <dgm:cxn modelId="{5FC4A985-084A-4FDB-B907-CB7AA2854764}" type="presOf" srcId="{A1416242-179C-4B18-AF02-E940DA18FDBE}" destId="{5405E608-BB3A-4BD7-A78C-E0BD38ED9697}" srcOrd="1" destOrd="0" presId="urn:microsoft.com/office/officeart/2005/8/layout/orgChart1"/>
    <dgm:cxn modelId="{F80AF1B9-4CAE-49EE-AD10-46D5049FCEDF}" type="presOf" srcId="{6002A971-8D19-422B-8C39-21D8398F9132}" destId="{CDE12021-3655-4FB4-9C81-838523AF9E4A}" srcOrd="0" destOrd="0" presId="urn:microsoft.com/office/officeart/2005/8/layout/orgChart1"/>
    <dgm:cxn modelId="{1859F068-B3B6-4EEF-9F07-B6BBA402706E}" type="presOf" srcId="{ECCC2F44-BAB8-49A1-99A3-4E13BD13C55F}" destId="{F311E72E-D84B-42B2-9771-F07DBD342FD1}" srcOrd="1" destOrd="0" presId="urn:microsoft.com/office/officeart/2005/8/layout/orgChart1"/>
    <dgm:cxn modelId="{FA40DB9A-4BAD-4847-AA29-F50CFA191C42}" type="presOf" srcId="{A581D57F-DA41-4E5D-89D3-FE108D934E1E}" destId="{B0ED53CC-E55F-49E0-BA5F-F7D2233C74D9}" srcOrd="0" destOrd="0" presId="urn:microsoft.com/office/officeart/2005/8/layout/orgChart1"/>
    <dgm:cxn modelId="{9F4C1DD4-FE12-4B62-8BE5-793B810246CF}" type="presOf" srcId="{FDDA1FFE-8C57-446E-B625-2FA9E6661AD8}" destId="{44F6C3E7-E762-4771-BA1F-65F3FB1D6FFD}" srcOrd="0" destOrd="0" presId="urn:microsoft.com/office/officeart/2005/8/layout/orgChart1"/>
    <dgm:cxn modelId="{D94541D9-BE51-447D-82D0-76E9ACFB95AB}" type="presOf" srcId="{AAA74003-C0BB-4619-AC16-3231EC640A26}" destId="{848E2FE5-674A-4145-AC06-F810C41A0893}" srcOrd="0" destOrd="0" presId="urn:microsoft.com/office/officeart/2005/8/layout/orgChart1"/>
    <dgm:cxn modelId="{E380FA05-44F8-4EF3-A00D-0C366E7D99F8}" srcId="{07544B79-3520-4A88-B4F1-FAA8AB28333F}" destId="{9B4C672C-B706-4AFC-936B-FEB8E7180F48}" srcOrd="0" destOrd="0" parTransId="{DBF5AE04-4647-4AC4-9646-E162A1E5EFCF}" sibTransId="{C4E65954-FC74-43F1-81FF-BAC787DD7408}"/>
    <dgm:cxn modelId="{E3EF96E4-5A65-4BF5-8FE2-72DDBB64034D}" type="presOf" srcId="{6DC7BD81-16DE-412E-BC55-8F598E187F44}" destId="{5E7BD8A8-0872-4819-AB63-9287E1779804}" srcOrd="0" destOrd="0" presId="urn:microsoft.com/office/officeart/2005/8/layout/orgChart1"/>
    <dgm:cxn modelId="{BEA9069F-985F-45A4-A6A1-C7FD18869AD8}" srcId="{9B4C672C-B706-4AFC-936B-FEB8E7180F48}" destId="{4D27A670-4A0A-4955-8665-8FF9496853F5}" srcOrd="1" destOrd="0" parTransId="{0815665C-910D-440F-979D-5B7F8ACB1672}" sibTransId="{0E1F1036-81F9-4873-906F-7CA499B8D828}"/>
    <dgm:cxn modelId="{54C88CF2-4B53-4867-AB0F-AE945787D824}" srcId="{76FD0958-05DA-4438-B315-EDC13B52A1F0}" destId="{BE671D26-3714-4C70-BA7D-37373B4DA753}" srcOrd="1" destOrd="0" parTransId="{FDDA1FFE-8C57-446E-B625-2FA9E6661AD8}" sibTransId="{838B7C02-D787-4082-ADCF-6EA9C8D7483E}"/>
    <dgm:cxn modelId="{C28DCB86-32FD-4871-A9C5-4F1BA896029A}" type="presOf" srcId="{3CA0405F-4C78-4C73-A470-3152B2F5A6E3}" destId="{3769076E-D107-453A-BE7A-EE5DC829BCF6}" srcOrd="1" destOrd="0" presId="urn:microsoft.com/office/officeart/2005/8/layout/orgChart1"/>
    <dgm:cxn modelId="{3495FC73-F1D6-411C-B02B-41E858083F21}" type="presOf" srcId="{BE671D26-3714-4C70-BA7D-37373B4DA753}" destId="{A7D9045D-B71E-48B3-A865-E809D51531FA}" srcOrd="0" destOrd="0" presId="urn:microsoft.com/office/officeart/2005/8/layout/orgChart1"/>
    <dgm:cxn modelId="{B4769B06-DFE3-497F-B4CD-2F81A3F29BC7}" srcId="{9B4C672C-B706-4AFC-936B-FEB8E7180F48}" destId="{76FD0958-05DA-4438-B315-EDC13B52A1F0}" srcOrd="3" destOrd="0" parTransId="{5D32CB48-E93B-464C-932D-DB018411FEA5}" sibTransId="{39F9F5B4-5677-4245-A698-04E8FD58D2D6}"/>
    <dgm:cxn modelId="{1FF634E4-39DC-4438-9A04-B2EE9A678030}" srcId="{76FD0958-05DA-4438-B315-EDC13B52A1F0}" destId="{617D1EA5-A9C5-4B3F-B2D1-4E646AC9B1D5}" srcOrd="3" destOrd="0" parTransId="{B98F04AB-0C71-4AB4-9E08-6AC89FB7D212}" sibTransId="{5DC5B6FF-52CC-4198-A109-5599C6572D5D}"/>
    <dgm:cxn modelId="{C145B9FB-0A9F-47C7-9FD6-46F4C894D710}" type="presOf" srcId="{86659921-5883-4584-A45E-EA18FB05FF32}" destId="{91AFB1C1-1E81-4746-80FC-E79CF781C4DF}" srcOrd="0" destOrd="0" presId="urn:microsoft.com/office/officeart/2005/8/layout/orgChart1"/>
    <dgm:cxn modelId="{314A131D-5B60-4C95-8B93-19C5B7DF457A}" type="presOf" srcId="{03A4B972-60E1-4959-9496-5306B2A92B6A}" destId="{39E1D18C-4259-4852-8F10-B21120747140}" srcOrd="0" destOrd="0" presId="urn:microsoft.com/office/officeart/2005/8/layout/orgChart1"/>
    <dgm:cxn modelId="{D998D118-8B75-4756-BF19-8D1652EB5E8B}" type="presOf" srcId="{560F4154-63C4-4D82-88BF-A35BA67B6CA1}" destId="{EA487784-4A80-4005-84F0-9713C58F8DB6}" srcOrd="0" destOrd="0" presId="urn:microsoft.com/office/officeart/2005/8/layout/orgChart1"/>
    <dgm:cxn modelId="{37757534-EDE9-45B9-B8A1-B63810A6CC17}" type="presOf" srcId="{E9040694-41D6-434C-A600-4AB63FB82C8C}" destId="{250E6589-C440-40B9-9AE0-6F18AE2C2F83}" srcOrd="0" destOrd="0" presId="urn:microsoft.com/office/officeart/2005/8/layout/orgChart1"/>
    <dgm:cxn modelId="{056ADD07-DCA2-4F04-9375-21697741021E}" srcId="{9B4C672C-B706-4AFC-936B-FEB8E7180F48}" destId="{E36853AF-E1A2-4B20-887E-17ADF127C415}" srcOrd="5" destOrd="0" parTransId="{86659921-5883-4584-A45E-EA18FB05FF32}" sibTransId="{4E186ADF-208B-4A61-889E-2821744F2CD3}"/>
    <dgm:cxn modelId="{5A823382-2750-45A2-8BCF-6FAEE1178043}" type="presOf" srcId="{4D27A670-4A0A-4955-8665-8FF9496853F5}" destId="{9C2AE2A6-1F44-4362-ABC4-EA4715A98247}" srcOrd="0" destOrd="0" presId="urn:microsoft.com/office/officeart/2005/8/layout/orgChart1"/>
    <dgm:cxn modelId="{4C58B04F-0D68-4E14-BF24-E081D8187AAC}" type="presOf" srcId="{FB67C525-9253-4EFA-8B69-96F1049EB6C0}" destId="{DDA07FE4-3576-414A-92E4-529D1894CA58}" srcOrd="0" destOrd="0" presId="urn:microsoft.com/office/officeart/2005/8/layout/orgChart1"/>
    <dgm:cxn modelId="{82130619-39FC-45C5-8739-75AA0B46A00F}" srcId="{228707E1-844D-4C98-9CF0-0F57A05EA88E}" destId="{B2E07FED-F167-4863-8AC1-53E6E78C0AD5}" srcOrd="1" destOrd="0" parTransId="{AAA74003-C0BB-4619-AC16-3231EC640A26}" sibTransId="{7D2525D1-967E-414C-A864-761A4BAC3CA6}"/>
    <dgm:cxn modelId="{73635542-505C-4EEF-B3E1-C47EF811A5CE}" type="presOf" srcId="{B7AA3FBC-2C84-46DF-8BC7-E03C1A7C4FC0}" destId="{B6DCED10-E6B2-4154-8718-5358F6D2407D}" srcOrd="1" destOrd="0" presId="urn:microsoft.com/office/officeart/2005/8/layout/orgChart1"/>
    <dgm:cxn modelId="{44C9F6F2-3283-4ACF-A004-0EADA2321D8D}" type="presOf" srcId="{560F4154-63C4-4D82-88BF-A35BA67B6CA1}" destId="{11EC2043-2988-4A51-941F-1C6DF040D036}" srcOrd="1" destOrd="0" presId="urn:microsoft.com/office/officeart/2005/8/layout/orgChart1"/>
    <dgm:cxn modelId="{1DA9FD45-3674-43B7-B4EF-2E058E24C76A}" type="presOf" srcId="{6F6691E2-18A2-4077-ACDD-99F5907AFFEB}" destId="{CE975700-6998-4275-8E04-254DA5F3B3EE}" srcOrd="0" destOrd="0" presId="urn:microsoft.com/office/officeart/2005/8/layout/orgChart1"/>
    <dgm:cxn modelId="{65B219B1-C734-4689-8742-F299962CD8E0}" type="presOf" srcId="{BE671D26-3714-4C70-BA7D-37373B4DA753}" destId="{A025B194-C1D8-425A-90DC-3B20E7688599}" srcOrd="1" destOrd="0" presId="urn:microsoft.com/office/officeart/2005/8/layout/orgChart1"/>
    <dgm:cxn modelId="{26E9244D-DA7D-4806-A150-5DA0C0D75851}" srcId="{167C45E2-5625-49AB-B29C-409C6FFCB48F}" destId="{94F6B207-3B74-4639-98D7-D43A0204E7A4}" srcOrd="0" destOrd="0" parTransId="{6002A971-8D19-422B-8C39-21D8398F9132}" sibTransId="{1F7AC0FC-7CBA-4A0A-B286-9E3C04C33C22}"/>
    <dgm:cxn modelId="{1A829152-0697-4536-9F88-5E6E4368F334}" type="presOf" srcId="{531B6233-20DD-4995-8EDA-6F63337538DF}" destId="{C2683376-14D1-44C5-AA59-5F956A9DFB39}" srcOrd="1" destOrd="0" presId="urn:microsoft.com/office/officeart/2005/8/layout/orgChart1"/>
    <dgm:cxn modelId="{9AE07A6D-2188-4547-BE4E-C8954E997EA8}" type="presOf" srcId="{94F6B207-3B74-4639-98D7-D43A0204E7A4}" destId="{1EFD960D-65EC-4743-A218-E101AFA3912E}" srcOrd="0" destOrd="0" presId="urn:microsoft.com/office/officeart/2005/8/layout/orgChart1"/>
    <dgm:cxn modelId="{13CF5BE0-BB03-4496-95A0-BDDE84B598FA}" type="presOf" srcId="{531B6233-20DD-4995-8EDA-6F63337538DF}" destId="{131F9854-ECEA-45B6-BA9F-AB5BDC8CEECF}" srcOrd="0" destOrd="0" presId="urn:microsoft.com/office/officeart/2005/8/layout/orgChart1"/>
    <dgm:cxn modelId="{B987DC27-02AE-43EA-85F4-DE5F2F7C0238}" srcId="{167C45E2-5625-49AB-B29C-409C6FFCB48F}" destId="{F7960904-E03E-40E2-9656-21B14B7413AA}" srcOrd="3" destOrd="0" parTransId="{889FDD93-0F76-4CDC-A421-5B774898D813}" sibTransId="{728715DA-EB62-4B9B-A688-B45A9D580F9C}"/>
    <dgm:cxn modelId="{1A90A0DB-44A9-48D1-A25F-1620A27CB431}" type="presOf" srcId="{9B4C672C-B706-4AFC-936B-FEB8E7180F48}" destId="{1A69F06A-8A04-400A-8B90-DBD5C4C8E992}" srcOrd="0" destOrd="0" presId="urn:microsoft.com/office/officeart/2005/8/layout/orgChart1"/>
    <dgm:cxn modelId="{F08DD099-B67D-4B04-AD1A-EBB59A53E67F}" type="presOf" srcId="{40E277AA-D30B-4D0B-ADCF-E9A57A622BD3}" destId="{92C872C1-2D69-41CC-9C11-FF2EEDA85010}" srcOrd="1" destOrd="0" presId="urn:microsoft.com/office/officeart/2005/8/layout/orgChart1"/>
    <dgm:cxn modelId="{7C1FE0A0-D56A-48EC-B734-D1FD4903C999}" type="presOf" srcId="{40E277AA-D30B-4D0B-ADCF-E9A57A622BD3}" destId="{86BA5671-0AA4-4E64-9667-9FBF35A1C3CB}" srcOrd="0" destOrd="0" presId="urn:microsoft.com/office/officeart/2005/8/layout/orgChart1"/>
    <dgm:cxn modelId="{AFE9D0DD-B610-4DDE-AB73-C7A4293128B0}" type="presOf" srcId="{7C22FE43-5B1F-449F-8968-BB7F29646C7F}" destId="{2B1A53CE-DE7D-4D8F-A1AA-02097F5D17A6}" srcOrd="0" destOrd="0" presId="urn:microsoft.com/office/officeart/2005/8/layout/orgChart1"/>
    <dgm:cxn modelId="{CC39A08E-76AF-4413-B11A-6EF0830BA136}" type="presOf" srcId="{9907E509-EA49-4DF8-965F-5EA5428A2C5D}" destId="{0BA95CA7-E982-4BB2-97B3-F8B758889A00}" srcOrd="0" destOrd="0" presId="urn:microsoft.com/office/officeart/2005/8/layout/orgChart1"/>
    <dgm:cxn modelId="{6548CE31-2056-40D4-A8A6-3D6AFA123D34}" type="presOf" srcId="{3CA0405F-4C78-4C73-A470-3152B2F5A6E3}" destId="{6211B2ED-EBB4-42B2-9005-C5630A5166EC}" srcOrd="0" destOrd="0" presId="urn:microsoft.com/office/officeart/2005/8/layout/orgChart1"/>
    <dgm:cxn modelId="{C4178CEA-B2D3-4764-A44D-996AEA0FCD84}" srcId="{40E277AA-D30B-4D0B-ADCF-E9A57A622BD3}" destId="{E9040694-41D6-434C-A600-4AB63FB82C8C}" srcOrd="1" destOrd="0" parTransId="{FB67C525-9253-4EFA-8B69-96F1049EB6C0}" sibTransId="{5212E520-3DD2-40B7-8F1B-5655F7C85F2F}"/>
    <dgm:cxn modelId="{F5221BA8-E975-4A33-9CD9-60263E58A96C}" type="presOf" srcId="{228707E1-844D-4C98-9CF0-0F57A05EA88E}" destId="{03B908BC-7766-4B51-ADD4-AA81A82F0C4E}" srcOrd="1" destOrd="0" presId="urn:microsoft.com/office/officeart/2005/8/layout/orgChart1"/>
    <dgm:cxn modelId="{7B69CEB9-25E7-4540-A488-A2D82FA347CF}" type="presOf" srcId="{C7306DFB-5F4F-40EF-B325-67B338256482}" destId="{E3EB0257-90D6-4E89-87BE-C770626BDEC4}" srcOrd="0" destOrd="0" presId="urn:microsoft.com/office/officeart/2005/8/layout/orgChart1"/>
    <dgm:cxn modelId="{2CE2EDF6-7B5C-4C50-8EBA-50AEC7EA1895}" type="presOf" srcId="{F68B31DC-BD7B-42F5-A608-CE1F82D476A8}" destId="{5F893048-3FA8-4D7F-9DF8-C522F82DA4D1}" srcOrd="0" destOrd="0" presId="urn:microsoft.com/office/officeart/2005/8/layout/orgChart1"/>
    <dgm:cxn modelId="{D87E76AD-40F9-4803-A609-D5F6F8235104}" type="presOf" srcId="{617D1EA5-A9C5-4B3F-B2D1-4E646AC9B1D5}" destId="{B67635C8-6314-45FF-9FC7-BB9CE4B0C6EC}" srcOrd="0" destOrd="0" presId="urn:microsoft.com/office/officeart/2005/8/layout/orgChart1"/>
    <dgm:cxn modelId="{1DAFC686-9C80-424A-AA3C-E28A89D1730B}" type="presOf" srcId="{E9040694-41D6-434C-A600-4AB63FB82C8C}" destId="{19E76C29-F9B4-454C-BE51-B1BD37165BB1}" srcOrd="1" destOrd="0" presId="urn:microsoft.com/office/officeart/2005/8/layout/orgChart1"/>
    <dgm:cxn modelId="{BE71A599-1B48-4C4F-BE59-869890F5AA8B}" srcId="{76FD0958-05DA-4438-B315-EDC13B52A1F0}" destId="{40E277AA-D30B-4D0B-ADCF-E9A57A622BD3}" srcOrd="0" destOrd="0" parTransId="{F68B31DC-BD7B-42F5-A608-CE1F82D476A8}" sibTransId="{3679FC53-61CD-4ADC-A3F2-0C9BFF0A7762}"/>
    <dgm:cxn modelId="{108F27D5-FB26-4DCF-8B39-5AB8613C99F3}" type="presOf" srcId="{167C45E2-5625-49AB-B29C-409C6FFCB48F}" destId="{96CEC549-B94F-46BA-98C8-D73FEBC91A16}" srcOrd="0" destOrd="0" presId="urn:microsoft.com/office/officeart/2005/8/layout/orgChart1"/>
    <dgm:cxn modelId="{95FD03E1-B72D-426D-B74A-457EC089C7C9}" type="presOf" srcId="{6DC7BD81-16DE-412E-BC55-8F598E187F44}" destId="{4CEADD4D-53AC-4468-9262-662EA7331B60}" srcOrd="1" destOrd="0" presId="urn:microsoft.com/office/officeart/2005/8/layout/orgChart1"/>
    <dgm:cxn modelId="{1FA7AE28-83F9-4235-8D85-17763FEAAF7D}" type="presOf" srcId="{DC3DC278-5213-4C76-808C-AD78E3C48610}" destId="{12A85EFC-CF10-4963-83AC-6F71EA187943}" srcOrd="0" destOrd="0" presId="urn:microsoft.com/office/officeart/2005/8/layout/orgChart1"/>
    <dgm:cxn modelId="{54758328-8446-495C-BD0E-E06299460A20}" type="presOf" srcId="{53F38578-5E0E-4F23-A9CC-C6AE34393D61}" destId="{CEC80A28-156D-40CB-BE19-471BF179A7FB}" srcOrd="0" destOrd="0" presId="urn:microsoft.com/office/officeart/2005/8/layout/orgChart1"/>
    <dgm:cxn modelId="{C5BDC81D-BC1E-4244-821F-68D433044F10}" type="presOf" srcId="{F7960904-E03E-40E2-9656-21B14B7413AA}" destId="{90612331-4B69-4A21-9AEA-C00C31C30110}" srcOrd="0" destOrd="0" presId="urn:microsoft.com/office/officeart/2005/8/layout/orgChart1"/>
    <dgm:cxn modelId="{DE04CD48-5DC7-4338-951F-BDAC8F47B39F}" type="presOf" srcId="{228707E1-844D-4C98-9CF0-0F57A05EA88E}" destId="{A5A4C983-8D9F-4EF4-8B1F-774F4B8B7922}" srcOrd="0" destOrd="0" presId="urn:microsoft.com/office/officeart/2005/8/layout/orgChart1"/>
    <dgm:cxn modelId="{FA009E1C-F8C2-4B08-93F6-E69CEC963FC2}" type="presOf" srcId="{E36853AF-E1A2-4B20-887E-17ADF127C415}" destId="{E86A6FE0-8408-4451-B96F-602A1678FE45}" srcOrd="0" destOrd="0" presId="urn:microsoft.com/office/officeart/2005/8/layout/orgChart1"/>
    <dgm:cxn modelId="{78A0D444-0A08-4A2D-B254-89D8202CC077}" type="presOf" srcId="{4D27A670-4A0A-4955-8665-8FF9496853F5}" destId="{D8322A0D-425B-4DFA-9DB4-1155A09DC625}" srcOrd="1" destOrd="0" presId="urn:microsoft.com/office/officeart/2005/8/layout/orgChart1"/>
    <dgm:cxn modelId="{D877F13A-C89A-4DEB-AE9F-3D6A8783E98F}" type="presParOf" srcId="{F2BDD2E7-05B5-4108-83AA-C6C7C41A7A7D}" destId="{8B2A52DB-4CF2-462C-B5E6-1560387890A9}" srcOrd="0" destOrd="0" presId="urn:microsoft.com/office/officeart/2005/8/layout/orgChart1"/>
    <dgm:cxn modelId="{EE569AB3-8058-48A6-83B5-DA1CC0288A72}" type="presParOf" srcId="{8B2A52DB-4CF2-462C-B5E6-1560387890A9}" destId="{D6BAAD8B-BB2A-48AB-9A3D-C52C3DDC822F}" srcOrd="0" destOrd="0" presId="urn:microsoft.com/office/officeart/2005/8/layout/orgChart1"/>
    <dgm:cxn modelId="{C36F4A50-6B56-4487-B9E1-909D6716DD63}" type="presParOf" srcId="{D6BAAD8B-BB2A-48AB-9A3D-C52C3DDC822F}" destId="{1A69F06A-8A04-400A-8B90-DBD5C4C8E992}" srcOrd="0" destOrd="0" presId="urn:microsoft.com/office/officeart/2005/8/layout/orgChart1"/>
    <dgm:cxn modelId="{1D99A346-0D46-44CE-A90C-519143619E03}" type="presParOf" srcId="{D6BAAD8B-BB2A-48AB-9A3D-C52C3DDC822F}" destId="{8A262A5D-2676-4B5F-8335-C1DF11A14A0C}" srcOrd="1" destOrd="0" presId="urn:microsoft.com/office/officeart/2005/8/layout/orgChart1"/>
    <dgm:cxn modelId="{F5A2D103-0B72-4033-8BDE-7B3F821A4560}" type="presParOf" srcId="{8B2A52DB-4CF2-462C-B5E6-1560387890A9}" destId="{F82728AF-A317-43CC-BEE0-1C5A655569EA}" srcOrd="1" destOrd="0" presId="urn:microsoft.com/office/officeart/2005/8/layout/orgChart1"/>
    <dgm:cxn modelId="{52F9B419-CE96-4E3A-B946-ECD0C976BD80}" type="presParOf" srcId="{F82728AF-A317-43CC-BEE0-1C5A655569EA}" destId="{FDDADA56-133A-4091-8483-C919198C5526}" srcOrd="0" destOrd="0" presId="urn:microsoft.com/office/officeart/2005/8/layout/orgChart1"/>
    <dgm:cxn modelId="{5FF51EB8-B9C7-4247-A17D-5A1CCCE7DAE7}" type="presParOf" srcId="{F82728AF-A317-43CC-BEE0-1C5A655569EA}" destId="{0CCC86CE-19F9-4680-91F1-43197E8D697C}" srcOrd="1" destOrd="0" presId="urn:microsoft.com/office/officeart/2005/8/layout/orgChart1"/>
    <dgm:cxn modelId="{9B349D98-8C4A-46C8-A885-392BEB3C302F}" type="presParOf" srcId="{0CCC86CE-19F9-4680-91F1-43197E8D697C}" destId="{1E63B7FC-6F33-4759-AFA3-B47CB72AD61D}" srcOrd="0" destOrd="0" presId="urn:microsoft.com/office/officeart/2005/8/layout/orgChart1"/>
    <dgm:cxn modelId="{8F6F44C5-E379-4846-AD05-825B449ECB75}" type="presParOf" srcId="{1E63B7FC-6F33-4759-AFA3-B47CB72AD61D}" destId="{CE975700-6998-4275-8E04-254DA5F3B3EE}" srcOrd="0" destOrd="0" presId="urn:microsoft.com/office/officeart/2005/8/layout/orgChart1"/>
    <dgm:cxn modelId="{E005EBA7-B322-49E0-AFBF-A4EE21454A85}" type="presParOf" srcId="{1E63B7FC-6F33-4759-AFA3-B47CB72AD61D}" destId="{36BEE634-AC3E-483A-9D8B-415CDDAE49EA}" srcOrd="1" destOrd="0" presId="urn:microsoft.com/office/officeart/2005/8/layout/orgChart1"/>
    <dgm:cxn modelId="{20D59B11-8DC2-4272-8EFF-50D6AB18A834}" type="presParOf" srcId="{0CCC86CE-19F9-4680-91F1-43197E8D697C}" destId="{3506BEE0-1758-4CD1-AD84-FD043C6519E5}" srcOrd="1" destOrd="0" presId="urn:microsoft.com/office/officeart/2005/8/layout/orgChart1"/>
    <dgm:cxn modelId="{16401CC8-7C67-4729-B122-D2B576D002EA}" type="presParOf" srcId="{0CCC86CE-19F9-4680-91F1-43197E8D697C}" destId="{209E90D4-8896-4F32-8D1F-0A1EF1A2855F}" srcOrd="2" destOrd="0" presId="urn:microsoft.com/office/officeart/2005/8/layout/orgChart1"/>
    <dgm:cxn modelId="{CB42C42D-CC21-4C95-9BD6-BFA5853FE232}" type="presParOf" srcId="{F82728AF-A317-43CC-BEE0-1C5A655569EA}" destId="{9A9778D7-95A1-4288-9F95-4EEF382EFB6C}" srcOrd="2" destOrd="0" presId="urn:microsoft.com/office/officeart/2005/8/layout/orgChart1"/>
    <dgm:cxn modelId="{CCF980B8-AC6F-4F04-A715-B60AC91055FC}" type="presParOf" srcId="{F82728AF-A317-43CC-BEE0-1C5A655569EA}" destId="{5B53FD89-8096-4B52-9F55-834935C98CAB}" srcOrd="3" destOrd="0" presId="urn:microsoft.com/office/officeart/2005/8/layout/orgChart1"/>
    <dgm:cxn modelId="{8CB39717-7BCF-4470-B3E7-4E1ECB185D42}" type="presParOf" srcId="{5B53FD89-8096-4B52-9F55-834935C98CAB}" destId="{D4A3C48D-A27F-4653-BEA0-350047916B20}" srcOrd="0" destOrd="0" presId="urn:microsoft.com/office/officeart/2005/8/layout/orgChart1"/>
    <dgm:cxn modelId="{A0B040DE-4218-46ED-A521-43ED879B0CBF}" type="presParOf" srcId="{D4A3C48D-A27F-4653-BEA0-350047916B20}" destId="{9C2AE2A6-1F44-4362-ABC4-EA4715A98247}" srcOrd="0" destOrd="0" presId="urn:microsoft.com/office/officeart/2005/8/layout/orgChart1"/>
    <dgm:cxn modelId="{C2A7D1B9-FB59-4C84-A8BE-E878CB627331}" type="presParOf" srcId="{D4A3C48D-A27F-4653-BEA0-350047916B20}" destId="{D8322A0D-425B-4DFA-9DB4-1155A09DC625}" srcOrd="1" destOrd="0" presId="urn:microsoft.com/office/officeart/2005/8/layout/orgChart1"/>
    <dgm:cxn modelId="{24CDBC58-6025-4EA7-9E4F-83C9870EC275}" type="presParOf" srcId="{5B53FD89-8096-4B52-9F55-834935C98CAB}" destId="{163E984B-CE0C-4A46-B6DE-C3B1DFDAAA65}" srcOrd="1" destOrd="0" presId="urn:microsoft.com/office/officeart/2005/8/layout/orgChart1"/>
    <dgm:cxn modelId="{D28CDA0A-2425-4D7F-9267-418E71A68C53}" type="presParOf" srcId="{5B53FD89-8096-4B52-9F55-834935C98CAB}" destId="{2D1B7FA0-D240-49A2-AD9F-A0A672B8B77A}" srcOrd="2" destOrd="0" presId="urn:microsoft.com/office/officeart/2005/8/layout/orgChart1"/>
    <dgm:cxn modelId="{73425266-2080-43FC-B8D8-941186CCFC6A}" type="presParOf" srcId="{F82728AF-A317-43CC-BEE0-1C5A655569EA}" destId="{F88D9AAA-F158-4DB9-A515-E3D7525EC162}" srcOrd="4" destOrd="0" presId="urn:microsoft.com/office/officeart/2005/8/layout/orgChart1"/>
    <dgm:cxn modelId="{90E4537C-5C3B-4664-AFCF-AA34BDED082E}" type="presParOf" srcId="{F82728AF-A317-43CC-BEE0-1C5A655569EA}" destId="{C720A7CF-3B54-4C91-81A5-4BCC37435217}" srcOrd="5" destOrd="0" presId="urn:microsoft.com/office/officeart/2005/8/layout/orgChart1"/>
    <dgm:cxn modelId="{6D099E32-61FA-4801-949F-41481E7A4E9B}" type="presParOf" srcId="{C720A7CF-3B54-4C91-81A5-4BCC37435217}" destId="{0CB22D72-FFAA-4267-91B4-D7DDBCC3BBE7}" srcOrd="0" destOrd="0" presId="urn:microsoft.com/office/officeart/2005/8/layout/orgChart1"/>
    <dgm:cxn modelId="{36D15407-3ADB-4F62-9732-0BCA7113B86B}" type="presParOf" srcId="{0CB22D72-FFAA-4267-91B4-D7DDBCC3BBE7}" destId="{0722E43F-8B1E-431F-A994-7B9A6D1E6F38}" srcOrd="0" destOrd="0" presId="urn:microsoft.com/office/officeart/2005/8/layout/orgChart1"/>
    <dgm:cxn modelId="{1EE9DE8A-A60B-4EE3-A292-9D85679C1149}" type="presParOf" srcId="{0CB22D72-FFAA-4267-91B4-D7DDBCC3BBE7}" destId="{F311E72E-D84B-42B2-9771-F07DBD342FD1}" srcOrd="1" destOrd="0" presId="urn:microsoft.com/office/officeart/2005/8/layout/orgChart1"/>
    <dgm:cxn modelId="{2E76FF9B-8B3E-4588-A90E-188D772EE889}" type="presParOf" srcId="{C720A7CF-3B54-4C91-81A5-4BCC37435217}" destId="{082A7507-43B6-443F-A91E-41F8C0C301A0}" srcOrd="1" destOrd="0" presId="urn:microsoft.com/office/officeart/2005/8/layout/orgChart1"/>
    <dgm:cxn modelId="{B2D10092-27A8-4B62-898C-1E8C1D3FF36D}" type="presParOf" srcId="{C720A7CF-3B54-4C91-81A5-4BCC37435217}" destId="{4F129EBE-E0C5-4832-A204-54F0708C5DF0}" srcOrd="2" destOrd="0" presId="urn:microsoft.com/office/officeart/2005/8/layout/orgChart1"/>
    <dgm:cxn modelId="{B068E7E6-64A6-422D-9A77-4AA1F1D3D1AA}" type="presParOf" srcId="{F82728AF-A317-43CC-BEE0-1C5A655569EA}" destId="{FF8C1175-908C-44C6-A16F-4271A2A7131B}" srcOrd="6" destOrd="0" presId="urn:microsoft.com/office/officeart/2005/8/layout/orgChart1"/>
    <dgm:cxn modelId="{CB706813-B6D9-40C2-AAEB-95711D7C2535}" type="presParOf" srcId="{F82728AF-A317-43CC-BEE0-1C5A655569EA}" destId="{F1AA58BA-64C8-4253-B5D5-BA011EF84D4D}" srcOrd="7" destOrd="0" presId="urn:microsoft.com/office/officeart/2005/8/layout/orgChart1"/>
    <dgm:cxn modelId="{25E6854A-F6FF-482A-9995-D2D105D55382}" type="presParOf" srcId="{F1AA58BA-64C8-4253-B5D5-BA011EF84D4D}" destId="{FBB54F0A-1B1D-4ADD-A41B-FE59B555BC6F}" srcOrd="0" destOrd="0" presId="urn:microsoft.com/office/officeart/2005/8/layout/orgChart1"/>
    <dgm:cxn modelId="{1E5FBB97-536D-466F-A0A1-69EA9B8D0E76}" type="presParOf" srcId="{FBB54F0A-1B1D-4ADD-A41B-FE59B555BC6F}" destId="{24A327A2-F837-4F39-B2B3-78A2D2F72470}" srcOrd="0" destOrd="0" presId="urn:microsoft.com/office/officeart/2005/8/layout/orgChart1"/>
    <dgm:cxn modelId="{CB7A5603-FAD9-4CF3-B3F6-53C07D782F3C}" type="presParOf" srcId="{FBB54F0A-1B1D-4ADD-A41B-FE59B555BC6F}" destId="{CDAA2263-C2C3-46BD-B129-EA5E3A997609}" srcOrd="1" destOrd="0" presId="urn:microsoft.com/office/officeart/2005/8/layout/orgChart1"/>
    <dgm:cxn modelId="{72E32D09-8029-4F89-A203-CD8E5E896BC8}" type="presParOf" srcId="{F1AA58BA-64C8-4253-B5D5-BA011EF84D4D}" destId="{CC8B1E47-4C54-4A8A-B197-4984B8037E92}" srcOrd="1" destOrd="0" presId="urn:microsoft.com/office/officeart/2005/8/layout/orgChart1"/>
    <dgm:cxn modelId="{E2B6A2A9-6164-44A9-86E1-35988755012D}" type="presParOf" srcId="{CC8B1E47-4C54-4A8A-B197-4984B8037E92}" destId="{5F893048-3FA8-4D7F-9DF8-C522F82DA4D1}" srcOrd="0" destOrd="0" presId="urn:microsoft.com/office/officeart/2005/8/layout/orgChart1"/>
    <dgm:cxn modelId="{6854F370-3CE3-4974-A570-08EDCD657CA2}" type="presParOf" srcId="{CC8B1E47-4C54-4A8A-B197-4984B8037E92}" destId="{3460BE63-EAE2-4475-BA06-267E4D77FC49}" srcOrd="1" destOrd="0" presId="urn:microsoft.com/office/officeart/2005/8/layout/orgChart1"/>
    <dgm:cxn modelId="{E231F0E5-6C47-4CDA-B2D1-8F1152E6E76E}" type="presParOf" srcId="{3460BE63-EAE2-4475-BA06-267E4D77FC49}" destId="{C1772057-47A6-4318-9570-0A7F5D9D6D5B}" srcOrd="0" destOrd="0" presId="urn:microsoft.com/office/officeart/2005/8/layout/orgChart1"/>
    <dgm:cxn modelId="{41D523D1-4B1E-44B5-94C6-449F70FB4A56}" type="presParOf" srcId="{C1772057-47A6-4318-9570-0A7F5D9D6D5B}" destId="{86BA5671-0AA4-4E64-9667-9FBF35A1C3CB}" srcOrd="0" destOrd="0" presId="urn:microsoft.com/office/officeart/2005/8/layout/orgChart1"/>
    <dgm:cxn modelId="{7BADA121-070B-426D-9831-DDFF81390175}" type="presParOf" srcId="{C1772057-47A6-4318-9570-0A7F5D9D6D5B}" destId="{92C872C1-2D69-41CC-9C11-FF2EEDA85010}" srcOrd="1" destOrd="0" presId="urn:microsoft.com/office/officeart/2005/8/layout/orgChart1"/>
    <dgm:cxn modelId="{FB387BAF-ACD1-45DF-A651-6B7B0F5838B1}" type="presParOf" srcId="{3460BE63-EAE2-4475-BA06-267E4D77FC49}" destId="{308E4423-3D92-484B-8552-98BE70E6DEC7}" srcOrd="1" destOrd="0" presId="urn:microsoft.com/office/officeart/2005/8/layout/orgChart1"/>
    <dgm:cxn modelId="{1F518829-F4DB-4B8F-8B5D-526C0297E180}" type="presParOf" srcId="{308E4423-3D92-484B-8552-98BE70E6DEC7}" destId="{91CFAD45-2FA0-456D-94B7-E96738CF55CF}" srcOrd="0" destOrd="0" presId="urn:microsoft.com/office/officeart/2005/8/layout/orgChart1"/>
    <dgm:cxn modelId="{16D0BBBF-3639-4A95-B92E-43D9C5275DAD}" type="presParOf" srcId="{308E4423-3D92-484B-8552-98BE70E6DEC7}" destId="{C3707222-6DDD-4A32-BD8B-2F51EB5C5562}" srcOrd="1" destOrd="0" presId="urn:microsoft.com/office/officeart/2005/8/layout/orgChart1"/>
    <dgm:cxn modelId="{475E5EF6-C170-483F-8FFF-506DEF22BA19}" type="presParOf" srcId="{C3707222-6DDD-4A32-BD8B-2F51EB5C5562}" destId="{C6050184-FB20-4A98-97FB-D2A77F75B173}" srcOrd="0" destOrd="0" presId="urn:microsoft.com/office/officeart/2005/8/layout/orgChart1"/>
    <dgm:cxn modelId="{B3D62E6F-7E1B-46FE-929B-02D3A025CF32}" type="presParOf" srcId="{C6050184-FB20-4A98-97FB-D2A77F75B173}" destId="{131F9854-ECEA-45B6-BA9F-AB5BDC8CEECF}" srcOrd="0" destOrd="0" presId="urn:microsoft.com/office/officeart/2005/8/layout/orgChart1"/>
    <dgm:cxn modelId="{DBC2E542-3E62-41D8-BB3C-D9F15850532E}" type="presParOf" srcId="{C6050184-FB20-4A98-97FB-D2A77F75B173}" destId="{C2683376-14D1-44C5-AA59-5F956A9DFB39}" srcOrd="1" destOrd="0" presId="urn:microsoft.com/office/officeart/2005/8/layout/orgChart1"/>
    <dgm:cxn modelId="{F997AA31-5759-4E69-93EB-621819E09FCE}" type="presParOf" srcId="{C3707222-6DDD-4A32-BD8B-2F51EB5C5562}" destId="{43242AD6-42E5-480C-A2F4-6A9DEECD965B}" srcOrd="1" destOrd="0" presId="urn:microsoft.com/office/officeart/2005/8/layout/orgChart1"/>
    <dgm:cxn modelId="{A971FD3C-BD3F-487A-ACEB-108136E17B99}" type="presParOf" srcId="{C3707222-6DDD-4A32-BD8B-2F51EB5C5562}" destId="{918A151D-381E-4D49-B82C-D657AF3C1C08}" srcOrd="2" destOrd="0" presId="urn:microsoft.com/office/officeart/2005/8/layout/orgChart1"/>
    <dgm:cxn modelId="{1AB64230-EB02-43F8-B202-C4976891B0F8}" type="presParOf" srcId="{308E4423-3D92-484B-8552-98BE70E6DEC7}" destId="{DDA07FE4-3576-414A-92E4-529D1894CA58}" srcOrd="2" destOrd="0" presId="urn:microsoft.com/office/officeart/2005/8/layout/orgChart1"/>
    <dgm:cxn modelId="{A49695B8-0902-4837-9136-01ABF4C5F10C}" type="presParOf" srcId="{308E4423-3D92-484B-8552-98BE70E6DEC7}" destId="{654DC88F-6876-4E5D-B64B-CC41DBA85153}" srcOrd="3" destOrd="0" presId="urn:microsoft.com/office/officeart/2005/8/layout/orgChart1"/>
    <dgm:cxn modelId="{07B29883-BDE5-4C6B-B3D4-B2EA9F46365D}" type="presParOf" srcId="{654DC88F-6876-4E5D-B64B-CC41DBA85153}" destId="{BDE29094-42E7-4120-A4C9-A95382DFED6A}" srcOrd="0" destOrd="0" presId="urn:microsoft.com/office/officeart/2005/8/layout/orgChart1"/>
    <dgm:cxn modelId="{2C3A2715-3C80-4BAD-9ACA-5E0FD18D3C2A}" type="presParOf" srcId="{BDE29094-42E7-4120-A4C9-A95382DFED6A}" destId="{250E6589-C440-40B9-9AE0-6F18AE2C2F83}" srcOrd="0" destOrd="0" presId="urn:microsoft.com/office/officeart/2005/8/layout/orgChart1"/>
    <dgm:cxn modelId="{94AD0841-2A68-489C-BE2D-BE7505C5BA6A}" type="presParOf" srcId="{BDE29094-42E7-4120-A4C9-A95382DFED6A}" destId="{19E76C29-F9B4-454C-BE51-B1BD37165BB1}" srcOrd="1" destOrd="0" presId="urn:microsoft.com/office/officeart/2005/8/layout/orgChart1"/>
    <dgm:cxn modelId="{0AB97E86-34E5-4393-A03B-82D9E2BA6FD9}" type="presParOf" srcId="{654DC88F-6876-4E5D-B64B-CC41DBA85153}" destId="{B38E5FDE-58A2-4061-A68D-8A217BDD1AA5}" srcOrd="1" destOrd="0" presId="urn:microsoft.com/office/officeart/2005/8/layout/orgChart1"/>
    <dgm:cxn modelId="{024078B7-6CCA-4F32-A1DE-6FF9D512D99E}" type="presParOf" srcId="{654DC88F-6876-4E5D-B64B-CC41DBA85153}" destId="{AC417A52-D506-4404-924B-4BD93DE11011}" srcOrd="2" destOrd="0" presId="urn:microsoft.com/office/officeart/2005/8/layout/orgChart1"/>
    <dgm:cxn modelId="{8C1C10FC-8D95-4978-899A-B58C75EB4362}" type="presParOf" srcId="{3460BE63-EAE2-4475-BA06-267E4D77FC49}" destId="{95B17FDA-F9FC-4F1E-8E4C-5600ED857B92}" srcOrd="2" destOrd="0" presId="urn:microsoft.com/office/officeart/2005/8/layout/orgChart1"/>
    <dgm:cxn modelId="{5B6C0264-332E-4AEF-B998-75D7F90E535E}" type="presParOf" srcId="{CC8B1E47-4C54-4A8A-B197-4984B8037E92}" destId="{44F6C3E7-E762-4771-BA1F-65F3FB1D6FFD}" srcOrd="2" destOrd="0" presId="urn:microsoft.com/office/officeart/2005/8/layout/orgChart1"/>
    <dgm:cxn modelId="{96233930-231D-4771-8E54-3FE1FA317575}" type="presParOf" srcId="{CC8B1E47-4C54-4A8A-B197-4984B8037E92}" destId="{91DDAE80-1A2D-4459-A10F-FC5A4463B759}" srcOrd="3" destOrd="0" presId="urn:microsoft.com/office/officeart/2005/8/layout/orgChart1"/>
    <dgm:cxn modelId="{987E661F-E873-409B-9B8F-2FE5F0EE9408}" type="presParOf" srcId="{91DDAE80-1A2D-4459-A10F-FC5A4463B759}" destId="{73C1F8D2-B3B4-480F-8D01-41943A890FD7}" srcOrd="0" destOrd="0" presId="urn:microsoft.com/office/officeart/2005/8/layout/orgChart1"/>
    <dgm:cxn modelId="{C09B3E61-D5AD-473B-85C8-4D84471F95E7}" type="presParOf" srcId="{73C1F8D2-B3B4-480F-8D01-41943A890FD7}" destId="{A7D9045D-B71E-48B3-A865-E809D51531FA}" srcOrd="0" destOrd="0" presId="urn:microsoft.com/office/officeart/2005/8/layout/orgChart1"/>
    <dgm:cxn modelId="{ECFED352-D3A0-4F50-8F2F-EE1C36CBCC1D}" type="presParOf" srcId="{73C1F8D2-B3B4-480F-8D01-41943A890FD7}" destId="{A025B194-C1D8-425A-90DC-3B20E7688599}" srcOrd="1" destOrd="0" presId="urn:microsoft.com/office/officeart/2005/8/layout/orgChart1"/>
    <dgm:cxn modelId="{E917A60B-5C9F-40F6-9859-627D732A8946}" type="presParOf" srcId="{91DDAE80-1A2D-4459-A10F-FC5A4463B759}" destId="{5734E45A-4E88-422F-8580-082937D8F601}" srcOrd="1" destOrd="0" presId="urn:microsoft.com/office/officeart/2005/8/layout/orgChart1"/>
    <dgm:cxn modelId="{EFFEC89B-7A43-405B-AA50-CA76CD4CB496}" type="presParOf" srcId="{91DDAE80-1A2D-4459-A10F-FC5A4463B759}" destId="{6E8EA03B-E08E-4FB1-8C42-BF8DC5EA6870}" srcOrd="2" destOrd="0" presId="urn:microsoft.com/office/officeart/2005/8/layout/orgChart1"/>
    <dgm:cxn modelId="{403C64EE-1D5A-415F-A1F7-15F19D3F1773}" type="presParOf" srcId="{CC8B1E47-4C54-4A8A-B197-4984B8037E92}" destId="{39E1D18C-4259-4852-8F10-B21120747140}" srcOrd="4" destOrd="0" presId="urn:microsoft.com/office/officeart/2005/8/layout/orgChart1"/>
    <dgm:cxn modelId="{A02265DA-6908-48B1-91C9-8222BBAB10A0}" type="presParOf" srcId="{CC8B1E47-4C54-4A8A-B197-4984B8037E92}" destId="{4FEE134A-2C3B-4A59-BD7C-82ED8E8AEFB1}" srcOrd="5" destOrd="0" presId="urn:microsoft.com/office/officeart/2005/8/layout/orgChart1"/>
    <dgm:cxn modelId="{C500B251-E0F6-4192-A620-462B1E2F2681}" type="presParOf" srcId="{4FEE134A-2C3B-4A59-BD7C-82ED8E8AEFB1}" destId="{33581733-CB1F-48CB-9538-F12BEC364723}" srcOrd="0" destOrd="0" presId="urn:microsoft.com/office/officeart/2005/8/layout/orgChart1"/>
    <dgm:cxn modelId="{D02DA659-8B1E-4B5D-BB9B-08E6D5DD8C3A}" type="presParOf" srcId="{33581733-CB1F-48CB-9538-F12BEC364723}" destId="{CEC80A28-156D-40CB-BE19-471BF179A7FB}" srcOrd="0" destOrd="0" presId="urn:microsoft.com/office/officeart/2005/8/layout/orgChart1"/>
    <dgm:cxn modelId="{BAD7AE6C-AA14-4B05-B687-C19720A0B2E3}" type="presParOf" srcId="{33581733-CB1F-48CB-9538-F12BEC364723}" destId="{FCF61CEE-12FD-4A55-ACFE-06740EA9E35E}" srcOrd="1" destOrd="0" presId="urn:microsoft.com/office/officeart/2005/8/layout/orgChart1"/>
    <dgm:cxn modelId="{AE9E4654-9804-4AA0-947B-E2B51581C25C}" type="presParOf" srcId="{4FEE134A-2C3B-4A59-BD7C-82ED8E8AEFB1}" destId="{D2D21051-185C-4E62-A617-827E5301D78B}" srcOrd="1" destOrd="0" presId="urn:microsoft.com/office/officeart/2005/8/layout/orgChart1"/>
    <dgm:cxn modelId="{BD114040-35D8-44DD-A59B-7A1CB3F633CB}" type="presParOf" srcId="{4FEE134A-2C3B-4A59-BD7C-82ED8E8AEFB1}" destId="{6E701819-B727-4A5F-8A58-16E0346BB0A8}" srcOrd="2" destOrd="0" presId="urn:microsoft.com/office/officeart/2005/8/layout/orgChart1"/>
    <dgm:cxn modelId="{610913D1-9CB6-4BEB-B39E-C9F7276A3D04}" type="presParOf" srcId="{CC8B1E47-4C54-4A8A-B197-4984B8037E92}" destId="{E61D17A4-EA07-4383-A5BB-FF0E610586B6}" srcOrd="6" destOrd="0" presId="urn:microsoft.com/office/officeart/2005/8/layout/orgChart1"/>
    <dgm:cxn modelId="{70CDD559-3326-4D4A-9F3D-7C3D8F8E466E}" type="presParOf" srcId="{CC8B1E47-4C54-4A8A-B197-4984B8037E92}" destId="{CF366E3B-0DD1-422E-96CB-DA8233AEEBF9}" srcOrd="7" destOrd="0" presId="urn:microsoft.com/office/officeart/2005/8/layout/orgChart1"/>
    <dgm:cxn modelId="{111E3EBB-C818-43F2-B208-5827B9BD1C08}" type="presParOf" srcId="{CF366E3B-0DD1-422E-96CB-DA8233AEEBF9}" destId="{938F26FB-7FA0-4CC9-8E2F-91AD26E805DC}" srcOrd="0" destOrd="0" presId="urn:microsoft.com/office/officeart/2005/8/layout/orgChart1"/>
    <dgm:cxn modelId="{3E7F8EBD-094C-419E-AE9C-89F590ABBBA1}" type="presParOf" srcId="{938F26FB-7FA0-4CC9-8E2F-91AD26E805DC}" destId="{B67635C8-6314-45FF-9FC7-BB9CE4B0C6EC}" srcOrd="0" destOrd="0" presId="urn:microsoft.com/office/officeart/2005/8/layout/orgChart1"/>
    <dgm:cxn modelId="{BE7DD787-1C97-44FC-84B5-E9E510A0BDA0}" type="presParOf" srcId="{938F26FB-7FA0-4CC9-8E2F-91AD26E805DC}" destId="{5BA6F93A-F273-4AC1-9AF5-81F5BDC818E4}" srcOrd="1" destOrd="0" presId="urn:microsoft.com/office/officeart/2005/8/layout/orgChart1"/>
    <dgm:cxn modelId="{F3E0A4B3-A1D0-47E9-AA47-1B756F9DF882}" type="presParOf" srcId="{CF366E3B-0DD1-422E-96CB-DA8233AEEBF9}" destId="{C24CB2BA-FC35-4D9A-B78E-8351C0F48F33}" srcOrd="1" destOrd="0" presId="urn:microsoft.com/office/officeart/2005/8/layout/orgChart1"/>
    <dgm:cxn modelId="{5AC0BAE0-11B7-466F-9828-BD0BACDBB01C}" type="presParOf" srcId="{C24CB2BA-FC35-4D9A-B78E-8351C0F48F33}" destId="{54F3CDF6-B7F8-4590-B07A-AF7E2B44270E}" srcOrd="0" destOrd="0" presId="urn:microsoft.com/office/officeart/2005/8/layout/orgChart1"/>
    <dgm:cxn modelId="{F745BE6C-82B1-4754-B428-807F679048C7}" type="presParOf" srcId="{C24CB2BA-FC35-4D9A-B78E-8351C0F48F33}" destId="{5D79CD7A-8AF0-47C1-B9AE-ED6A84FD6A46}" srcOrd="1" destOrd="0" presId="urn:microsoft.com/office/officeart/2005/8/layout/orgChart1"/>
    <dgm:cxn modelId="{DF88FCD8-6A91-48B1-9CD0-06060E14A76B}" type="presParOf" srcId="{5D79CD7A-8AF0-47C1-B9AE-ED6A84FD6A46}" destId="{27453C3E-7B21-4E84-AF89-59528EC6188F}" srcOrd="0" destOrd="0" presId="urn:microsoft.com/office/officeart/2005/8/layout/orgChart1"/>
    <dgm:cxn modelId="{555D52E6-7A56-4926-85C8-E84CD1BA7189}" type="presParOf" srcId="{27453C3E-7B21-4E84-AF89-59528EC6188F}" destId="{EA487784-4A80-4005-84F0-9713C58F8DB6}" srcOrd="0" destOrd="0" presId="urn:microsoft.com/office/officeart/2005/8/layout/orgChart1"/>
    <dgm:cxn modelId="{7381F54A-1D20-47EC-8442-BAC55A67D416}" type="presParOf" srcId="{27453C3E-7B21-4E84-AF89-59528EC6188F}" destId="{11EC2043-2988-4A51-941F-1C6DF040D036}" srcOrd="1" destOrd="0" presId="urn:microsoft.com/office/officeart/2005/8/layout/orgChart1"/>
    <dgm:cxn modelId="{7BFEA147-4570-46ED-A648-E8B9C726312B}" type="presParOf" srcId="{5D79CD7A-8AF0-47C1-B9AE-ED6A84FD6A46}" destId="{F1D2D515-0174-48A7-A321-143613983F25}" srcOrd="1" destOrd="0" presId="urn:microsoft.com/office/officeart/2005/8/layout/orgChart1"/>
    <dgm:cxn modelId="{A2908D09-72B5-4EC8-BF82-7B321ACAAFFF}" type="presParOf" srcId="{5D79CD7A-8AF0-47C1-B9AE-ED6A84FD6A46}" destId="{DC3C28A2-4401-40E2-81C6-93C1F3BB7F91}" srcOrd="2" destOrd="0" presId="urn:microsoft.com/office/officeart/2005/8/layout/orgChart1"/>
    <dgm:cxn modelId="{13E71393-2847-4229-BC31-2C0B73A01D99}" type="presParOf" srcId="{C24CB2BA-FC35-4D9A-B78E-8351C0F48F33}" destId="{BB614DF4-EE61-44BF-AA45-05D215CCB7C7}" srcOrd="2" destOrd="0" presId="urn:microsoft.com/office/officeart/2005/8/layout/orgChart1"/>
    <dgm:cxn modelId="{5942D7ED-C57C-4720-B4D6-11A024E0B655}" type="presParOf" srcId="{C24CB2BA-FC35-4D9A-B78E-8351C0F48F33}" destId="{1A349E9F-05FF-44B2-9557-A8C53FCDE463}" srcOrd="3" destOrd="0" presId="urn:microsoft.com/office/officeart/2005/8/layout/orgChart1"/>
    <dgm:cxn modelId="{EFD050AD-1786-4E31-A51E-B9275F9FB113}" type="presParOf" srcId="{1A349E9F-05FF-44B2-9557-A8C53FCDE463}" destId="{18EEE4EC-0F09-4CE7-85A8-45CB2EA7A016}" srcOrd="0" destOrd="0" presId="urn:microsoft.com/office/officeart/2005/8/layout/orgChart1"/>
    <dgm:cxn modelId="{F083A498-8A3E-488A-AC84-32B1A8E4CD2A}" type="presParOf" srcId="{18EEE4EC-0F09-4CE7-85A8-45CB2EA7A016}" destId="{771DF64B-B97C-48BD-806B-9D267ECD5093}" srcOrd="0" destOrd="0" presId="urn:microsoft.com/office/officeart/2005/8/layout/orgChart1"/>
    <dgm:cxn modelId="{22C4594F-A068-463D-A286-D3CC3B159540}" type="presParOf" srcId="{18EEE4EC-0F09-4CE7-85A8-45CB2EA7A016}" destId="{B6DCED10-E6B2-4154-8718-5358F6D2407D}" srcOrd="1" destOrd="0" presId="urn:microsoft.com/office/officeart/2005/8/layout/orgChart1"/>
    <dgm:cxn modelId="{9D91087A-10FD-4C80-A9D8-035F3DB1B976}" type="presParOf" srcId="{1A349E9F-05FF-44B2-9557-A8C53FCDE463}" destId="{ABA0681E-54A1-4077-B032-B762C54AFC7C}" srcOrd="1" destOrd="0" presId="urn:microsoft.com/office/officeart/2005/8/layout/orgChart1"/>
    <dgm:cxn modelId="{8E9C7A96-024E-4EFC-BD46-7AED6C2CEC27}" type="presParOf" srcId="{1A349E9F-05FF-44B2-9557-A8C53FCDE463}" destId="{789452F4-D3A5-4C05-96B8-030391B211AD}" srcOrd="2" destOrd="0" presId="urn:microsoft.com/office/officeart/2005/8/layout/orgChart1"/>
    <dgm:cxn modelId="{7438A304-3DC1-4769-ADC7-78DED4E5447E}" type="presParOf" srcId="{C24CB2BA-FC35-4D9A-B78E-8351C0F48F33}" destId="{350454EE-A010-4FEA-8C99-96FBF79C3094}" srcOrd="4" destOrd="0" presId="urn:microsoft.com/office/officeart/2005/8/layout/orgChart1"/>
    <dgm:cxn modelId="{D735435D-04CE-4DBE-94BE-CE2B94184815}" type="presParOf" srcId="{C24CB2BA-FC35-4D9A-B78E-8351C0F48F33}" destId="{7BFDBDA0-D90D-4CF3-AFBD-08D2C8362AA4}" srcOrd="5" destOrd="0" presId="urn:microsoft.com/office/officeart/2005/8/layout/orgChart1"/>
    <dgm:cxn modelId="{75EF54B3-9A85-4C18-B9FA-0AE27F344F47}" type="presParOf" srcId="{7BFDBDA0-D90D-4CF3-AFBD-08D2C8362AA4}" destId="{C779CDF7-78F8-455F-89FD-70DB0A81E722}" srcOrd="0" destOrd="0" presId="urn:microsoft.com/office/officeart/2005/8/layout/orgChart1"/>
    <dgm:cxn modelId="{9363936B-39A9-46C6-A540-05F65160B900}" type="presParOf" srcId="{C779CDF7-78F8-455F-89FD-70DB0A81E722}" destId="{81D6CDBF-3C8F-41B6-8E4C-8CCC69C9A9D0}" srcOrd="0" destOrd="0" presId="urn:microsoft.com/office/officeart/2005/8/layout/orgChart1"/>
    <dgm:cxn modelId="{936218CF-C3F9-44FC-8BEE-2A619A1B3017}" type="presParOf" srcId="{C779CDF7-78F8-455F-89FD-70DB0A81E722}" destId="{5405E608-BB3A-4BD7-A78C-E0BD38ED9697}" srcOrd="1" destOrd="0" presId="urn:microsoft.com/office/officeart/2005/8/layout/orgChart1"/>
    <dgm:cxn modelId="{B822AC0A-4D2F-428B-A29E-FD76B40F09CF}" type="presParOf" srcId="{7BFDBDA0-D90D-4CF3-AFBD-08D2C8362AA4}" destId="{E7CDF8FB-5D98-48F0-AF9A-AFB5E6ABD900}" srcOrd="1" destOrd="0" presId="urn:microsoft.com/office/officeart/2005/8/layout/orgChart1"/>
    <dgm:cxn modelId="{49FC8B4B-3E64-4270-A14E-58457866D523}" type="presParOf" srcId="{7BFDBDA0-D90D-4CF3-AFBD-08D2C8362AA4}" destId="{3E73E89D-87E1-48C6-9B1C-A7EDA91C1D1E}" srcOrd="2" destOrd="0" presId="urn:microsoft.com/office/officeart/2005/8/layout/orgChart1"/>
    <dgm:cxn modelId="{EB6D3CB7-883F-4650-BFDE-DDAD41E31251}" type="presParOf" srcId="{CF366E3B-0DD1-422E-96CB-DA8233AEEBF9}" destId="{B6497046-1E10-4486-B7D8-E8C3CE0AE2BF}" srcOrd="2" destOrd="0" presId="urn:microsoft.com/office/officeart/2005/8/layout/orgChart1"/>
    <dgm:cxn modelId="{F300ABAE-D85C-4A05-B926-BC343DDE0355}" type="presParOf" srcId="{CC8B1E47-4C54-4A8A-B197-4984B8037E92}" destId="{E3EB0257-90D6-4E89-87BE-C770626BDEC4}" srcOrd="8" destOrd="0" presId="urn:microsoft.com/office/officeart/2005/8/layout/orgChart1"/>
    <dgm:cxn modelId="{07BAF6F6-F285-4CBD-BAD5-A0626D5C4351}" type="presParOf" srcId="{CC8B1E47-4C54-4A8A-B197-4984B8037E92}" destId="{43C63612-45B9-4537-A379-233A882995F7}" srcOrd="9" destOrd="0" presId="urn:microsoft.com/office/officeart/2005/8/layout/orgChart1"/>
    <dgm:cxn modelId="{FDEF4DD4-8888-4CE7-8CC6-B59CDE0ED465}" type="presParOf" srcId="{43C63612-45B9-4537-A379-233A882995F7}" destId="{A94E06FE-4DF7-48FA-9A38-16391FB33EEA}" srcOrd="0" destOrd="0" presId="urn:microsoft.com/office/officeart/2005/8/layout/orgChart1"/>
    <dgm:cxn modelId="{D786E6E0-0A52-4568-A917-99771BE3F0D5}" type="presParOf" srcId="{A94E06FE-4DF7-48FA-9A38-16391FB33EEA}" destId="{A5A4C983-8D9F-4EF4-8B1F-774F4B8B7922}" srcOrd="0" destOrd="0" presId="urn:microsoft.com/office/officeart/2005/8/layout/orgChart1"/>
    <dgm:cxn modelId="{0EDCC247-0936-4640-92C4-552CD6B730F4}" type="presParOf" srcId="{A94E06FE-4DF7-48FA-9A38-16391FB33EEA}" destId="{03B908BC-7766-4B51-ADD4-AA81A82F0C4E}" srcOrd="1" destOrd="0" presId="urn:microsoft.com/office/officeart/2005/8/layout/orgChart1"/>
    <dgm:cxn modelId="{6B71C943-5805-42F1-BE8D-542F7187FA79}" type="presParOf" srcId="{43C63612-45B9-4537-A379-233A882995F7}" destId="{C08AA867-0405-4591-B5AD-22CA8D3BAAFB}" srcOrd="1" destOrd="0" presId="urn:microsoft.com/office/officeart/2005/8/layout/orgChart1"/>
    <dgm:cxn modelId="{2D662F4D-67E8-415F-BDE2-F1AD97308F3F}" type="presParOf" srcId="{C08AA867-0405-4591-B5AD-22CA8D3BAAFB}" destId="{2D2FDB5C-6C62-44E2-B0ED-ADC0D8BE6D82}" srcOrd="0" destOrd="0" presId="urn:microsoft.com/office/officeart/2005/8/layout/orgChart1"/>
    <dgm:cxn modelId="{E5A35A23-CECE-49D5-8F1D-A299458F0FFA}" type="presParOf" srcId="{C08AA867-0405-4591-B5AD-22CA8D3BAAFB}" destId="{4154EC15-90D6-41C1-9573-354B248B5519}" srcOrd="1" destOrd="0" presId="urn:microsoft.com/office/officeart/2005/8/layout/orgChart1"/>
    <dgm:cxn modelId="{7DF9161C-785D-4949-A40E-677FBAAA7B7D}" type="presParOf" srcId="{4154EC15-90D6-41C1-9573-354B248B5519}" destId="{3B108C4C-0E12-4C99-B53D-8D82559CADBD}" srcOrd="0" destOrd="0" presId="urn:microsoft.com/office/officeart/2005/8/layout/orgChart1"/>
    <dgm:cxn modelId="{92BD213A-2E4D-49C0-9D07-0BB4D4793003}" type="presParOf" srcId="{3B108C4C-0E12-4C99-B53D-8D82559CADBD}" destId="{0BA95CA7-E982-4BB2-97B3-F8B758889A00}" srcOrd="0" destOrd="0" presId="urn:microsoft.com/office/officeart/2005/8/layout/orgChart1"/>
    <dgm:cxn modelId="{270A4140-FB18-4B18-A767-CC4BAB1C48B9}" type="presParOf" srcId="{3B108C4C-0E12-4C99-B53D-8D82559CADBD}" destId="{7B0E4EF7-ED5D-43F5-865B-A8F050756236}" srcOrd="1" destOrd="0" presId="urn:microsoft.com/office/officeart/2005/8/layout/orgChart1"/>
    <dgm:cxn modelId="{1813F4FF-E153-4936-8F65-CBE06A32B662}" type="presParOf" srcId="{4154EC15-90D6-41C1-9573-354B248B5519}" destId="{4120BA7F-F9E8-4318-BC14-8D20DDD7D8B9}" srcOrd="1" destOrd="0" presId="urn:microsoft.com/office/officeart/2005/8/layout/orgChart1"/>
    <dgm:cxn modelId="{6E59DFD8-43F8-4EF1-A893-513D9CE4C014}" type="presParOf" srcId="{4154EC15-90D6-41C1-9573-354B248B5519}" destId="{59C65857-CC18-4415-B6A6-75629616B6F9}" srcOrd="2" destOrd="0" presId="urn:microsoft.com/office/officeart/2005/8/layout/orgChart1"/>
    <dgm:cxn modelId="{3407DD56-F3D3-4BDD-B84E-9B3AA45E5D12}" type="presParOf" srcId="{C08AA867-0405-4591-B5AD-22CA8D3BAAFB}" destId="{848E2FE5-674A-4145-AC06-F810C41A0893}" srcOrd="2" destOrd="0" presId="urn:microsoft.com/office/officeart/2005/8/layout/orgChart1"/>
    <dgm:cxn modelId="{81085AE6-B82C-442E-9B57-BC8B7FF6DA45}" type="presParOf" srcId="{C08AA867-0405-4591-B5AD-22CA8D3BAAFB}" destId="{A17F39A8-BEB0-4CD4-99A9-EFEAD41ECE3C}" srcOrd="3" destOrd="0" presId="urn:microsoft.com/office/officeart/2005/8/layout/orgChart1"/>
    <dgm:cxn modelId="{CCDB2810-EFA7-4F4D-96DE-BB9739C8EAE0}" type="presParOf" srcId="{A17F39A8-BEB0-4CD4-99A9-EFEAD41ECE3C}" destId="{16383A2C-A124-4E2C-8C5B-31193E53217B}" srcOrd="0" destOrd="0" presId="urn:microsoft.com/office/officeart/2005/8/layout/orgChart1"/>
    <dgm:cxn modelId="{86AF6F90-2341-4A78-A075-3332774E54E0}" type="presParOf" srcId="{16383A2C-A124-4E2C-8C5B-31193E53217B}" destId="{63B062B2-E08F-47BD-9033-27E9CCF2C035}" srcOrd="0" destOrd="0" presId="urn:microsoft.com/office/officeart/2005/8/layout/orgChart1"/>
    <dgm:cxn modelId="{F956E239-BE9A-4FDA-B5B6-6AE380887FBA}" type="presParOf" srcId="{16383A2C-A124-4E2C-8C5B-31193E53217B}" destId="{D06CA95D-13C9-46E8-87ED-58C3A4DC5FCD}" srcOrd="1" destOrd="0" presId="urn:microsoft.com/office/officeart/2005/8/layout/orgChart1"/>
    <dgm:cxn modelId="{33D64D7E-7E6F-41CF-9794-30A29B3CDFEC}" type="presParOf" srcId="{A17F39A8-BEB0-4CD4-99A9-EFEAD41ECE3C}" destId="{59AA2F68-3B0A-4D76-B624-A563B6A37E46}" srcOrd="1" destOrd="0" presId="urn:microsoft.com/office/officeart/2005/8/layout/orgChart1"/>
    <dgm:cxn modelId="{9241101E-316C-4596-83C5-EDE99F608011}" type="presParOf" srcId="{A17F39A8-BEB0-4CD4-99A9-EFEAD41ECE3C}" destId="{61BBA088-A5CB-4F18-89EA-00F825C950CB}" srcOrd="2" destOrd="0" presId="urn:microsoft.com/office/officeart/2005/8/layout/orgChart1"/>
    <dgm:cxn modelId="{5CE36C18-6E07-4D21-A665-8ECF0FF0A2DC}" type="presParOf" srcId="{43C63612-45B9-4537-A379-233A882995F7}" destId="{66E592A7-2663-4E3C-8CDB-C823E180ADCD}" srcOrd="2" destOrd="0" presId="urn:microsoft.com/office/officeart/2005/8/layout/orgChart1"/>
    <dgm:cxn modelId="{8F53FF1E-7CFA-4C64-A0CE-29014D69FA94}" type="presParOf" srcId="{CC8B1E47-4C54-4A8A-B197-4984B8037E92}" destId="{819DF8B9-1756-4F0F-8019-443E3F5E3134}" srcOrd="10" destOrd="0" presId="urn:microsoft.com/office/officeart/2005/8/layout/orgChart1"/>
    <dgm:cxn modelId="{2C86BE5B-96A0-4AC8-979F-D38416F1B502}" type="presParOf" srcId="{CC8B1E47-4C54-4A8A-B197-4984B8037E92}" destId="{8C77A7B9-4CD0-4943-92A1-9710BE677BCE}" srcOrd="11" destOrd="0" presId="urn:microsoft.com/office/officeart/2005/8/layout/orgChart1"/>
    <dgm:cxn modelId="{F7C2907F-85D2-4320-A950-69BE5233D36B}" type="presParOf" srcId="{8C77A7B9-4CD0-4943-92A1-9710BE677BCE}" destId="{75FE50FC-B053-4D50-95E2-2219B32EAAEA}" srcOrd="0" destOrd="0" presId="urn:microsoft.com/office/officeart/2005/8/layout/orgChart1"/>
    <dgm:cxn modelId="{A6FF659B-3CD7-41A4-B38F-9CDB26FB9FC3}" type="presParOf" srcId="{75FE50FC-B053-4D50-95E2-2219B32EAAEA}" destId="{E6815EC2-517E-4813-B2A0-126438211441}" srcOrd="0" destOrd="0" presId="urn:microsoft.com/office/officeart/2005/8/layout/orgChart1"/>
    <dgm:cxn modelId="{6894BA8B-005A-4583-A8B7-66BE7C0E92D7}" type="presParOf" srcId="{75FE50FC-B053-4D50-95E2-2219B32EAAEA}" destId="{F8AD1095-D757-4EC2-9529-0FE34CD8BCF2}" srcOrd="1" destOrd="0" presId="urn:microsoft.com/office/officeart/2005/8/layout/orgChart1"/>
    <dgm:cxn modelId="{B8525795-9124-4749-951D-B152DDD1AA6C}" type="presParOf" srcId="{8C77A7B9-4CD0-4943-92A1-9710BE677BCE}" destId="{E4555C64-E585-4B75-98C5-9A2531F19964}" srcOrd="1" destOrd="0" presId="urn:microsoft.com/office/officeart/2005/8/layout/orgChart1"/>
    <dgm:cxn modelId="{C15F5523-84DA-4EA0-8251-7B5147EF47AA}" type="presParOf" srcId="{8C77A7B9-4CD0-4943-92A1-9710BE677BCE}" destId="{3605115B-403E-40BE-8CC1-C16FC229692D}" srcOrd="2" destOrd="0" presId="urn:microsoft.com/office/officeart/2005/8/layout/orgChart1"/>
    <dgm:cxn modelId="{B86CA235-BC2A-49C7-816E-9BF033085EDE}" type="presParOf" srcId="{CC8B1E47-4C54-4A8A-B197-4984B8037E92}" destId="{12A85EFC-CF10-4963-83AC-6F71EA187943}" srcOrd="12" destOrd="0" presId="urn:microsoft.com/office/officeart/2005/8/layout/orgChart1"/>
    <dgm:cxn modelId="{3DE6D3A3-D823-4EDB-ABDA-29CEEE1FC935}" type="presParOf" srcId="{CC8B1E47-4C54-4A8A-B197-4984B8037E92}" destId="{E1318AC2-097B-4B4F-9308-64471632ABBA}" srcOrd="13" destOrd="0" presId="urn:microsoft.com/office/officeart/2005/8/layout/orgChart1"/>
    <dgm:cxn modelId="{B82F90FA-CE36-4559-BB8A-8FA93929362D}" type="presParOf" srcId="{E1318AC2-097B-4B4F-9308-64471632ABBA}" destId="{9F27ABAE-30C5-44DF-962D-7146A4206A78}" srcOrd="0" destOrd="0" presId="urn:microsoft.com/office/officeart/2005/8/layout/orgChart1"/>
    <dgm:cxn modelId="{6AE053F7-D9EA-4C59-BC93-0A84C6F595ED}" type="presParOf" srcId="{9F27ABAE-30C5-44DF-962D-7146A4206A78}" destId="{2B1A53CE-DE7D-4D8F-A1AA-02097F5D17A6}" srcOrd="0" destOrd="0" presId="urn:microsoft.com/office/officeart/2005/8/layout/orgChart1"/>
    <dgm:cxn modelId="{B0AC91DE-4634-4064-9837-3624AC07847F}" type="presParOf" srcId="{9F27ABAE-30C5-44DF-962D-7146A4206A78}" destId="{01E40F6E-2070-4224-8AD7-6277A0F9B449}" srcOrd="1" destOrd="0" presId="urn:microsoft.com/office/officeart/2005/8/layout/orgChart1"/>
    <dgm:cxn modelId="{3190FF11-E9C8-464F-907A-7C85115DD22B}" type="presParOf" srcId="{E1318AC2-097B-4B4F-9308-64471632ABBA}" destId="{DE427674-6783-4B14-9750-75F3DDAEBC16}" srcOrd="1" destOrd="0" presId="urn:microsoft.com/office/officeart/2005/8/layout/orgChart1"/>
    <dgm:cxn modelId="{5725EFE1-5F51-4FE5-A511-F40CBED2FD2F}" type="presParOf" srcId="{E1318AC2-097B-4B4F-9308-64471632ABBA}" destId="{3A405112-EE26-472E-8586-20E015EC3866}" srcOrd="2" destOrd="0" presId="urn:microsoft.com/office/officeart/2005/8/layout/orgChart1"/>
    <dgm:cxn modelId="{A6975781-2802-4B9F-9F9D-2B7C4940D5EF}" type="presParOf" srcId="{F1AA58BA-64C8-4253-B5D5-BA011EF84D4D}" destId="{41FBE4B9-A4BF-43FB-900C-1C58B7030EB3}" srcOrd="2" destOrd="0" presId="urn:microsoft.com/office/officeart/2005/8/layout/orgChart1"/>
    <dgm:cxn modelId="{DFD2C11C-AFC6-4A7C-B78A-60F9575293C7}" type="presParOf" srcId="{F82728AF-A317-43CC-BEE0-1C5A655569EA}" destId="{93527016-C41A-49C6-8FD5-70D23D321538}" srcOrd="8" destOrd="0" presId="urn:microsoft.com/office/officeart/2005/8/layout/orgChart1"/>
    <dgm:cxn modelId="{479C94DF-8048-4332-AA40-9D697DBB843F}" type="presParOf" srcId="{F82728AF-A317-43CC-BEE0-1C5A655569EA}" destId="{B2D985E6-7743-4838-BB17-B0A0D44B007A}" srcOrd="9" destOrd="0" presId="urn:microsoft.com/office/officeart/2005/8/layout/orgChart1"/>
    <dgm:cxn modelId="{2CC871E9-5723-4677-AAFC-FF0B6C51F753}" type="presParOf" srcId="{B2D985E6-7743-4838-BB17-B0A0D44B007A}" destId="{EB0AFA81-5E2D-4391-90B2-E63140C02657}" srcOrd="0" destOrd="0" presId="urn:microsoft.com/office/officeart/2005/8/layout/orgChart1"/>
    <dgm:cxn modelId="{6A08FF24-A830-45BC-8454-A42E72461A4A}" type="presParOf" srcId="{EB0AFA81-5E2D-4391-90B2-E63140C02657}" destId="{96CEC549-B94F-46BA-98C8-D73FEBC91A16}" srcOrd="0" destOrd="0" presId="urn:microsoft.com/office/officeart/2005/8/layout/orgChart1"/>
    <dgm:cxn modelId="{7D2FC285-10DE-4564-B6A6-C492DCF3FC16}" type="presParOf" srcId="{EB0AFA81-5E2D-4391-90B2-E63140C02657}" destId="{B7321A86-5FCB-4C00-97DE-1EF31B0ACEF9}" srcOrd="1" destOrd="0" presId="urn:microsoft.com/office/officeart/2005/8/layout/orgChart1"/>
    <dgm:cxn modelId="{9A29C123-0F8F-4F02-B4DD-33A28FA017A6}" type="presParOf" srcId="{B2D985E6-7743-4838-BB17-B0A0D44B007A}" destId="{9985C03C-BF5F-4B0C-A1E7-1563C138D12F}" srcOrd="1" destOrd="0" presId="urn:microsoft.com/office/officeart/2005/8/layout/orgChart1"/>
    <dgm:cxn modelId="{EFF85897-028F-4033-A12F-117631B84947}" type="presParOf" srcId="{9985C03C-BF5F-4B0C-A1E7-1563C138D12F}" destId="{CDE12021-3655-4FB4-9C81-838523AF9E4A}" srcOrd="0" destOrd="0" presId="urn:microsoft.com/office/officeart/2005/8/layout/orgChart1"/>
    <dgm:cxn modelId="{69964EB9-D119-47D1-8895-C9EDE1A292CF}" type="presParOf" srcId="{9985C03C-BF5F-4B0C-A1E7-1563C138D12F}" destId="{B13E5C6E-85E9-4F69-98F0-697037C8ACE1}" srcOrd="1" destOrd="0" presId="urn:microsoft.com/office/officeart/2005/8/layout/orgChart1"/>
    <dgm:cxn modelId="{8439933F-E179-43F5-A6AC-547CAEAC0307}" type="presParOf" srcId="{B13E5C6E-85E9-4F69-98F0-697037C8ACE1}" destId="{9453499F-9AC1-46FE-AFCF-9B2DD79C58A1}" srcOrd="0" destOrd="0" presId="urn:microsoft.com/office/officeart/2005/8/layout/orgChart1"/>
    <dgm:cxn modelId="{F7434403-E0CF-49E5-9107-8FBDD087A6D8}" type="presParOf" srcId="{9453499F-9AC1-46FE-AFCF-9B2DD79C58A1}" destId="{1EFD960D-65EC-4743-A218-E101AFA3912E}" srcOrd="0" destOrd="0" presId="urn:microsoft.com/office/officeart/2005/8/layout/orgChart1"/>
    <dgm:cxn modelId="{DAB1EB96-CEF9-454A-8912-4F93CD67C6F1}" type="presParOf" srcId="{9453499F-9AC1-46FE-AFCF-9B2DD79C58A1}" destId="{B0F26930-1E6D-4851-AB7B-6849B8D652E5}" srcOrd="1" destOrd="0" presId="urn:microsoft.com/office/officeart/2005/8/layout/orgChart1"/>
    <dgm:cxn modelId="{83D7FDBB-5924-42A6-9BE4-A2D719745B01}" type="presParOf" srcId="{B13E5C6E-85E9-4F69-98F0-697037C8ACE1}" destId="{04CAEAB3-10D6-42A1-821D-E6840B3EF96D}" srcOrd="1" destOrd="0" presId="urn:microsoft.com/office/officeart/2005/8/layout/orgChart1"/>
    <dgm:cxn modelId="{38FCCE0B-F3F8-43EC-9A97-A175FAE100B6}" type="presParOf" srcId="{B13E5C6E-85E9-4F69-98F0-697037C8ACE1}" destId="{6C71C3BA-BE9D-4803-A3F6-51D315B9009C}" srcOrd="2" destOrd="0" presId="urn:microsoft.com/office/officeart/2005/8/layout/orgChart1"/>
    <dgm:cxn modelId="{6B1F2FBE-4812-4E29-8019-2070BEAE7B67}" type="presParOf" srcId="{9985C03C-BF5F-4B0C-A1E7-1563C138D12F}" destId="{8F3734E1-B2FA-4C65-8F6D-0C20FD25947B}" srcOrd="2" destOrd="0" presId="urn:microsoft.com/office/officeart/2005/8/layout/orgChart1"/>
    <dgm:cxn modelId="{635227FB-70E4-456A-A393-4F0DC73F1507}" type="presParOf" srcId="{9985C03C-BF5F-4B0C-A1E7-1563C138D12F}" destId="{FE2F621B-92CD-4102-ABAD-82384C5109D6}" srcOrd="3" destOrd="0" presId="urn:microsoft.com/office/officeart/2005/8/layout/orgChart1"/>
    <dgm:cxn modelId="{0BF61FBD-C45E-4B95-8B69-C38B5D3B6BF8}" type="presParOf" srcId="{FE2F621B-92CD-4102-ABAD-82384C5109D6}" destId="{C1D3FBD1-CF46-4231-8659-B91DA0A18767}" srcOrd="0" destOrd="0" presId="urn:microsoft.com/office/officeart/2005/8/layout/orgChart1"/>
    <dgm:cxn modelId="{A66F3967-6A82-4B85-BFFF-86B5E15B494B}" type="presParOf" srcId="{C1D3FBD1-CF46-4231-8659-B91DA0A18767}" destId="{6211B2ED-EBB4-42B2-9005-C5630A5166EC}" srcOrd="0" destOrd="0" presId="urn:microsoft.com/office/officeart/2005/8/layout/orgChart1"/>
    <dgm:cxn modelId="{27B0EBCA-E6EB-4457-9534-9D19DC5913C0}" type="presParOf" srcId="{C1D3FBD1-CF46-4231-8659-B91DA0A18767}" destId="{3769076E-D107-453A-BE7A-EE5DC829BCF6}" srcOrd="1" destOrd="0" presId="urn:microsoft.com/office/officeart/2005/8/layout/orgChart1"/>
    <dgm:cxn modelId="{958D7347-04C8-45F6-8E71-3E37940F8664}" type="presParOf" srcId="{FE2F621B-92CD-4102-ABAD-82384C5109D6}" destId="{3C1761A8-2404-41C2-BB06-4FB889F4D7C6}" srcOrd="1" destOrd="0" presId="urn:microsoft.com/office/officeart/2005/8/layout/orgChart1"/>
    <dgm:cxn modelId="{D30CBFDC-8CC5-4CB9-BCF0-284BBBAEAB74}" type="presParOf" srcId="{FE2F621B-92CD-4102-ABAD-82384C5109D6}" destId="{6A5788F2-DED6-44AC-880E-1EEFD91AA668}" srcOrd="2" destOrd="0" presId="urn:microsoft.com/office/officeart/2005/8/layout/orgChart1"/>
    <dgm:cxn modelId="{D24D9306-F50B-4806-99FA-E1DB302FED60}" type="presParOf" srcId="{9985C03C-BF5F-4B0C-A1E7-1563C138D12F}" destId="{B0ED53CC-E55F-49E0-BA5F-F7D2233C74D9}" srcOrd="4" destOrd="0" presId="urn:microsoft.com/office/officeart/2005/8/layout/orgChart1"/>
    <dgm:cxn modelId="{18101034-EDBB-4766-ADAD-8EAE1125CCE7}" type="presParOf" srcId="{9985C03C-BF5F-4B0C-A1E7-1563C138D12F}" destId="{B4B1F4FF-8733-4D22-A47D-97C58D2B0A63}" srcOrd="5" destOrd="0" presId="urn:microsoft.com/office/officeart/2005/8/layout/orgChart1"/>
    <dgm:cxn modelId="{13795730-EBE9-4CBE-9375-D29F536CF501}" type="presParOf" srcId="{B4B1F4FF-8733-4D22-A47D-97C58D2B0A63}" destId="{37AE219A-EA00-420E-809C-FB02848AEB55}" srcOrd="0" destOrd="0" presId="urn:microsoft.com/office/officeart/2005/8/layout/orgChart1"/>
    <dgm:cxn modelId="{522014BE-7AC6-40B9-BAF8-0E0BE551FF1A}" type="presParOf" srcId="{37AE219A-EA00-420E-809C-FB02848AEB55}" destId="{EE88E0C9-0430-4671-8EE1-2610BED7F46D}" srcOrd="0" destOrd="0" presId="urn:microsoft.com/office/officeart/2005/8/layout/orgChart1"/>
    <dgm:cxn modelId="{0A749481-A030-4673-916A-6954DFAA0D16}" type="presParOf" srcId="{37AE219A-EA00-420E-809C-FB02848AEB55}" destId="{C8919219-E461-4C60-B50B-CA1389D79576}" srcOrd="1" destOrd="0" presId="urn:microsoft.com/office/officeart/2005/8/layout/orgChart1"/>
    <dgm:cxn modelId="{EE9CA23F-1DC8-4B18-886A-4C59ED6D3C7E}" type="presParOf" srcId="{B4B1F4FF-8733-4D22-A47D-97C58D2B0A63}" destId="{7FF5AE66-5483-483B-9D62-908017ABCCDF}" srcOrd="1" destOrd="0" presId="urn:microsoft.com/office/officeart/2005/8/layout/orgChart1"/>
    <dgm:cxn modelId="{D07BE574-728B-4268-9E4A-852C3DC817AA}" type="presParOf" srcId="{B4B1F4FF-8733-4D22-A47D-97C58D2B0A63}" destId="{6F1B26B6-A097-4A6A-B86F-45A17AB35CC3}" srcOrd="2" destOrd="0" presId="urn:microsoft.com/office/officeart/2005/8/layout/orgChart1"/>
    <dgm:cxn modelId="{FC7C1643-B056-4BB8-ACB7-7AE97FD3B704}" type="presParOf" srcId="{9985C03C-BF5F-4B0C-A1E7-1563C138D12F}" destId="{11D63A0C-8752-4EAE-93AF-54CA21747084}" srcOrd="6" destOrd="0" presId="urn:microsoft.com/office/officeart/2005/8/layout/orgChart1"/>
    <dgm:cxn modelId="{32CDF0D5-225B-4D2C-B961-CEABAB5BE1C9}" type="presParOf" srcId="{9985C03C-BF5F-4B0C-A1E7-1563C138D12F}" destId="{DCB60DE1-9B2C-4B10-BBB9-48955523BC47}" srcOrd="7" destOrd="0" presId="urn:microsoft.com/office/officeart/2005/8/layout/orgChart1"/>
    <dgm:cxn modelId="{D6583066-F5C8-47E5-BE35-F4241D0CF2FD}" type="presParOf" srcId="{DCB60DE1-9B2C-4B10-BBB9-48955523BC47}" destId="{9CA04E32-6C97-4A5F-ABCC-DAD1B29248F8}" srcOrd="0" destOrd="0" presId="urn:microsoft.com/office/officeart/2005/8/layout/orgChart1"/>
    <dgm:cxn modelId="{DC058EFC-7646-46C5-AD76-ED1BAA5D77BD}" type="presParOf" srcId="{9CA04E32-6C97-4A5F-ABCC-DAD1B29248F8}" destId="{90612331-4B69-4A21-9AEA-C00C31C30110}" srcOrd="0" destOrd="0" presId="urn:microsoft.com/office/officeart/2005/8/layout/orgChart1"/>
    <dgm:cxn modelId="{0A50FA13-3F6D-46EB-91DF-91D69394BE53}" type="presParOf" srcId="{9CA04E32-6C97-4A5F-ABCC-DAD1B29248F8}" destId="{2A85A980-4176-4A52-9980-9C048D81E0F9}" srcOrd="1" destOrd="0" presId="urn:microsoft.com/office/officeart/2005/8/layout/orgChart1"/>
    <dgm:cxn modelId="{CE76B73D-E057-4F0E-995F-1E36B1CB9AEF}" type="presParOf" srcId="{DCB60DE1-9B2C-4B10-BBB9-48955523BC47}" destId="{B90C308A-94A9-4C84-A622-8772B06970A3}" srcOrd="1" destOrd="0" presId="urn:microsoft.com/office/officeart/2005/8/layout/orgChart1"/>
    <dgm:cxn modelId="{81494EAC-2F40-4803-8B44-295B4782DE8D}" type="presParOf" srcId="{DCB60DE1-9B2C-4B10-BBB9-48955523BC47}" destId="{D9C542CA-99C2-4096-8EC7-22A95CDE8107}" srcOrd="2" destOrd="0" presId="urn:microsoft.com/office/officeart/2005/8/layout/orgChart1"/>
    <dgm:cxn modelId="{5FEBDE87-F904-4BDE-A6DA-A92F61DBE224}" type="presParOf" srcId="{B2D985E6-7743-4838-BB17-B0A0D44B007A}" destId="{0211655C-4C6D-4F7D-BB5B-A86258C4CA5C}" srcOrd="2" destOrd="0" presId="urn:microsoft.com/office/officeart/2005/8/layout/orgChart1"/>
    <dgm:cxn modelId="{B4F4061C-2477-4F42-90ED-2EDBE5A90386}" type="presParOf" srcId="{F82728AF-A317-43CC-BEE0-1C5A655569EA}" destId="{91AFB1C1-1E81-4746-80FC-E79CF781C4DF}" srcOrd="10" destOrd="0" presId="urn:microsoft.com/office/officeart/2005/8/layout/orgChart1"/>
    <dgm:cxn modelId="{7AD11850-41BE-46F4-8695-EAFABEF10B5A}" type="presParOf" srcId="{F82728AF-A317-43CC-BEE0-1C5A655569EA}" destId="{30935626-A326-475E-BC8D-4B48E4E266C8}" srcOrd="11" destOrd="0" presId="urn:microsoft.com/office/officeart/2005/8/layout/orgChart1"/>
    <dgm:cxn modelId="{7938D5E2-F7EA-4DAB-9E1A-3ECC242F6CD9}" type="presParOf" srcId="{30935626-A326-475E-BC8D-4B48E4E266C8}" destId="{FF6F4770-AFDF-4269-9FFD-BA9F1ABFB8C3}" srcOrd="0" destOrd="0" presId="urn:microsoft.com/office/officeart/2005/8/layout/orgChart1"/>
    <dgm:cxn modelId="{DF528189-1CC1-4DF2-8AFD-11424BBD2060}" type="presParOf" srcId="{FF6F4770-AFDF-4269-9FFD-BA9F1ABFB8C3}" destId="{E86A6FE0-8408-4451-B96F-602A1678FE45}" srcOrd="0" destOrd="0" presId="urn:microsoft.com/office/officeart/2005/8/layout/orgChart1"/>
    <dgm:cxn modelId="{A0F3B024-45E0-42B0-9ED6-0A83ACA241A0}" type="presParOf" srcId="{FF6F4770-AFDF-4269-9FFD-BA9F1ABFB8C3}" destId="{18E52BC0-DFF5-46BB-BF5F-90B1E0995F51}" srcOrd="1" destOrd="0" presId="urn:microsoft.com/office/officeart/2005/8/layout/orgChart1"/>
    <dgm:cxn modelId="{598FB153-1F63-4741-85AF-BC5AC18C5473}" type="presParOf" srcId="{30935626-A326-475E-BC8D-4B48E4E266C8}" destId="{C58FF216-4621-434F-9AF7-3E1214C769E8}" srcOrd="1" destOrd="0" presId="urn:microsoft.com/office/officeart/2005/8/layout/orgChart1"/>
    <dgm:cxn modelId="{9C9BD174-5674-43BE-90E9-10BDEFD32710}" type="presParOf" srcId="{C58FF216-4621-434F-9AF7-3E1214C769E8}" destId="{68D15140-5583-4B9A-9B3F-ABA910792C51}" srcOrd="0" destOrd="0" presId="urn:microsoft.com/office/officeart/2005/8/layout/orgChart1"/>
    <dgm:cxn modelId="{B1D8D9F7-5B18-4CEE-BC7D-EB11AC3CCBEB}" type="presParOf" srcId="{C58FF216-4621-434F-9AF7-3E1214C769E8}" destId="{06737636-96BF-48C9-B68E-08964789DE40}" srcOrd="1" destOrd="0" presId="urn:microsoft.com/office/officeart/2005/8/layout/orgChart1"/>
    <dgm:cxn modelId="{9105376B-FED9-409C-B728-040D31F42475}" type="presParOf" srcId="{06737636-96BF-48C9-B68E-08964789DE40}" destId="{B881BBFB-17AA-4EB1-A834-E5CE8A218601}" srcOrd="0" destOrd="0" presId="urn:microsoft.com/office/officeart/2005/8/layout/orgChart1"/>
    <dgm:cxn modelId="{1B2F6E7F-3E64-4FF8-8D37-7FC4E562FA63}" type="presParOf" srcId="{B881BBFB-17AA-4EB1-A834-E5CE8A218601}" destId="{38058048-8EA9-4344-B12C-EDBBD6BE996F}" srcOrd="0" destOrd="0" presId="urn:microsoft.com/office/officeart/2005/8/layout/orgChart1"/>
    <dgm:cxn modelId="{86DF6395-0A82-40BD-A1B5-356F392C4161}" type="presParOf" srcId="{B881BBFB-17AA-4EB1-A834-E5CE8A218601}" destId="{1B55349F-F038-4756-A691-1A461B577656}" srcOrd="1" destOrd="0" presId="urn:microsoft.com/office/officeart/2005/8/layout/orgChart1"/>
    <dgm:cxn modelId="{DF3CFB8E-CA2D-47C2-BAE4-A74848FB6BF1}" type="presParOf" srcId="{06737636-96BF-48C9-B68E-08964789DE40}" destId="{0DDFC85A-C809-46FF-912D-B460A5CDB8AA}" srcOrd="1" destOrd="0" presId="urn:microsoft.com/office/officeart/2005/8/layout/orgChart1"/>
    <dgm:cxn modelId="{1C526D1F-195A-4807-8268-3D6B685E37A0}" type="presParOf" srcId="{06737636-96BF-48C9-B68E-08964789DE40}" destId="{F91C09D0-91DA-4E6A-9EF2-84E9FA03BDF3}" srcOrd="2" destOrd="0" presId="urn:microsoft.com/office/officeart/2005/8/layout/orgChart1"/>
    <dgm:cxn modelId="{6C3E55D6-695D-4D69-9619-5D6A2C9DF3D7}" type="presParOf" srcId="{C58FF216-4621-434F-9AF7-3E1214C769E8}" destId="{83C762B8-67FE-455F-8C14-EFD29125426D}" srcOrd="2" destOrd="0" presId="urn:microsoft.com/office/officeart/2005/8/layout/orgChart1"/>
    <dgm:cxn modelId="{3FB2CB7C-B4B1-455E-BD47-E965A432DD03}" type="presParOf" srcId="{C58FF216-4621-434F-9AF7-3E1214C769E8}" destId="{72D713F5-C4CD-42C4-A6BD-50C7572C3C0E}" srcOrd="3" destOrd="0" presId="urn:microsoft.com/office/officeart/2005/8/layout/orgChart1"/>
    <dgm:cxn modelId="{704F8D37-116B-4ED2-B1DF-45D607FBFAB3}" type="presParOf" srcId="{72D713F5-C4CD-42C4-A6BD-50C7572C3C0E}" destId="{1BB21A9D-34CE-4DFD-9632-8AF3633678B0}" srcOrd="0" destOrd="0" presId="urn:microsoft.com/office/officeart/2005/8/layout/orgChart1"/>
    <dgm:cxn modelId="{F1B91758-C984-4856-830A-67F649FA1D67}" type="presParOf" srcId="{1BB21A9D-34CE-4DFD-9632-8AF3633678B0}" destId="{5E7BD8A8-0872-4819-AB63-9287E1779804}" srcOrd="0" destOrd="0" presId="urn:microsoft.com/office/officeart/2005/8/layout/orgChart1"/>
    <dgm:cxn modelId="{04F3FF94-DD5A-44E9-A3F9-92C608C9823A}" type="presParOf" srcId="{1BB21A9D-34CE-4DFD-9632-8AF3633678B0}" destId="{4CEADD4D-53AC-4468-9262-662EA7331B60}" srcOrd="1" destOrd="0" presId="urn:microsoft.com/office/officeart/2005/8/layout/orgChart1"/>
    <dgm:cxn modelId="{D190431C-ADF5-4EB9-A064-2372BE244F44}" type="presParOf" srcId="{72D713F5-C4CD-42C4-A6BD-50C7572C3C0E}" destId="{53A814B9-C851-43B6-84BA-316DDE14C109}" srcOrd="1" destOrd="0" presId="urn:microsoft.com/office/officeart/2005/8/layout/orgChart1"/>
    <dgm:cxn modelId="{23ABCD33-FD39-42E7-8B30-DB406357778A}" type="presParOf" srcId="{72D713F5-C4CD-42C4-A6BD-50C7572C3C0E}" destId="{BD4A3F76-4984-437F-A045-1436BAC08231}" srcOrd="2" destOrd="0" presId="urn:microsoft.com/office/officeart/2005/8/layout/orgChart1"/>
    <dgm:cxn modelId="{F4441FD0-36F8-4017-B335-522A531C8C47}" type="presParOf" srcId="{30935626-A326-475E-BC8D-4B48E4E266C8}" destId="{60913231-928D-4754-8FA3-1BB58BD826C1}" srcOrd="2" destOrd="0" presId="urn:microsoft.com/office/officeart/2005/8/layout/orgChart1"/>
    <dgm:cxn modelId="{9476F85E-4AAF-4C7A-9B05-CB839DF31257}" type="presParOf" srcId="{8B2A52DB-4CF2-462C-B5E6-1560387890A9}" destId="{5F6BAD55-3544-4026-B961-0ADEB84328B0}" srcOrd="2" destOrd="0" presId="urn:microsoft.com/office/officeart/2005/8/layout/orgChart1"/>
  </dgm:cxnLst>
  <dgm:bg/>
  <dgm:whole/>
  <dgm:extLst>
    <a:ext uri="http://schemas.microsoft.com/office/drawing/2008/diagram">
      <dsp:dataModelExt xmlns:dsp="http://schemas.microsoft.com/office/drawing/2008/diagram" relId="rId16"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83C762B8-67FE-455F-8C14-EFD29125426D}">
      <dsp:nvSpPr>
        <dsp:cNvPr id="0" name=""/>
        <dsp:cNvSpPr/>
      </dsp:nvSpPr>
      <dsp:spPr>
        <a:xfrm>
          <a:off x="6230439" y="2762610"/>
          <a:ext cx="91440" cy="1353553"/>
        </a:xfrm>
        <a:custGeom>
          <a:avLst/>
          <a:gdLst/>
          <a:ahLst/>
          <a:cxnLst/>
          <a:rect l="0" t="0" r="0" b="0"/>
          <a:pathLst>
            <a:path>
              <a:moveTo>
                <a:pt x="45720" y="0"/>
              </a:moveTo>
              <a:lnTo>
                <a:pt x="45720" y="1353553"/>
              </a:lnTo>
              <a:lnTo>
                <a:pt x="117231"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68D15140-5583-4B9A-9B3F-ABA910792C51}">
      <dsp:nvSpPr>
        <dsp:cNvPr id="0" name=""/>
        <dsp:cNvSpPr/>
      </dsp:nvSpPr>
      <dsp:spPr>
        <a:xfrm>
          <a:off x="6230439" y="2762610"/>
          <a:ext cx="91440" cy="457321"/>
        </a:xfrm>
        <a:custGeom>
          <a:avLst/>
          <a:gdLst/>
          <a:ahLst/>
          <a:cxnLst/>
          <a:rect l="0" t="0" r="0" b="0"/>
          <a:pathLst>
            <a:path>
              <a:moveTo>
                <a:pt x="45720" y="0"/>
              </a:moveTo>
              <a:lnTo>
                <a:pt x="45720" y="457321"/>
              </a:lnTo>
              <a:lnTo>
                <a:pt x="131620"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AFB1C1-1E81-4746-80FC-E79CF781C4DF}">
      <dsp:nvSpPr>
        <dsp:cNvPr id="0" name=""/>
        <dsp:cNvSpPr/>
      </dsp:nvSpPr>
      <dsp:spPr>
        <a:xfrm>
          <a:off x="3483588" y="1166020"/>
          <a:ext cx="3085787" cy="1101536"/>
        </a:xfrm>
        <a:custGeom>
          <a:avLst/>
          <a:gdLst/>
          <a:ahLst/>
          <a:cxnLst/>
          <a:rect l="0" t="0" r="0" b="0"/>
          <a:pathLst>
            <a:path>
              <a:moveTo>
                <a:pt x="0" y="0"/>
              </a:moveTo>
              <a:lnTo>
                <a:pt x="0" y="1072108"/>
              </a:lnTo>
              <a:lnTo>
                <a:pt x="3085787" y="1072108"/>
              </a:lnTo>
              <a:lnTo>
                <a:pt x="3085787"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1D63A0C-8752-4EAE-93AF-54CA21747084}">
      <dsp:nvSpPr>
        <dsp:cNvPr id="0" name=""/>
        <dsp:cNvSpPr/>
      </dsp:nvSpPr>
      <dsp:spPr>
        <a:xfrm>
          <a:off x="5335415" y="2795985"/>
          <a:ext cx="114588" cy="2666538"/>
        </a:xfrm>
        <a:custGeom>
          <a:avLst/>
          <a:gdLst/>
          <a:ahLst/>
          <a:cxnLst/>
          <a:rect l="0" t="0" r="0" b="0"/>
          <a:pathLst>
            <a:path>
              <a:moveTo>
                <a:pt x="0" y="0"/>
              </a:moveTo>
              <a:lnTo>
                <a:pt x="0" y="2666538"/>
              </a:lnTo>
              <a:lnTo>
                <a:pt x="114588" y="2666538"/>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0ED53CC-E55F-49E0-BA5F-F7D2233C74D9}">
      <dsp:nvSpPr>
        <dsp:cNvPr id="0" name=""/>
        <dsp:cNvSpPr/>
      </dsp:nvSpPr>
      <dsp:spPr>
        <a:xfrm>
          <a:off x="5335415" y="2795985"/>
          <a:ext cx="114588" cy="2010046"/>
        </a:xfrm>
        <a:custGeom>
          <a:avLst/>
          <a:gdLst/>
          <a:ahLst/>
          <a:cxnLst/>
          <a:rect l="0" t="0" r="0" b="0"/>
          <a:pathLst>
            <a:path>
              <a:moveTo>
                <a:pt x="0" y="0"/>
              </a:moveTo>
              <a:lnTo>
                <a:pt x="0" y="2010046"/>
              </a:lnTo>
              <a:lnTo>
                <a:pt x="114588" y="2010046"/>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F3734E1-B2FA-4C65-8F6D-0C20FD25947B}">
      <dsp:nvSpPr>
        <dsp:cNvPr id="0" name=""/>
        <dsp:cNvSpPr/>
      </dsp:nvSpPr>
      <dsp:spPr>
        <a:xfrm>
          <a:off x="5335415" y="2795985"/>
          <a:ext cx="114588" cy="1353553"/>
        </a:xfrm>
        <a:custGeom>
          <a:avLst/>
          <a:gdLst/>
          <a:ahLst/>
          <a:cxnLst/>
          <a:rect l="0" t="0" r="0" b="0"/>
          <a:pathLst>
            <a:path>
              <a:moveTo>
                <a:pt x="0" y="0"/>
              </a:moveTo>
              <a:lnTo>
                <a:pt x="0" y="1353553"/>
              </a:lnTo>
              <a:lnTo>
                <a:pt x="114588" y="135355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CDE12021-3655-4FB4-9C81-838523AF9E4A}">
      <dsp:nvSpPr>
        <dsp:cNvPr id="0" name=""/>
        <dsp:cNvSpPr/>
      </dsp:nvSpPr>
      <dsp:spPr>
        <a:xfrm>
          <a:off x="5335415" y="2795985"/>
          <a:ext cx="114588" cy="457321"/>
        </a:xfrm>
        <a:custGeom>
          <a:avLst/>
          <a:gdLst/>
          <a:ahLst/>
          <a:cxnLst/>
          <a:rect l="0" t="0" r="0" b="0"/>
          <a:pathLst>
            <a:path>
              <a:moveTo>
                <a:pt x="0" y="0"/>
              </a:moveTo>
              <a:lnTo>
                <a:pt x="0" y="457321"/>
              </a:lnTo>
              <a:lnTo>
                <a:pt x="114588" y="45732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3527016-C41A-49C6-8FD5-70D23D321538}">
      <dsp:nvSpPr>
        <dsp:cNvPr id="0" name=""/>
        <dsp:cNvSpPr/>
      </dsp:nvSpPr>
      <dsp:spPr>
        <a:xfrm>
          <a:off x="3483588" y="1166020"/>
          <a:ext cx="2213808" cy="1101536"/>
        </a:xfrm>
        <a:custGeom>
          <a:avLst/>
          <a:gdLst/>
          <a:ahLst/>
          <a:cxnLst/>
          <a:rect l="0" t="0" r="0" b="0"/>
          <a:pathLst>
            <a:path>
              <a:moveTo>
                <a:pt x="0" y="0"/>
              </a:moveTo>
              <a:lnTo>
                <a:pt x="0" y="1072108"/>
              </a:lnTo>
              <a:lnTo>
                <a:pt x="2213808" y="1072108"/>
              </a:lnTo>
              <a:lnTo>
                <a:pt x="2213808" y="1101536"/>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2A85EFC-CF10-4963-83AC-6F71EA187943}">
      <dsp:nvSpPr>
        <dsp:cNvPr id="0" name=""/>
        <dsp:cNvSpPr/>
      </dsp:nvSpPr>
      <dsp:spPr>
        <a:xfrm>
          <a:off x="2091277" y="2795986"/>
          <a:ext cx="2840999" cy="193780"/>
        </a:xfrm>
        <a:custGeom>
          <a:avLst/>
          <a:gdLst/>
          <a:ahLst/>
          <a:cxnLst/>
          <a:rect l="0" t="0" r="0" b="0"/>
          <a:pathLst>
            <a:path>
              <a:moveTo>
                <a:pt x="0" y="0"/>
              </a:moveTo>
              <a:lnTo>
                <a:pt x="0" y="164351"/>
              </a:lnTo>
              <a:lnTo>
                <a:pt x="2840999" y="164351"/>
              </a:lnTo>
              <a:lnTo>
                <a:pt x="2840999"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19DF8B9-1756-4F0F-8019-443E3F5E3134}">
      <dsp:nvSpPr>
        <dsp:cNvPr id="0" name=""/>
        <dsp:cNvSpPr/>
      </dsp:nvSpPr>
      <dsp:spPr>
        <a:xfrm>
          <a:off x="2091277" y="2795986"/>
          <a:ext cx="2107645" cy="193780"/>
        </a:xfrm>
        <a:custGeom>
          <a:avLst/>
          <a:gdLst/>
          <a:ahLst/>
          <a:cxnLst/>
          <a:rect l="0" t="0" r="0" b="0"/>
          <a:pathLst>
            <a:path>
              <a:moveTo>
                <a:pt x="0" y="0"/>
              </a:moveTo>
              <a:lnTo>
                <a:pt x="0" y="164351"/>
              </a:lnTo>
              <a:lnTo>
                <a:pt x="2107645" y="164351"/>
              </a:lnTo>
              <a:lnTo>
                <a:pt x="210764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848E2FE5-674A-4145-AC06-F810C41A0893}">
      <dsp:nvSpPr>
        <dsp:cNvPr id="0" name=""/>
        <dsp:cNvSpPr/>
      </dsp:nvSpPr>
      <dsp:spPr>
        <a:xfrm>
          <a:off x="3110463" y="3516846"/>
          <a:ext cx="91440" cy="1289184"/>
        </a:xfrm>
        <a:custGeom>
          <a:avLst/>
          <a:gdLst/>
          <a:ahLst/>
          <a:cxnLst/>
          <a:rect l="0" t="0" r="0" b="0"/>
          <a:pathLst>
            <a:path>
              <a:moveTo>
                <a:pt x="45720" y="0"/>
              </a:moveTo>
              <a:lnTo>
                <a:pt x="45720" y="1289184"/>
              </a:lnTo>
              <a:lnTo>
                <a:pt x="129658"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2D2FDB5C-6C62-44E2-B0ED-ADC0D8BE6D82}">
      <dsp:nvSpPr>
        <dsp:cNvPr id="0" name=""/>
        <dsp:cNvSpPr/>
      </dsp:nvSpPr>
      <dsp:spPr>
        <a:xfrm>
          <a:off x="3110463" y="3516846"/>
          <a:ext cx="91440" cy="632692"/>
        </a:xfrm>
        <a:custGeom>
          <a:avLst/>
          <a:gdLst/>
          <a:ahLst/>
          <a:cxnLst/>
          <a:rect l="0" t="0" r="0" b="0"/>
          <a:pathLst>
            <a:path>
              <a:moveTo>
                <a:pt x="45720" y="0"/>
              </a:moveTo>
              <a:lnTo>
                <a:pt x="45720" y="632692"/>
              </a:lnTo>
              <a:lnTo>
                <a:pt x="129658"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3EB0257-90D6-4E89-87BE-C770626BDEC4}">
      <dsp:nvSpPr>
        <dsp:cNvPr id="0" name=""/>
        <dsp:cNvSpPr/>
      </dsp:nvSpPr>
      <dsp:spPr>
        <a:xfrm>
          <a:off x="2091277" y="2795986"/>
          <a:ext cx="1346015" cy="193780"/>
        </a:xfrm>
        <a:custGeom>
          <a:avLst/>
          <a:gdLst/>
          <a:ahLst/>
          <a:cxnLst/>
          <a:rect l="0" t="0" r="0" b="0"/>
          <a:pathLst>
            <a:path>
              <a:moveTo>
                <a:pt x="0" y="0"/>
              </a:moveTo>
              <a:lnTo>
                <a:pt x="0" y="164351"/>
              </a:lnTo>
              <a:lnTo>
                <a:pt x="1346015" y="164351"/>
              </a:lnTo>
              <a:lnTo>
                <a:pt x="1346015"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50454EE-A010-4FEA-8C99-96FBF79C3094}">
      <dsp:nvSpPr>
        <dsp:cNvPr id="0" name=""/>
        <dsp:cNvSpPr/>
      </dsp:nvSpPr>
      <dsp:spPr>
        <a:xfrm>
          <a:off x="2377639" y="3516846"/>
          <a:ext cx="91440" cy="1969731"/>
        </a:xfrm>
        <a:custGeom>
          <a:avLst/>
          <a:gdLst/>
          <a:ahLst/>
          <a:cxnLst/>
          <a:rect l="0" t="0" r="0" b="0"/>
          <a:pathLst>
            <a:path>
              <a:moveTo>
                <a:pt x="45720" y="0"/>
              </a:moveTo>
              <a:lnTo>
                <a:pt x="45720" y="1969731"/>
              </a:lnTo>
              <a:lnTo>
                <a:pt x="107967" y="196973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BB614DF4-EE61-44BF-AA45-05D215CCB7C7}">
      <dsp:nvSpPr>
        <dsp:cNvPr id="0" name=""/>
        <dsp:cNvSpPr/>
      </dsp:nvSpPr>
      <dsp:spPr>
        <a:xfrm>
          <a:off x="2377639" y="3516846"/>
          <a:ext cx="91440" cy="1289184"/>
        </a:xfrm>
        <a:custGeom>
          <a:avLst/>
          <a:gdLst/>
          <a:ahLst/>
          <a:cxnLst/>
          <a:rect l="0" t="0" r="0" b="0"/>
          <a:pathLst>
            <a:path>
              <a:moveTo>
                <a:pt x="45720" y="0"/>
              </a:moveTo>
              <a:lnTo>
                <a:pt x="45720" y="1289184"/>
              </a:lnTo>
              <a:lnTo>
                <a:pt x="111891" y="1289184"/>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4F3CDF6-B7F8-4590-B07A-AF7E2B44270E}">
      <dsp:nvSpPr>
        <dsp:cNvPr id="0" name=""/>
        <dsp:cNvSpPr/>
      </dsp:nvSpPr>
      <dsp:spPr>
        <a:xfrm>
          <a:off x="2377639" y="3516846"/>
          <a:ext cx="91440" cy="632692"/>
        </a:xfrm>
        <a:custGeom>
          <a:avLst/>
          <a:gdLst/>
          <a:ahLst/>
          <a:cxnLst/>
          <a:rect l="0" t="0" r="0" b="0"/>
          <a:pathLst>
            <a:path>
              <a:moveTo>
                <a:pt x="45720" y="0"/>
              </a:moveTo>
              <a:lnTo>
                <a:pt x="45720" y="632692"/>
              </a:lnTo>
              <a:lnTo>
                <a:pt x="111891" y="632692"/>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E61D17A4-EA07-4383-A5BB-FF0E610586B6}">
      <dsp:nvSpPr>
        <dsp:cNvPr id="0" name=""/>
        <dsp:cNvSpPr/>
      </dsp:nvSpPr>
      <dsp:spPr>
        <a:xfrm>
          <a:off x="2091277" y="2795986"/>
          <a:ext cx="613191" cy="193780"/>
        </a:xfrm>
        <a:custGeom>
          <a:avLst/>
          <a:gdLst/>
          <a:ahLst/>
          <a:cxnLst/>
          <a:rect l="0" t="0" r="0" b="0"/>
          <a:pathLst>
            <a:path>
              <a:moveTo>
                <a:pt x="0" y="0"/>
              </a:moveTo>
              <a:lnTo>
                <a:pt x="0" y="164351"/>
              </a:lnTo>
              <a:lnTo>
                <a:pt x="613191" y="164351"/>
              </a:lnTo>
              <a:lnTo>
                <a:pt x="613191"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39E1D18C-4259-4852-8F10-B21120747140}">
      <dsp:nvSpPr>
        <dsp:cNvPr id="0" name=""/>
        <dsp:cNvSpPr/>
      </dsp:nvSpPr>
      <dsp:spPr>
        <a:xfrm>
          <a:off x="1965593" y="2795986"/>
          <a:ext cx="125683" cy="193780"/>
        </a:xfrm>
        <a:custGeom>
          <a:avLst/>
          <a:gdLst/>
          <a:ahLst/>
          <a:cxnLst/>
          <a:rect l="0" t="0" r="0" b="0"/>
          <a:pathLst>
            <a:path>
              <a:moveTo>
                <a:pt x="125683" y="0"/>
              </a:moveTo>
              <a:lnTo>
                <a:pt x="125683"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44F6C3E7-E762-4771-BA1F-65F3FB1D6FFD}">
      <dsp:nvSpPr>
        <dsp:cNvPr id="0" name=""/>
        <dsp:cNvSpPr/>
      </dsp:nvSpPr>
      <dsp:spPr>
        <a:xfrm>
          <a:off x="1235821" y="2795986"/>
          <a:ext cx="855455" cy="193780"/>
        </a:xfrm>
        <a:custGeom>
          <a:avLst/>
          <a:gdLst/>
          <a:ahLst/>
          <a:cxnLst/>
          <a:rect l="0" t="0" r="0" b="0"/>
          <a:pathLst>
            <a:path>
              <a:moveTo>
                <a:pt x="855455" y="0"/>
              </a:moveTo>
              <a:lnTo>
                <a:pt x="855455"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DDA07FE4-3576-414A-92E4-529D1894CA58}">
      <dsp:nvSpPr>
        <dsp:cNvPr id="0" name=""/>
        <dsp:cNvSpPr/>
      </dsp:nvSpPr>
      <dsp:spPr>
        <a:xfrm>
          <a:off x="191977" y="3516846"/>
          <a:ext cx="99168" cy="1157633"/>
        </a:xfrm>
        <a:custGeom>
          <a:avLst/>
          <a:gdLst/>
          <a:ahLst/>
          <a:cxnLst/>
          <a:rect l="0" t="0" r="0" b="0"/>
          <a:pathLst>
            <a:path>
              <a:moveTo>
                <a:pt x="0" y="0"/>
              </a:moveTo>
              <a:lnTo>
                <a:pt x="0" y="1157633"/>
              </a:lnTo>
              <a:lnTo>
                <a:pt x="99168" y="1157633"/>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1CFAD45-2FA0-456D-94B7-E96738CF55CF}">
      <dsp:nvSpPr>
        <dsp:cNvPr id="0" name=""/>
        <dsp:cNvSpPr/>
      </dsp:nvSpPr>
      <dsp:spPr>
        <a:xfrm>
          <a:off x="191977" y="3516846"/>
          <a:ext cx="99168" cy="588841"/>
        </a:xfrm>
        <a:custGeom>
          <a:avLst/>
          <a:gdLst/>
          <a:ahLst/>
          <a:cxnLst/>
          <a:rect l="0" t="0" r="0" b="0"/>
          <a:pathLst>
            <a:path>
              <a:moveTo>
                <a:pt x="0" y="0"/>
              </a:moveTo>
              <a:lnTo>
                <a:pt x="0" y="588841"/>
              </a:lnTo>
              <a:lnTo>
                <a:pt x="99168" y="588841"/>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5F893048-3FA8-4D7F-9DF8-C522F82DA4D1}">
      <dsp:nvSpPr>
        <dsp:cNvPr id="0" name=""/>
        <dsp:cNvSpPr/>
      </dsp:nvSpPr>
      <dsp:spPr>
        <a:xfrm>
          <a:off x="473086" y="2795986"/>
          <a:ext cx="1618190" cy="193780"/>
        </a:xfrm>
        <a:custGeom>
          <a:avLst/>
          <a:gdLst/>
          <a:ahLst/>
          <a:cxnLst/>
          <a:rect l="0" t="0" r="0" b="0"/>
          <a:pathLst>
            <a:path>
              <a:moveTo>
                <a:pt x="1618190" y="0"/>
              </a:moveTo>
              <a:lnTo>
                <a:pt x="1618190" y="164351"/>
              </a:lnTo>
              <a:lnTo>
                <a:pt x="0" y="164351"/>
              </a:lnTo>
              <a:lnTo>
                <a:pt x="0" y="193780"/>
              </a:lnTo>
            </a:path>
          </a:pathLst>
        </a:custGeom>
        <a:noFill/>
        <a:ln w="25400" cap="flat" cmpd="sng" algn="ctr">
          <a:solidFill>
            <a:schemeClr val="accent1">
              <a:shade val="8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F8C1175-908C-44C6-A16F-4271A2A7131B}">
      <dsp:nvSpPr>
        <dsp:cNvPr id="0" name=""/>
        <dsp:cNvSpPr/>
      </dsp:nvSpPr>
      <dsp:spPr>
        <a:xfrm>
          <a:off x="2091277" y="1166020"/>
          <a:ext cx="1392311" cy="1101538"/>
        </a:xfrm>
        <a:custGeom>
          <a:avLst/>
          <a:gdLst/>
          <a:ahLst/>
          <a:cxnLst/>
          <a:rect l="0" t="0" r="0" b="0"/>
          <a:pathLst>
            <a:path>
              <a:moveTo>
                <a:pt x="1392311" y="0"/>
              </a:moveTo>
              <a:lnTo>
                <a:pt x="1392311" y="1072109"/>
              </a:lnTo>
              <a:lnTo>
                <a:pt x="0" y="1072109"/>
              </a:lnTo>
              <a:lnTo>
                <a:pt x="0" y="110153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88D9AAA-F158-4DB9-A515-E3D7525EC162}">
      <dsp:nvSpPr>
        <dsp:cNvPr id="0" name=""/>
        <dsp:cNvSpPr/>
      </dsp:nvSpPr>
      <dsp:spPr>
        <a:xfrm>
          <a:off x="3483588" y="1166020"/>
          <a:ext cx="2576245" cy="344748"/>
        </a:xfrm>
        <a:custGeom>
          <a:avLst/>
          <a:gdLst/>
          <a:ahLst/>
          <a:cxnLst/>
          <a:rect l="0" t="0" r="0" b="0"/>
          <a:pathLst>
            <a:path>
              <a:moveTo>
                <a:pt x="0" y="0"/>
              </a:moveTo>
              <a:lnTo>
                <a:pt x="0" y="315319"/>
              </a:lnTo>
              <a:lnTo>
                <a:pt x="2576245" y="315319"/>
              </a:lnTo>
              <a:lnTo>
                <a:pt x="2576245" y="344748"/>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9A9778D7-95A1-4288-9F95-4EEF382EFB6C}">
      <dsp:nvSpPr>
        <dsp:cNvPr id="0" name=""/>
        <dsp:cNvSpPr/>
      </dsp:nvSpPr>
      <dsp:spPr>
        <a:xfrm>
          <a:off x="2932686" y="1166020"/>
          <a:ext cx="550901" cy="230313"/>
        </a:xfrm>
        <a:custGeom>
          <a:avLst/>
          <a:gdLst/>
          <a:ahLst/>
          <a:cxnLst/>
          <a:rect l="0" t="0" r="0" b="0"/>
          <a:pathLst>
            <a:path>
              <a:moveTo>
                <a:pt x="550901" y="0"/>
              </a:moveTo>
              <a:lnTo>
                <a:pt x="550901" y="200884"/>
              </a:lnTo>
              <a:lnTo>
                <a:pt x="0" y="200884"/>
              </a:lnTo>
              <a:lnTo>
                <a:pt x="0" y="230313"/>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FDDADA56-133A-4091-8483-C919198C5526}">
      <dsp:nvSpPr>
        <dsp:cNvPr id="0" name=""/>
        <dsp:cNvSpPr/>
      </dsp:nvSpPr>
      <dsp:spPr>
        <a:xfrm>
          <a:off x="1677917" y="1166020"/>
          <a:ext cx="1805670" cy="237967"/>
        </a:xfrm>
        <a:custGeom>
          <a:avLst/>
          <a:gdLst/>
          <a:ahLst/>
          <a:cxnLst/>
          <a:rect l="0" t="0" r="0" b="0"/>
          <a:pathLst>
            <a:path>
              <a:moveTo>
                <a:pt x="1805670" y="0"/>
              </a:moveTo>
              <a:lnTo>
                <a:pt x="1805670" y="208538"/>
              </a:lnTo>
              <a:lnTo>
                <a:pt x="0" y="208538"/>
              </a:lnTo>
              <a:lnTo>
                <a:pt x="0" y="237967"/>
              </a:lnTo>
            </a:path>
          </a:pathLst>
        </a:custGeom>
        <a:noFill/>
        <a:ln w="25400" cap="flat" cmpd="sng" algn="ctr">
          <a:solidFill>
            <a:schemeClr val="accent1">
              <a:shade val="60000"/>
              <a:hueOff val="0"/>
              <a:satOff val="0"/>
              <a:lumOff val="0"/>
              <a:alphaOff val="0"/>
            </a:schemeClr>
          </a:solidFill>
          <a:prstDash val="solid"/>
        </a:ln>
        <a:effectLst/>
      </dsp:spPr>
      <dsp:style>
        <a:lnRef idx="2">
          <a:scrgbClr r="0" g="0" b="0"/>
        </a:lnRef>
        <a:fillRef idx="0">
          <a:scrgbClr r="0" g="0" b="0"/>
        </a:fillRef>
        <a:effectRef idx="0">
          <a:scrgbClr r="0" g="0" b="0"/>
        </a:effectRef>
        <a:fontRef idx="minor"/>
      </dsp:style>
    </dsp:sp>
    <dsp:sp modelId="{1A69F06A-8A04-400A-8B90-DBD5C4C8E992}">
      <dsp:nvSpPr>
        <dsp:cNvPr id="0" name=""/>
        <dsp:cNvSpPr/>
      </dsp:nvSpPr>
      <dsp:spPr>
        <a:xfrm>
          <a:off x="2578635" y="493475"/>
          <a:ext cx="1809906" cy="67254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Phần mềm quản lý tài chính cho sinh viên</a:t>
          </a:r>
        </a:p>
      </dsp:txBody>
      <dsp:txXfrm>
        <a:off x="2578635" y="493475"/>
        <a:ext cx="1809906" cy="672545"/>
      </dsp:txXfrm>
    </dsp:sp>
    <dsp:sp modelId="{CE975700-6998-4275-8E04-254DA5F3B3EE}">
      <dsp:nvSpPr>
        <dsp:cNvPr id="0" name=""/>
        <dsp:cNvSpPr/>
      </dsp:nvSpPr>
      <dsp:spPr>
        <a:xfrm>
          <a:off x="1314454" y="1403987"/>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ký</a:t>
          </a:r>
        </a:p>
      </dsp:txBody>
      <dsp:txXfrm>
        <a:off x="1314454" y="1403987"/>
        <a:ext cx="726926" cy="545195"/>
      </dsp:txXfrm>
    </dsp:sp>
    <dsp:sp modelId="{9C2AE2A6-1F44-4362-ABC4-EA4715A98247}">
      <dsp:nvSpPr>
        <dsp:cNvPr id="0" name=""/>
        <dsp:cNvSpPr/>
      </dsp:nvSpPr>
      <dsp:spPr>
        <a:xfrm>
          <a:off x="2569223" y="1396333"/>
          <a:ext cx="726926" cy="545195"/>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Đăng nhập</a:t>
          </a:r>
        </a:p>
      </dsp:txBody>
      <dsp:txXfrm>
        <a:off x="2569223" y="1396333"/>
        <a:ext cx="726926" cy="545195"/>
      </dsp:txXfrm>
    </dsp:sp>
    <dsp:sp modelId="{0722E43F-8B1E-431F-A994-7B9A6D1E6F38}">
      <dsp:nvSpPr>
        <dsp:cNvPr id="0" name=""/>
        <dsp:cNvSpPr/>
      </dsp:nvSpPr>
      <dsp:spPr>
        <a:xfrm>
          <a:off x="5723561" y="1510768"/>
          <a:ext cx="672545" cy="504408"/>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các hủ tiền</a:t>
          </a:r>
        </a:p>
      </dsp:txBody>
      <dsp:txXfrm>
        <a:off x="5723561" y="1510768"/>
        <a:ext cx="672545" cy="504408"/>
      </dsp:txXfrm>
    </dsp:sp>
    <dsp:sp modelId="{24A327A2-F837-4F39-B2B3-78A2D2F72470}">
      <dsp:nvSpPr>
        <dsp:cNvPr id="0" name=""/>
        <dsp:cNvSpPr/>
      </dsp:nvSpPr>
      <dsp:spPr>
        <a:xfrm>
          <a:off x="1638799" y="2267558"/>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Quản lý ghi nhận thu chi</a:t>
          </a:r>
        </a:p>
      </dsp:txBody>
      <dsp:txXfrm>
        <a:off x="1638799" y="2267558"/>
        <a:ext cx="904954" cy="528427"/>
      </dsp:txXfrm>
    </dsp:sp>
    <dsp:sp modelId="{86BA5671-0AA4-4E64-9667-9FBF35A1C3CB}">
      <dsp:nvSpPr>
        <dsp:cNvPr id="0" name=""/>
        <dsp:cNvSpPr/>
      </dsp:nvSpPr>
      <dsp:spPr>
        <a:xfrm>
          <a:off x="121700"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a:t>
          </a:r>
        </a:p>
      </dsp:txBody>
      <dsp:txXfrm>
        <a:off x="121700" y="2989767"/>
        <a:ext cx="702772" cy="527079"/>
      </dsp:txXfrm>
    </dsp:sp>
    <dsp:sp modelId="{131F9854-ECEA-45B6-BA9F-AB5BDC8CEECF}">
      <dsp:nvSpPr>
        <dsp:cNvPr id="0" name=""/>
        <dsp:cNvSpPr/>
      </dsp:nvSpPr>
      <dsp:spPr>
        <a:xfrm>
          <a:off x="291146" y="3850721"/>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ngày</a:t>
          </a:r>
        </a:p>
      </dsp:txBody>
      <dsp:txXfrm>
        <a:off x="291146" y="3850721"/>
        <a:ext cx="717162" cy="509933"/>
      </dsp:txXfrm>
    </dsp:sp>
    <dsp:sp modelId="{250E6589-C440-40B9-9AE0-6F18AE2C2F83}">
      <dsp:nvSpPr>
        <dsp:cNvPr id="0" name=""/>
        <dsp:cNvSpPr/>
      </dsp:nvSpPr>
      <dsp:spPr>
        <a:xfrm>
          <a:off x="291146" y="4419513"/>
          <a:ext cx="71716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giao dịch theo tháng</a:t>
          </a:r>
        </a:p>
      </dsp:txBody>
      <dsp:txXfrm>
        <a:off x="291146" y="4419513"/>
        <a:ext cx="717162" cy="509933"/>
      </dsp:txXfrm>
    </dsp:sp>
    <dsp:sp modelId="{A7D9045D-B71E-48B3-A865-E809D51531FA}">
      <dsp:nvSpPr>
        <dsp:cNvPr id="0" name=""/>
        <dsp:cNvSpPr/>
      </dsp:nvSpPr>
      <dsp:spPr>
        <a:xfrm>
          <a:off x="884435"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giao dịch</a:t>
          </a:r>
        </a:p>
      </dsp:txBody>
      <dsp:txXfrm>
        <a:off x="884435" y="2989767"/>
        <a:ext cx="702772" cy="509933"/>
      </dsp:txXfrm>
    </dsp:sp>
    <dsp:sp modelId="{CEC80A28-156D-40CB-BE19-471BF179A7FB}">
      <dsp:nvSpPr>
        <dsp:cNvPr id="0" name=""/>
        <dsp:cNvSpPr/>
      </dsp:nvSpPr>
      <dsp:spPr>
        <a:xfrm>
          <a:off x="1614207" y="2989767"/>
          <a:ext cx="702772" cy="509933"/>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giao dịch</a:t>
          </a:r>
        </a:p>
      </dsp:txBody>
      <dsp:txXfrm>
        <a:off x="1614207" y="2989767"/>
        <a:ext cx="702772" cy="509933"/>
      </dsp:txXfrm>
    </dsp:sp>
    <dsp:sp modelId="{B67635C8-6314-45FF-9FC7-BB9CE4B0C6EC}">
      <dsp:nvSpPr>
        <dsp:cNvPr id="0" name=""/>
        <dsp:cNvSpPr/>
      </dsp:nvSpPr>
      <dsp:spPr>
        <a:xfrm>
          <a:off x="2353082"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Thiết lập thu chi định kỳ</a:t>
          </a:r>
        </a:p>
      </dsp:txBody>
      <dsp:txXfrm>
        <a:off x="2353082" y="2989767"/>
        <a:ext cx="702772" cy="527079"/>
      </dsp:txXfrm>
    </dsp:sp>
    <dsp:sp modelId="{EA487784-4A80-4005-84F0-9713C58F8DB6}">
      <dsp:nvSpPr>
        <dsp:cNvPr id="0" name=""/>
        <dsp:cNvSpPr/>
      </dsp:nvSpPr>
      <dsp:spPr>
        <a:xfrm>
          <a:off x="2489531" y="3850721"/>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ngày</a:t>
          </a:r>
        </a:p>
      </dsp:txBody>
      <dsp:txXfrm>
        <a:off x="2489531" y="3850721"/>
        <a:ext cx="603261" cy="597634"/>
      </dsp:txXfrm>
    </dsp:sp>
    <dsp:sp modelId="{771DF64B-B97C-48BD-806B-9D267ECD5093}">
      <dsp:nvSpPr>
        <dsp:cNvPr id="0" name=""/>
        <dsp:cNvSpPr/>
      </dsp:nvSpPr>
      <dsp:spPr>
        <a:xfrm>
          <a:off x="2489531" y="4507214"/>
          <a:ext cx="603261"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thu chi theo tháng</a:t>
          </a:r>
        </a:p>
      </dsp:txBody>
      <dsp:txXfrm>
        <a:off x="2489531" y="4507214"/>
        <a:ext cx="603261" cy="597634"/>
      </dsp:txXfrm>
    </dsp:sp>
    <dsp:sp modelId="{81D6CDBF-3C8F-41B6-8E4C-8CCC69C9A9D0}">
      <dsp:nvSpPr>
        <dsp:cNvPr id="0" name=""/>
        <dsp:cNvSpPr/>
      </dsp:nvSpPr>
      <dsp:spPr>
        <a:xfrm>
          <a:off x="2485607" y="5186748"/>
          <a:ext cx="603261" cy="599661"/>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Thu chi theo năm</a:t>
          </a:r>
        </a:p>
      </dsp:txBody>
      <dsp:txXfrm>
        <a:off x="2485607" y="5186748"/>
        <a:ext cx="603261" cy="599661"/>
      </dsp:txXfrm>
    </dsp:sp>
    <dsp:sp modelId="{A5A4C983-8D9F-4EF4-8B1F-774F4B8B7922}">
      <dsp:nvSpPr>
        <dsp:cNvPr id="0" name=""/>
        <dsp:cNvSpPr/>
      </dsp:nvSpPr>
      <dsp:spPr>
        <a:xfrm>
          <a:off x="308590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a:t>
          </a:r>
        </a:p>
        <a:p>
          <a:pPr lvl="0" algn="ctr" defTabSz="444500">
            <a:lnSpc>
              <a:spcPct val="90000"/>
            </a:lnSpc>
            <a:spcBef>
              <a:spcPct val="0"/>
            </a:spcBef>
            <a:spcAft>
              <a:spcPct val="35000"/>
            </a:spcAft>
          </a:pPr>
          <a:r>
            <a:rPr lang="en-US" sz="1000" kern="1200"/>
            <a:t>thu nhập</a:t>
          </a:r>
        </a:p>
      </dsp:txBody>
      <dsp:txXfrm>
        <a:off x="3085906" y="2989767"/>
        <a:ext cx="702772" cy="527079"/>
      </dsp:txXfrm>
    </dsp:sp>
    <dsp:sp modelId="{0BA95CA7-E982-4BB2-97B3-F8B758889A00}">
      <dsp:nvSpPr>
        <dsp:cNvPr id="0" name=""/>
        <dsp:cNvSpPr/>
      </dsp:nvSpPr>
      <dsp:spPr>
        <a:xfrm>
          <a:off x="3240121"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tất cả hủ</a:t>
          </a:r>
        </a:p>
      </dsp:txBody>
      <dsp:txXfrm>
        <a:off x="3240121" y="3850721"/>
        <a:ext cx="717162" cy="597634"/>
      </dsp:txXfrm>
    </dsp:sp>
    <dsp:sp modelId="{63B062B2-E08F-47BD-9033-27E9CCF2C035}">
      <dsp:nvSpPr>
        <dsp:cNvPr id="0" name=""/>
        <dsp:cNvSpPr/>
      </dsp:nvSpPr>
      <dsp:spPr>
        <a:xfrm>
          <a:off x="3240121"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thu nhập cho một hủ</a:t>
          </a:r>
        </a:p>
      </dsp:txBody>
      <dsp:txXfrm>
        <a:off x="3240121" y="4507214"/>
        <a:ext cx="717162" cy="597634"/>
      </dsp:txXfrm>
    </dsp:sp>
    <dsp:sp modelId="{E6815EC2-517E-4813-B2A0-126438211441}">
      <dsp:nvSpPr>
        <dsp:cNvPr id="0" name=""/>
        <dsp:cNvSpPr/>
      </dsp:nvSpPr>
      <dsp:spPr>
        <a:xfrm>
          <a:off x="3847536"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Ghi nhận </a:t>
          </a:r>
        </a:p>
        <a:p>
          <a:pPr lvl="0" algn="ctr" defTabSz="444500">
            <a:lnSpc>
              <a:spcPct val="90000"/>
            </a:lnSpc>
            <a:spcBef>
              <a:spcPct val="0"/>
            </a:spcBef>
            <a:spcAft>
              <a:spcPct val="35000"/>
            </a:spcAft>
          </a:pPr>
          <a:r>
            <a:rPr lang="en-US" sz="1000" kern="1200"/>
            <a:t>chi tiêu</a:t>
          </a:r>
        </a:p>
      </dsp:txBody>
      <dsp:txXfrm>
        <a:off x="3847536" y="2989767"/>
        <a:ext cx="702772" cy="527079"/>
      </dsp:txXfrm>
    </dsp:sp>
    <dsp:sp modelId="{2B1A53CE-DE7D-4D8F-A1AA-02097F5D17A6}">
      <dsp:nvSpPr>
        <dsp:cNvPr id="0" name=""/>
        <dsp:cNvSpPr/>
      </dsp:nvSpPr>
      <dsp:spPr>
        <a:xfrm>
          <a:off x="4573695" y="2989767"/>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Xem hạn mức chi tiêu trung bình</a:t>
          </a:r>
        </a:p>
      </dsp:txBody>
      <dsp:txXfrm>
        <a:off x="4573695" y="2989767"/>
        <a:ext cx="717162" cy="597634"/>
      </dsp:txXfrm>
    </dsp:sp>
    <dsp:sp modelId="{96CEC549-B94F-46BA-98C8-D73FEBC91A16}">
      <dsp:nvSpPr>
        <dsp:cNvPr id="0" name=""/>
        <dsp:cNvSpPr/>
      </dsp:nvSpPr>
      <dsp:spPr>
        <a:xfrm>
          <a:off x="5244920" y="2267557"/>
          <a:ext cx="904954" cy="528427"/>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Lập kế hoạch tiết kiệm</a:t>
          </a:r>
        </a:p>
      </dsp:txBody>
      <dsp:txXfrm>
        <a:off x="5244920" y="2267557"/>
        <a:ext cx="904954" cy="528427"/>
      </dsp:txXfrm>
    </dsp:sp>
    <dsp:sp modelId="{1EFD960D-65EC-4743-A218-E101AFA3912E}">
      <dsp:nvSpPr>
        <dsp:cNvPr id="0" name=""/>
        <dsp:cNvSpPr/>
      </dsp:nvSpPr>
      <dsp:spPr>
        <a:xfrm>
          <a:off x="5450003" y="2989767"/>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Thêm kế hoạch</a:t>
          </a:r>
        </a:p>
      </dsp:txBody>
      <dsp:txXfrm>
        <a:off x="5450003" y="2989767"/>
        <a:ext cx="702772" cy="527079"/>
      </dsp:txXfrm>
    </dsp:sp>
    <dsp:sp modelId="{6211B2ED-EBB4-42B2-9005-C5630A5166EC}">
      <dsp:nvSpPr>
        <dsp:cNvPr id="0" name=""/>
        <dsp:cNvSpPr/>
      </dsp:nvSpPr>
      <dsp:spPr>
        <a:xfrm>
          <a:off x="5450003" y="3850721"/>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Sửa kế hoạch</a:t>
          </a:r>
        </a:p>
      </dsp:txBody>
      <dsp:txXfrm>
        <a:off x="5450003" y="3850721"/>
        <a:ext cx="717162" cy="597634"/>
      </dsp:txXfrm>
    </dsp:sp>
    <dsp:sp modelId="{EE88E0C9-0430-4671-8EE1-2610BED7F46D}">
      <dsp:nvSpPr>
        <dsp:cNvPr id="0" name=""/>
        <dsp:cNvSpPr/>
      </dsp:nvSpPr>
      <dsp:spPr>
        <a:xfrm>
          <a:off x="5450003" y="4507214"/>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Xóa kế hoạch</a:t>
          </a:r>
        </a:p>
      </dsp:txBody>
      <dsp:txXfrm>
        <a:off x="5450003" y="4507214"/>
        <a:ext cx="717162" cy="597634"/>
      </dsp:txXfrm>
    </dsp:sp>
    <dsp:sp modelId="{90612331-4B69-4A21-9AEA-C00C31C30110}">
      <dsp:nvSpPr>
        <dsp:cNvPr id="0" name=""/>
        <dsp:cNvSpPr/>
      </dsp:nvSpPr>
      <dsp:spPr>
        <a:xfrm>
          <a:off x="5450003" y="516370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Thông báo nhắc nhở chi tiêu</a:t>
          </a:r>
        </a:p>
      </dsp:txBody>
      <dsp:txXfrm>
        <a:off x="5450003" y="5163706"/>
        <a:ext cx="717162" cy="597634"/>
      </dsp:txXfrm>
    </dsp:sp>
    <dsp:sp modelId="{E86A6FE0-8408-4451-B96F-602A1678FE45}">
      <dsp:nvSpPr>
        <dsp:cNvPr id="0" name=""/>
        <dsp:cNvSpPr/>
      </dsp:nvSpPr>
      <dsp:spPr>
        <a:xfrm>
          <a:off x="6202855" y="2267557"/>
          <a:ext cx="733042" cy="495052"/>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thống kê</a:t>
          </a:r>
        </a:p>
      </dsp:txBody>
      <dsp:txXfrm>
        <a:off x="6202855" y="2267557"/>
        <a:ext cx="733042" cy="495052"/>
      </dsp:txXfrm>
    </dsp:sp>
    <dsp:sp modelId="{38058048-8EA9-4344-B12C-EDBBD6BE996F}">
      <dsp:nvSpPr>
        <dsp:cNvPr id="0" name=""/>
        <dsp:cNvSpPr/>
      </dsp:nvSpPr>
      <dsp:spPr>
        <a:xfrm>
          <a:off x="6362059" y="2956392"/>
          <a:ext cx="702772" cy="527079"/>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cao chi tiêu</a:t>
          </a:r>
        </a:p>
      </dsp:txBody>
      <dsp:txXfrm>
        <a:off x="6362059" y="2956392"/>
        <a:ext cx="702772" cy="527079"/>
      </dsp:txXfrm>
    </dsp:sp>
    <dsp:sp modelId="{5E7BD8A8-0872-4819-AB63-9287E1779804}">
      <dsp:nvSpPr>
        <dsp:cNvPr id="0" name=""/>
        <dsp:cNvSpPr/>
      </dsp:nvSpPr>
      <dsp:spPr>
        <a:xfrm>
          <a:off x="6347670" y="3817346"/>
          <a:ext cx="717162" cy="597634"/>
        </a:xfrm>
        <a:prstGeom prst="rect">
          <a:avLst/>
        </a:prstGeom>
        <a:solidFill>
          <a:schemeClr val="accent1">
            <a:hueOff val="0"/>
            <a:satOff val="0"/>
            <a:lumOff val="0"/>
            <a:alphaOff val="0"/>
          </a:schemeClr>
        </a:solidFill>
        <a:ln w="25400" cap="flat" cmpd="sng" algn="ctr">
          <a:solidFill>
            <a:schemeClr val="lt1">
              <a:hueOff val="0"/>
              <a:satOff val="0"/>
              <a:lumOff val="0"/>
              <a:alphaOff val="0"/>
            </a:schemeClr>
          </a:solidFill>
          <a:prstDash val="solid"/>
        </a:ln>
        <a:effectLst/>
      </dsp:spPr>
      <dsp:style>
        <a:lnRef idx="2">
          <a:scrgbClr r="0" g="0" b="0"/>
        </a:lnRef>
        <a:fillRef idx="1">
          <a:scrgbClr r="0" g="0" b="0"/>
        </a:fillRef>
        <a:effectRef idx="0">
          <a:scrgbClr r="0" g="0" b="0"/>
        </a:effectRef>
        <a:fontRef idx="minor">
          <a:schemeClr val="lt1"/>
        </a:fontRef>
      </dsp:style>
      <dsp:txBody>
        <a:bodyPr spcFirstLastPara="0" vert="horz" wrap="square" lIns="6350" tIns="6350" rIns="6350" bIns="6350" numCol="1" spcCol="1270" anchor="ctr" anchorCtr="0">
          <a:noAutofit/>
        </a:bodyPr>
        <a:lstStyle/>
        <a:p>
          <a:pPr lvl="0" algn="ctr" defTabSz="444500">
            <a:lnSpc>
              <a:spcPct val="90000"/>
            </a:lnSpc>
            <a:spcBef>
              <a:spcPct val="0"/>
            </a:spcBef>
            <a:spcAft>
              <a:spcPct val="35000"/>
            </a:spcAft>
          </a:pPr>
          <a:r>
            <a:rPr lang="en-US" sz="1000" kern="1200"/>
            <a:t>Báo cáo thu nhập</a:t>
          </a:r>
        </a:p>
      </dsp:txBody>
      <dsp:txXfrm>
        <a:off x="6347670" y="3817346"/>
        <a:ext cx="717162" cy="597634"/>
      </dsp:txXfrm>
    </dsp:sp>
  </dsp:spTree>
</dsp:drawing>
</file>

<file path=word/diagrams/layout1.xml><?xml version="1.0" encoding="utf-8"?>
<dgm:layoutDef xmlns:dgm="http://schemas.openxmlformats.org/drawingml/2006/diagram" xmlns:a="http://schemas.openxmlformats.org/drawingml/2006/main" uniqueId="urn:microsoft.com/office/officeart/2005/8/layout/orgChart1">
  <dgm:title val=""/>
  <dgm:desc val=""/>
  <dgm:catLst>
    <dgm:cat type="hierarchy" pri="1000"/>
    <dgm:cat type="convert" pri="6000"/>
  </dgm:catLst>
  <dgm:sampData>
    <dgm:dataModel>
      <dgm:ptLst>
        <dgm:pt modelId="0" type="doc"/>
        <dgm:pt modelId="1">
          <dgm:prSet phldr="1"/>
        </dgm:pt>
        <dgm:pt modelId="2" type="asst">
          <dgm:prSet phldr="1"/>
        </dgm:pt>
        <dgm:pt modelId="3">
          <dgm:prSet phldr="1"/>
        </dgm:pt>
        <dgm:pt modelId="4">
          <dgm:prSet phldr="1"/>
        </dgm:pt>
        <dgm:pt modelId="5">
          <dgm:prSet phldr="1"/>
        </dgm:pt>
      </dgm:ptLst>
      <dgm:cxnLst>
        <dgm:cxn modelId="5" srcId="0" destId="1" srcOrd="0" destOrd="0"/>
        <dgm:cxn modelId="6" srcId="1" destId="2" srcOrd="0" destOrd="0"/>
        <dgm:cxn modelId="7" srcId="1" destId="3" srcOrd="1" destOrd="0"/>
        <dgm:cxn modelId="8" srcId="1" destId="4" srcOrd="2" destOrd="0"/>
        <dgm:cxn modelId="9" srcId="1" destId="5" srcOrd="3" destOrd="0"/>
      </dgm:cxnLst>
      <dgm:bg/>
      <dgm:whole/>
    </dgm:dataModel>
  </dgm:sampData>
  <dgm:styleData>
    <dgm:dataModel>
      <dgm:ptLst>
        <dgm:pt modelId="0" type="doc"/>
        <dgm:pt modelId="1"/>
        <dgm:pt modelId="12"/>
        <dgm:pt modelId="13"/>
      </dgm:ptLst>
      <dgm:cxnLst>
        <dgm:cxn modelId="2" srcId="0" destId="1" srcOrd="0" destOrd="0"/>
        <dgm:cxn modelId="16" srcId="1" destId="12" srcOrd="1" destOrd="0"/>
        <dgm:cxn modelId="17" srcId="1" destId="13" srcOrd="2" destOrd="0"/>
      </dgm:cxnLst>
      <dgm:bg/>
      <dgm:whole/>
    </dgm:dataModel>
  </dgm:styleData>
  <dgm:clrData>
    <dgm:dataModel>
      <dgm:ptLst>
        <dgm:pt modelId="0" type="doc"/>
        <dgm:pt modelId="1"/>
        <dgm:pt modelId="11" type="asst"/>
        <dgm:pt modelId="12"/>
        <dgm:pt modelId="13"/>
        <dgm:pt modelId="14"/>
      </dgm:ptLst>
      <dgm:cxnLst>
        <dgm:cxn modelId="2" srcId="0" destId="1" srcOrd="0" destOrd="0"/>
        <dgm:cxn modelId="15" srcId="1" destId="11" srcOrd="0" destOrd="0"/>
        <dgm:cxn modelId="16" srcId="1" destId="12" srcOrd="1" destOrd="0"/>
        <dgm:cxn modelId="17" srcId="1" destId="13" srcOrd="2" destOrd="0"/>
        <dgm:cxn modelId="18" srcId="1" destId="14" srcOrd="2" destOrd="0"/>
      </dgm:cxnLst>
      <dgm:bg/>
      <dgm:whole/>
    </dgm:dataModel>
  </dgm:clrData>
  <dgm:layoutNode name="hierChild1">
    <dgm:varLst>
      <dgm:orgChart val="1"/>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w" for="des" forName="rootComposite1" refType="w" fact="10"/>
      <dgm:constr type="h" for="des" forName="rootComposite1" refType="w" refFor="des" refForName="rootComposite1" fact="0.5"/>
      <dgm:constr type="w" for="des" forName="rootComposite" refType="w" fact="10"/>
      <dgm:constr type="h" for="des" forName="rootComposite" refType="w" refFor="des" refForName="rootComposite1" fact="0.5"/>
      <dgm:constr type="w" for="des" forName="rootComposite3" refType="w" fact="10"/>
      <dgm:constr type="h" for="des" forName="rootComposite3" refType="w" refFor="des" refForName="rootComposite1" fact="0.5"/>
      <dgm:constr type="primFontSz" for="des" ptType="node" op="equ"/>
      <dgm:constr type="sp" for="des" op="equ"/>
      <dgm:constr type="sp" for="des" forName="hierRoot1" refType="w" refFor="des" refForName="rootComposite1" fact="0.21"/>
      <dgm:constr type="sp" for="des" forName="hierRoot2" refType="sp" refFor="des" refForName="hierRoot1"/>
      <dgm:constr type="sp" for="des" forName="hierRoot3" refType="sp" refFor="des" refForName="hierRoot1"/>
      <dgm:constr type="sibSp" refType="w" refFor="des" refForName="rootComposite1" fact="0.2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ibSp" for="des" forName="hierChild7" refType="sibSp"/>
      <dgm:constr type="secSibSp" refType="w" refFor="des" refForName="rootComposite1" fact="0.21"/>
      <dgm:constr type="secSibSp" for="des" forName="hierChild2" refType="secSibSp"/>
      <dgm:constr type="secSibSp" for="des" forName="hierChild3" refType="secSibSp"/>
      <dgm:constr type="secSibSp" for="des" forName="hierChild4" refType="secSibSp"/>
      <dgm:constr type="secSibSp" for="des" forName="hierChild5" refType="secSibSp"/>
      <dgm:constr type="secSibSp" for="des" forName="hierChild6" refType="secSibSp"/>
      <dgm:constr type="secSibSp" for="des" forName="hierChild7" refType="secSibSp"/>
    </dgm:constrLst>
    <dgm:ruleLst/>
    <dgm:forEach name="Name3" axis="ch">
      <dgm:forEach name="Name4" axis="self" ptType="node">
        <dgm:layoutNode name="hierRoot1">
          <dgm:varLst>
            <dgm:hierBranch val="init"/>
          </dgm:varLst>
          <dgm:choose name="Name5">
            <dgm:if name="Name6" func="var" arg="hierBranch" op="equ" val="l">
              <dgm:choose name="Name7">
                <dgm:if name="Name8" axis="ch" ptType="asst" func="cnt" op="gte" val="1">
                  <dgm:alg type="hierRoot">
                    <dgm:param type="hierAlign" val="tR"/>
                  </dgm:alg>
                  <dgm:constrLst>
                    <dgm:constr type="alignOff" val="0.65"/>
                  </dgm:constrLst>
                </dgm:if>
                <dgm:else name="Name9">
                  <dgm:alg type="hierRoot">
                    <dgm:param type="hierAlign" val="tR"/>
                  </dgm:alg>
                  <dgm:constrLst>
                    <dgm:constr type="alignOff" val="0.25"/>
                  </dgm:constrLst>
                </dgm:else>
              </dgm:choose>
            </dgm:if>
            <dgm:if name="Name10" func="var" arg="hierBranch" op="equ" val="r">
              <dgm:choose name="Name11">
                <dgm:if name="Name12" axis="ch" ptType="asst" func="cnt" op="gte" val="1">
                  <dgm:alg type="hierRoot">
                    <dgm:param type="hierAlign" val="tL"/>
                  </dgm:alg>
                  <dgm:constrLst>
                    <dgm:constr type="alignOff" val="0.65"/>
                  </dgm:constrLst>
                </dgm:if>
                <dgm:else name="Name13">
                  <dgm:alg type="hierRoot">
                    <dgm:param type="hierAlign" val="tL"/>
                  </dgm:alg>
                  <dgm:constrLst>
                    <dgm:constr type="alignOff" val="0.25"/>
                  </dgm:constrLst>
                </dgm:else>
              </dgm:choose>
            </dgm:if>
            <dgm:if name="Name14" func="var" arg="hierBranch" op="equ" val="hang">
              <dgm:alg type="hierRoot"/>
              <dgm:constrLst>
                <dgm:constr type="alignOff" val="0.65"/>
              </dgm:constrLst>
            </dgm:if>
            <dgm:else name="Name15">
              <dgm:alg type="hierRoot"/>
              <dgm:constrLst>
                <dgm:constr type="alignOff"/>
                <dgm:constr type="bendDist" for="des" ptType="parTrans" refType="sp" fact="0.5"/>
              </dgm:constrLst>
            </dgm:else>
          </dgm:choose>
          <dgm:shape xmlns:r="http://schemas.openxmlformats.org/officeDocument/2006/relationships" r:blip="">
            <dgm:adjLst/>
          </dgm:shape>
          <dgm:presOf/>
          <dgm:ruleLst/>
          <dgm:layoutNode name="rootComposite1">
            <dgm:alg type="composite"/>
            <dgm:shape xmlns:r="http://schemas.openxmlformats.org/officeDocument/2006/relationships" r:blip="">
              <dgm:adjLst/>
            </dgm:shape>
            <dgm:presOf axis="self" ptType="node" cnt="1"/>
            <dgm:choose name="Name16">
              <dgm:if name="Name17" func="var" arg="hierBranch" op="equ" val="init">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if name="Name18" func="var" arg="hierBranch" op="equ" val="l">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if>
              <dgm:if name="Name19" func="var" arg="hierBranch" op="equ" val="r">
                <dgm:constrLst>
                  <dgm:constr type="l" for="ch" forName="rootText1"/>
                  <dgm:constr type="t" for="ch" forName="rootText1"/>
                  <dgm:constr type="w" for="ch" forName="rootText1" refType="w"/>
                  <dgm:constr type="h" for="ch" forName="rootText1" refType="h"/>
                  <dgm:constr type="l" for="ch" forName="rootConnector1"/>
                  <dgm:constr type="t" for="ch" forName="rootConnector1"/>
                  <dgm:constr type="w" for="ch" forName="rootConnector1" refType="w" refFor="ch" refForName="rootText1" fact="0.2"/>
                  <dgm:constr type="h" for="ch" forName="rootConnector1" refType="h" refFor="ch" refForName="rootText1"/>
                </dgm:constrLst>
              </dgm:if>
              <dgm:else name="Name20">
                <dgm:constrLst>
                  <dgm:constr type="l" for="ch" forName="rootText1"/>
                  <dgm:constr type="t" for="ch" forName="rootText1"/>
                  <dgm:constr type="w" for="ch" forName="rootText1" refType="w"/>
                  <dgm:constr type="h" for="ch" forName="rootText1" refType="h"/>
                  <dgm:constr type="r" for="ch" forName="rootConnector1" refType="w"/>
                  <dgm:constr type="t" for="ch" forName="rootConnector1"/>
                  <dgm:constr type="w" for="ch" forName="rootConnector1" refType="w" refFor="ch" refForName="rootText1" fact="0.2"/>
                  <dgm:constr type="h" for="ch" forName="rootConnector1" refType="h" refFor="ch" refForName="rootText1"/>
                </dgm:constrLst>
              </dgm:else>
            </dgm:choose>
            <dgm:ruleLst/>
            <dgm:layoutNode name="rootText1" styleLbl="node0">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1" moveWith="rootText1">
              <dgm:alg type="sp"/>
              <dgm:shape xmlns:r="http://schemas.openxmlformats.org/officeDocument/2006/relationships" type="rect" r:blip="" hideGeom="1">
                <dgm:adjLst/>
              </dgm:shape>
              <dgm:presOf axis="self" ptType="node" cnt="1"/>
              <dgm:constrLst/>
              <dgm:ruleLst/>
            </dgm:layoutNode>
          </dgm:layoutNode>
          <dgm:layoutNode name="hierChild2">
            <dgm:choose name="Name21">
              <dgm:if name="Name22" func="var" arg="hierBranch" op="equ" val="l">
                <dgm:alg type="hierChild">
                  <dgm:param type="chAlign" val="r"/>
                  <dgm:param type="linDir" val="fromT"/>
                </dgm:alg>
              </dgm:if>
              <dgm:if name="Name23" func="var" arg="hierBranch" op="equ" val="r">
                <dgm:alg type="hierChild">
                  <dgm:param type="chAlign" val="l"/>
                  <dgm:param type="linDir" val="fromT"/>
                </dgm:alg>
              </dgm:if>
              <dgm:if name="Name24" func="var" arg="hierBranch" op="equ" val="hang">
                <dgm:choose name="Name25">
                  <dgm:if name="Name26" func="var" arg="dir" op="equ" val="norm">
                    <dgm:alg type="hierChild">
                      <dgm:param type="chAlign" val="l"/>
                      <dgm:param type="linDir" val="fromL"/>
                      <dgm:param type="secChAlign" val="t"/>
                      <dgm:param type="secLinDir" val="fromT"/>
                    </dgm:alg>
                  </dgm:if>
                  <dgm:else name="Name27">
                    <dgm:alg type="hierChild">
                      <dgm:param type="chAlign" val="l"/>
                      <dgm:param type="linDir" val="fromR"/>
                      <dgm:param type="secChAlign" val="t"/>
                      <dgm:param type="secLinDir" val="fromT"/>
                    </dgm:alg>
                  </dgm:else>
                </dgm:choose>
              </dgm:if>
              <dgm:else name="Name28">
                <dgm:choose name="Name29">
                  <dgm:if name="Name30" func="var" arg="dir" op="equ" val="norm">
                    <dgm:alg type="hierChild"/>
                  </dgm:if>
                  <dgm:else name="Name31">
                    <dgm:alg type="hierChild">
                      <dgm:param type="linDir" val="fromR"/>
                    </dgm:alg>
                  </dgm:else>
                </dgm:choose>
              </dgm:else>
            </dgm:choose>
            <dgm:shape xmlns:r="http://schemas.openxmlformats.org/officeDocument/2006/relationships" r:blip="">
              <dgm:adjLst/>
            </dgm:shape>
            <dgm:presOf/>
            <dgm:constrLst/>
            <dgm:ruleLst/>
            <dgm:forEach name="rep2a" axis="ch" ptType="nonAsst">
              <dgm:forEach name="Name32" axis="precedSib" ptType="parTrans" st="-1" cnt="1">
                <dgm:choose name="Name33">
                  <dgm:if name="Name34" func="var" arg="hierBranch" op="equ" val="std">
                    <dgm:layoutNode name="Name35">
                      <dgm:alg type="conn">
                        <dgm:param type="connRout" val="bend"/>
                        <dgm:param type="dim" val="1D"/>
                        <dgm:param type="endSty" val="noArr"/>
                        <dgm:param type="begPts" val="bCtr"/>
                        <dgm:param type="endPts" val="tCtr"/>
                        <dgm:param type="bendPt" val="end"/>
                      </dgm:alg>
                      <dgm:shape xmlns:r="http://schemas.openxmlformats.org/officeDocument/2006/relationships" type="conn" r:blip="" zOrderOff="-99999">
                        <dgm:adjLst/>
                      </dgm:shape>
                      <dgm:presOf axis="self"/>
                      <dgm:constrLst>
                        <dgm:constr type="begPad"/>
                        <dgm:constr type="endPad"/>
                      </dgm:constrLst>
                      <dgm:ruleLst/>
                    </dgm:layoutNode>
                  </dgm:if>
                  <dgm:if name="Name36" func="var" arg="hierBranch" op="equ" val="init">
                    <dgm:layoutNode name="Name37">
                      <dgm:choose name="Name38">
                        <dgm:if name="Name39" axis="self" func="depth" op="lte" val="2">
                          <dgm:alg type="conn">
                            <dgm:param type="connRout" val="bend"/>
                            <dgm:param type="dim" val="1D"/>
                            <dgm:param type="endSty" val="noArr"/>
                            <dgm:param type="begPts" val="bCtr"/>
                            <dgm:param type="endPts" val="tCtr"/>
                            <dgm:param type="bendPt" val="end"/>
                          </dgm:alg>
                        </dgm:if>
                        <dgm:else name="Name40">
                          <dgm:choose name="Name41">
                            <dgm:if name="Name42" axis="par des" func="maxDepth" op="lte" val="1">
                              <dgm:choose name="Name43">
                                <dgm:if name="Name44" axis="par ch" ptType="node asst" func="cnt" op="gte" val="1">
                                  <dgm:alg type="conn">
                                    <dgm:param type="connRout" val="bend"/>
                                    <dgm:param type="dim" val="1D"/>
                                    <dgm:param type="endSty" val="noArr"/>
                                    <dgm:param type="begPts" val="bCtr"/>
                                    <dgm:param type="endPts" val="midL midR"/>
                                  </dgm:alg>
                                </dgm:if>
                                <dgm:else name="Name45">
                                  <dgm:alg type="conn">
                                    <dgm:param type="connRout" val="bend"/>
                                    <dgm:param type="dim" val="1D"/>
                                    <dgm:param type="endSty" val="noArr"/>
                                    <dgm:param type="begPts" val="bCtr"/>
                                    <dgm:param type="endPts" val="midL midR"/>
                                    <dgm:param type="srcNode" val="rootConnector"/>
                                  </dgm:alg>
                                </dgm:else>
                              </dgm:choose>
                            </dgm:if>
                            <dgm:else name="Name46">
                              <dgm:alg type="conn">
                                <dgm:param type="connRout" val="bend"/>
                                <dgm:param type="dim" val="1D"/>
                                <dgm:param type="endSty" val="noArr"/>
                                <dgm:param type="begPts" val="bCtr"/>
                                <dgm:param type="endPts" val="tCtr"/>
                                <dgm:param type="bendPt" val="end"/>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if>
                  <dgm:if name="Name47" func="var" arg="hierBranch" op="equ" val="hang">
                    <dgm:layoutNode name="Name48">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if>
                  <dgm:else name="Name49">
                    <dgm:layoutNode name="Name50">
                      <dgm:choose name="Name51">
                        <dgm:if name="Name52" axis="self" func="depth" op="lte" val="2">
                          <dgm:choose name="Name53">
                            <dgm:if name="Name54" axis="par ch" ptType="node asst" func="cnt" op="gte" val="1">
                              <dgm:alg type="conn">
                                <dgm:param type="connRout" val="bend"/>
                                <dgm:param type="dim" val="1D"/>
                                <dgm:param type="endSty" val="noArr"/>
                                <dgm:param type="begPts" val="bCtr"/>
                                <dgm:param type="endPts" val="midL midR"/>
                              </dgm:alg>
                            </dgm:if>
                            <dgm:else name="Name55">
                              <dgm:alg type="conn">
                                <dgm:param type="connRout" val="bend"/>
                                <dgm:param type="dim" val="1D"/>
                                <dgm:param type="endSty" val="noArr"/>
                                <dgm:param type="begPts" val="bCtr"/>
                                <dgm:param type="endPts" val="midL midR"/>
                                <dgm:param type="srcNode" val="rootConnector1"/>
                              </dgm:alg>
                            </dgm:else>
                          </dgm:choose>
                        </dgm:if>
                        <dgm:else name="Name56">
                          <dgm:choose name="Name57">
                            <dgm:if name="Name58" axis="par ch" ptType="node asst" func="cnt" op="gte" val="1">
                              <dgm:alg type="conn">
                                <dgm:param type="connRout" val="bend"/>
                                <dgm:param type="dim" val="1D"/>
                                <dgm:param type="endSty" val="noArr"/>
                                <dgm:param type="begPts" val="bCtr"/>
                                <dgm:param type="endPts" val="midL midR"/>
                              </dgm:alg>
                            </dgm:if>
                            <dgm:else name="Name59">
                              <dgm:alg type="conn">
                                <dgm:param type="connRout" val="bend"/>
                                <dgm:param type="dim" val="1D"/>
                                <dgm:param type="endSty" val="noArr"/>
                                <dgm:param type="begPts" val="bCtr"/>
                                <dgm:param type="endPts" val="midL midR"/>
                                <dgm:param type="srcNode" val="rootConnector"/>
                              </dgm:alg>
                            </dgm:else>
                          </dgm:choose>
                        </dgm:else>
                      </dgm:choose>
                      <dgm:shape xmlns:r="http://schemas.openxmlformats.org/officeDocument/2006/relationships" type="conn" r:blip="" zOrderOff="-99999">
                        <dgm:adjLst/>
                      </dgm:shape>
                      <dgm:presOf axis="self"/>
                      <dgm:constrLst>
                        <dgm:constr type="begPad"/>
                        <dgm:constr type="endPad"/>
                      </dgm:constrLst>
                      <dgm:ruleLst/>
                    </dgm:layoutNode>
                  </dgm:else>
                </dgm:choose>
              </dgm:forEach>
              <dgm:layoutNode name="hierRoot2">
                <dgm:varLst>
                  <dgm:hierBranch val="init"/>
                </dgm:varLst>
                <dgm:choose name="Name60">
                  <dgm:if name="Name61" func="var" arg="hierBranch" op="equ" val="l">
                    <dgm:choose name="Name62">
                      <dgm:if name="Name63" axis="ch" ptType="asst" func="cnt" op="gte" val="1">
                        <dgm:alg type="hierRoot">
                          <dgm:param type="hierAlign" val="tR"/>
                        </dgm:alg>
                        <dgm:shape xmlns:r="http://schemas.openxmlformats.org/officeDocument/2006/relationships" r:blip="">
                          <dgm:adjLst/>
                        </dgm:shape>
                        <dgm:presOf/>
                        <dgm:constrLst>
                          <dgm:constr type="alignOff" val="0.65"/>
                        </dgm:constrLst>
                      </dgm:if>
                      <dgm:else name="Name64">
                        <dgm:alg type="hierRoot">
                          <dgm:param type="hierAlign" val="tR"/>
                        </dgm:alg>
                        <dgm:shape xmlns:r="http://schemas.openxmlformats.org/officeDocument/2006/relationships" r:blip="">
                          <dgm:adjLst/>
                        </dgm:shape>
                        <dgm:presOf/>
                        <dgm:constrLst>
                          <dgm:constr type="alignOff" val="0.25"/>
                        </dgm:constrLst>
                      </dgm:else>
                    </dgm:choose>
                  </dgm:if>
                  <dgm:if name="Name65" func="var" arg="hierBranch" op="equ" val="r">
                    <dgm:choose name="Name66">
                      <dgm:if name="Name67"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68">
                        <dgm:alg type="hierRoot">
                          <dgm:param type="hierAlign" val="tL"/>
                        </dgm:alg>
                        <dgm:shape xmlns:r="http://schemas.openxmlformats.org/officeDocument/2006/relationships" r:blip="">
                          <dgm:adjLst/>
                        </dgm:shape>
                        <dgm:presOf/>
                        <dgm:constrLst>
                          <dgm:constr type="alignOff" val="0.25"/>
                        </dgm:constrLst>
                      </dgm:else>
                    </dgm:choose>
                  </dgm:if>
                  <dgm:if name="Name69"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70" func="var" arg="hierBranch" op="equ" val="init">
                    <dgm:choose name="Name71">
                      <dgm:if name="Name72" axis="des" func="maxDepth" op="lte" val="1">
                        <dgm:choose name="Name73">
                          <dgm:if name="Name74" axis="ch" ptType="asst" func="cnt" op="gte" val="1">
                            <dgm:alg type="hierRoot">
                              <dgm:param type="hierAlign" val="tL"/>
                            </dgm:alg>
                            <dgm:shape xmlns:r="http://schemas.openxmlformats.org/officeDocument/2006/relationships" r:blip="">
                              <dgm:adjLst/>
                            </dgm:shape>
                            <dgm:presOf/>
                            <dgm:constrLst>
                              <dgm:constr type="alignOff" val="0.65"/>
                            </dgm:constrLst>
                          </dgm:if>
                          <dgm:else name="Name75">
                            <dgm:alg type="hierRoot">
                              <dgm:param type="hierAlign" val="tL"/>
                            </dgm:alg>
                            <dgm:shape xmlns:r="http://schemas.openxmlformats.org/officeDocument/2006/relationships" r:blip="">
                              <dgm:adjLst/>
                            </dgm:shape>
                            <dgm:presOf/>
                            <dgm:constrLst>
                              <dgm:constr type="alignOff" val="0.25"/>
                            </dgm:constrLst>
                          </dgm:else>
                        </dgm:choose>
                      </dgm:if>
                      <dgm:else name="Name76">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77">
                    <dgm:alg type="hierRoot"/>
                    <dgm:shape xmlns:r="http://schemas.openxmlformats.org/officeDocument/2006/relationships" r:blip="">
                      <dgm:adjLst/>
                    </dgm:shape>
                    <dgm:presOf/>
                    <dgm:constrLst>
                      <dgm:constr type="alignOff" val="0.65"/>
                    </dgm:constrLst>
                  </dgm:else>
                </dgm:choose>
                <dgm:ruleLst/>
                <dgm:layoutNode name="rootComposite">
                  <dgm:alg type="composite"/>
                  <dgm:shape xmlns:r="http://schemas.openxmlformats.org/officeDocument/2006/relationships" r:blip="">
                    <dgm:adjLst/>
                  </dgm:shape>
                  <dgm:presOf axis="self" ptType="node" cnt="1"/>
                  <dgm:choose name="Name78">
                    <dgm:if name="Name79" func="var" arg="hierBranch" op="equ" val="init">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if name="Name80" func="var" arg="hierBranch" op="equ" val="l">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if>
                    <dgm:if name="Name81" func="var" arg="hierBranch" op="equ" val="r">
                      <dgm:constrLst>
                        <dgm:constr type="l" for="ch" forName="rootText"/>
                        <dgm:constr type="t" for="ch" forName="rootText"/>
                        <dgm:constr type="w" for="ch" forName="rootText" refType="w"/>
                        <dgm:constr type="h" for="ch" forName="rootText" refType="h"/>
                        <dgm:constr type="l" for="ch" forName="rootConnector"/>
                        <dgm:constr type="t" for="ch" forName="rootConnector"/>
                        <dgm:constr type="w" for="ch" forName="rootConnector" refType="w" refFor="ch" refForName="rootText" fact="0.2"/>
                        <dgm:constr type="h" for="ch" forName="rootConnector" refType="h" refFor="ch" refForName="rootText"/>
                      </dgm:constrLst>
                    </dgm:if>
                    <dgm:else name="Name82">
                      <dgm:constrLst>
                        <dgm:constr type="l" for="ch" forName="rootText"/>
                        <dgm:constr type="t" for="ch" forName="rootText"/>
                        <dgm:constr type="w" for="ch" forName="rootText" refType="w"/>
                        <dgm:constr type="h" for="ch" forName="rootText" refType="h"/>
                        <dgm:constr type="r" for="ch" forName="rootConnector" refType="w"/>
                        <dgm:constr type="t" for="ch" forName="rootConnector"/>
                        <dgm:constr type="w" for="ch" forName="rootConnector" refType="w" refFor="ch" refForName="rootText" fact="0.2"/>
                        <dgm:constr type="h" for="ch" forName="rootConnector" refType="h" refFor="ch" refForName="rootText"/>
                      </dgm:constrLst>
                    </dgm:else>
                  </dgm:choose>
                  <dgm:ruleLst/>
                  <dgm:layoutNode name="rootText">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 moveWith="rootText">
                    <dgm:alg type="sp"/>
                    <dgm:shape xmlns:r="http://schemas.openxmlformats.org/officeDocument/2006/relationships" type="rect" r:blip="" hideGeom="1">
                      <dgm:adjLst/>
                    </dgm:shape>
                    <dgm:presOf axis="self" ptType="node" cnt="1"/>
                    <dgm:constrLst/>
                    <dgm:ruleLst/>
                  </dgm:layoutNode>
                </dgm:layoutNode>
                <dgm:layoutNode name="hierChild4">
                  <dgm:choose name="Name83">
                    <dgm:if name="Name84" func="var" arg="hierBranch" op="equ" val="l">
                      <dgm:alg type="hierChild">
                        <dgm:param type="chAlign" val="r"/>
                        <dgm:param type="linDir" val="fromT"/>
                      </dgm:alg>
                    </dgm:if>
                    <dgm:if name="Name85" func="var" arg="hierBranch" op="equ" val="r">
                      <dgm:alg type="hierChild">
                        <dgm:param type="chAlign" val="l"/>
                        <dgm:param type="linDir" val="fromT"/>
                      </dgm:alg>
                    </dgm:if>
                    <dgm:if name="Name86" func="var" arg="hierBranch" op="equ" val="hang">
                      <dgm:choose name="Name87">
                        <dgm:if name="Name88" func="var" arg="dir" op="equ" val="norm">
                          <dgm:alg type="hierChild">
                            <dgm:param type="chAlign" val="l"/>
                            <dgm:param type="linDir" val="fromL"/>
                            <dgm:param type="secChAlign" val="t"/>
                            <dgm:param type="secLinDir" val="fromT"/>
                          </dgm:alg>
                        </dgm:if>
                        <dgm:else name="Name89">
                          <dgm:alg type="hierChild">
                            <dgm:param type="chAlign" val="l"/>
                            <dgm:param type="linDir" val="fromR"/>
                            <dgm:param type="secChAlign" val="t"/>
                            <dgm:param type="secLinDir" val="fromT"/>
                          </dgm:alg>
                        </dgm:else>
                      </dgm:choose>
                    </dgm:if>
                    <dgm:if name="Name90" func="var" arg="hierBranch" op="equ" val="std">
                      <dgm:choose name="Name91">
                        <dgm:if name="Name92" func="var" arg="dir" op="equ" val="norm">
                          <dgm:alg type="hierChild"/>
                        </dgm:if>
                        <dgm:else name="Name93">
                          <dgm:alg type="hierChild">
                            <dgm:param type="linDir" val="fromR"/>
                          </dgm:alg>
                        </dgm:else>
                      </dgm:choose>
                    </dgm:if>
                    <dgm:if name="Name94" func="var" arg="hierBranch" op="equ" val="init">
                      <dgm:choose name="Name95">
                        <dgm:if name="Name96" axis="des" func="maxDepth" op="lte" val="1">
                          <dgm:alg type="hierChild">
                            <dgm:param type="chAlign" val="l"/>
                            <dgm:param type="linDir" val="fromT"/>
                          </dgm:alg>
                        </dgm:if>
                        <dgm:else name="Name97">
                          <dgm:choose name="Name98">
                            <dgm:if name="Name99" func="var" arg="dir" op="equ" val="norm">
                              <dgm:alg type="hierChild"/>
                            </dgm:if>
                            <dgm:else name="Name100">
                              <dgm:alg type="hierChild">
                                <dgm:param type="linDir" val="fromR"/>
                              </dgm:alg>
                            </dgm:else>
                          </dgm:choose>
                        </dgm:else>
                      </dgm:choose>
                    </dgm:if>
                    <dgm:else name="Name101"/>
                  </dgm:choose>
                  <dgm:shape xmlns:r="http://schemas.openxmlformats.org/officeDocument/2006/relationships" r:blip="">
                    <dgm:adjLst/>
                  </dgm:shape>
                  <dgm:presOf/>
                  <dgm:constrLst/>
                  <dgm:ruleLst/>
                  <dgm:forEach name="Name102" ref="rep2a"/>
                </dgm:layoutNode>
                <dgm:layoutNode name="hierChild5">
                  <dgm:choose name="Name103">
                    <dgm:if name="Name104" func="var" arg="dir" op="equ" val="norm">
                      <dgm:alg type="hierChild">
                        <dgm:param type="chAlign" val="l"/>
                        <dgm:param type="linDir" val="fromL"/>
                        <dgm:param type="secChAlign" val="t"/>
                        <dgm:param type="secLinDir" val="fromT"/>
                      </dgm:alg>
                    </dgm:if>
                    <dgm:else name="Name105">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06" ref="rep2b"/>
                </dgm:layoutNode>
              </dgm:layoutNode>
            </dgm:forEach>
          </dgm:layoutNode>
          <dgm:layoutNode name="hierChild3">
            <dgm:choose name="Name107">
              <dgm:if name="Name108" func="var" arg="dir" op="equ" val="norm">
                <dgm:alg type="hierChild">
                  <dgm:param type="chAlign" val="l"/>
                  <dgm:param type="linDir" val="fromL"/>
                  <dgm:param type="secChAlign" val="t"/>
                  <dgm:param type="secLinDir" val="fromT"/>
                </dgm:alg>
              </dgm:if>
              <dgm:else name="Name109">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rep2b" axis="ch" ptType="asst">
              <dgm:forEach name="Name110" axis="precedSib" ptType="parTrans" st="-1" cnt="1">
                <dgm:layoutNode name="Name111">
                  <dgm:alg type="conn">
                    <dgm:param type="connRout" val="bend"/>
                    <dgm:param type="dim" val="1D"/>
                    <dgm:param type="endSty" val="noArr"/>
                    <dgm:param type="begPts" val="bCtr"/>
                    <dgm:param type="endPts" val="midL midR"/>
                  </dgm:alg>
                  <dgm:shape xmlns:r="http://schemas.openxmlformats.org/officeDocument/2006/relationships" type="conn" r:blip="" zOrderOff="-99999">
                    <dgm:adjLst/>
                  </dgm:shape>
                  <dgm:presOf axis="self"/>
                  <dgm:constrLst>
                    <dgm:constr type="begPad"/>
                    <dgm:constr type="endPad"/>
                  </dgm:constrLst>
                  <dgm:ruleLst/>
                </dgm:layoutNode>
              </dgm:forEach>
              <dgm:layoutNode name="hierRoot3">
                <dgm:varLst>
                  <dgm:hierBranch val="init"/>
                </dgm:varLst>
                <dgm:choose name="Name112">
                  <dgm:if name="Name113" func="var" arg="hierBranch" op="equ" val="l">
                    <dgm:alg type="hierRoot">
                      <dgm:param type="hierAlign" val="tR"/>
                    </dgm:alg>
                    <dgm:shape xmlns:r="http://schemas.openxmlformats.org/officeDocument/2006/relationships" r:blip="">
                      <dgm:adjLst/>
                    </dgm:shape>
                    <dgm:presOf/>
                    <dgm:constrLst>
                      <dgm:constr type="alignOff" val="0.65"/>
                    </dgm:constrLst>
                  </dgm:if>
                  <dgm:if name="Name114" func="var" arg="hierBranch" op="equ" val="r">
                    <dgm:alg type="hierRoot">
                      <dgm:param type="hierAlign" val="tL"/>
                    </dgm:alg>
                    <dgm:shape xmlns:r="http://schemas.openxmlformats.org/officeDocument/2006/relationships" r:blip="">
                      <dgm:adjLst/>
                    </dgm:shape>
                    <dgm:presOf/>
                    <dgm:constrLst>
                      <dgm:constr type="alignOff" val="0.65"/>
                    </dgm:constrLst>
                  </dgm:if>
                  <dgm:if name="Name115" func="var" arg="hierBranch" op="equ" val="hang">
                    <dgm:alg type="hierRoot"/>
                    <dgm:shape xmlns:r="http://schemas.openxmlformats.org/officeDocument/2006/relationships" r:blip="">
                      <dgm:adjLst/>
                    </dgm:shape>
                    <dgm:presOf/>
                    <dgm:constrLst>
                      <dgm:constr type="alignOff" val="0.65"/>
                    </dgm:constrLst>
                  </dgm:if>
                  <dgm:if name="Name116" func="var" arg="hierBranch" op="equ" val="std">
                    <dgm:alg type="hierRoot"/>
                    <dgm:shape xmlns:r="http://schemas.openxmlformats.org/officeDocument/2006/relationships" r:blip="">
                      <dgm:adjLst/>
                    </dgm:shape>
                    <dgm:presOf/>
                    <dgm:constrLst>
                      <dgm:constr type="alignOff"/>
                      <dgm:constr type="bendDist" for="des" ptType="parTrans" refType="sp" fact="0.5"/>
                    </dgm:constrLst>
                  </dgm:if>
                  <dgm:if name="Name117" func="var" arg="hierBranch" op="equ" val="init">
                    <dgm:choose name="Name118">
                      <dgm:if name="Name119" axis="des" func="maxDepth" op="lte" val="1">
                        <dgm:alg type="hierRoot">
                          <dgm:param type="hierAlign" val="tL"/>
                        </dgm:alg>
                        <dgm:shape xmlns:r="http://schemas.openxmlformats.org/officeDocument/2006/relationships" r:blip="">
                          <dgm:adjLst/>
                        </dgm:shape>
                        <dgm:presOf/>
                        <dgm:constrLst>
                          <dgm:constr type="alignOff" val="0.65"/>
                        </dgm:constrLst>
                      </dgm:if>
                      <dgm:else name="Name120">
                        <dgm:alg type="hierRoot"/>
                        <dgm:shape xmlns:r="http://schemas.openxmlformats.org/officeDocument/2006/relationships" r:blip="">
                          <dgm:adjLst/>
                        </dgm:shape>
                        <dgm:presOf/>
                        <dgm:constrLst>
                          <dgm:constr type="alignOff"/>
                          <dgm:constr type="bendDist" for="des" ptType="parTrans" refType="sp" fact="0.5"/>
                        </dgm:constrLst>
                      </dgm:else>
                    </dgm:choose>
                  </dgm:if>
                  <dgm:else name="Name121"/>
                </dgm:choose>
                <dgm:ruleLst/>
                <dgm:layoutNode name="rootComposite3">
                  <dgm:alg type="composite"/>
                  <dgm:shape xmlns:r="http://schemas.openxmlformats.org/officeDocument/2006/relationships" r:blip="">
                    <dgm:adjLst/>
                  </dgm:shape>
                  <dgm:presOf axis="self" ptType="node" cnt="1"/>
                  <dgm:choose name="Name122">
                    <dgm:if name="Name123" func="var" arg="hierBranch" op="equ" val="init">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if name="Name124" func="var" arg="hierBranch" op="equ" val="l">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if>
                    <dgm:if name="Name125" func="var" arg="hierBranch" op="equ" val="r">
                      <dgm:constrLst>
                        <dgm:constr type="l" for="ch" forName="rootText3"/>
                        <dgm:constr type="t" for="ch" forName="rootText3"/>
                        <dgm:constr type="w" for="ch" forName="rootText3" refType="w"/>
                        <dgm:constr type="h" for="ch" forName="rootText3" refType="h"/>
                        <dgm:constr type="l" for="ch" forName="rootConnector3"/>
                        <dgm:constr type="t" for="ch" forName="rootConnector3"/>
                        <dgm:constr type="w" for="ch" forName="rootConnector3" refType="w" refFor="ch" refForName="rootText3" fact="0.2"/>
                        <dgm:constr type="h" for="ch" forName="rootConnector3" refType="h" refFor="ch" refForName="rootText3"/>
                      </dgm:constrLst>
                    </dgm:if>
                    <dgm:else name="Name126">
                      <dgm:constrLst>
                        <dgm:constr type="l" for="ch" forName="rootText3"/>
                        <dgm:constr type="t" for="ch" forName="rootText3"/>
                        <dgm:constr type="w" for="ch" forName="rootText3" refType="w"/>
                        <dgm:constr type="h" for="ch" forName="rootText3" refType="h"/>
                        <dgm:constr type="r" for="ch" forName="rootConnector3" refType="w"/>
                        <dgm:constr type="t" for="ch" forName="rootConnector3"/>
                        <dgm:constr type="w" for="ch" forName="rootConnector3" refType="w" refFor="ch" refForName="rootText3" fact="0.2"/>
                        <dgm:constr type="h" for="ch" forName="rootConnector3" refType="h" refFor="ch" refForName="rootText3"/>
                      </dgm:constrLst>
                    </dgm:else>
                  </dgm:choose>
                  <dgm:ruleLst/>
                  <dgm:layoutNode name="rootText3">
                    <dgm:varLst>
                      <dgm:chPref val="3"/>
                    </dgm:varLst>
                    <dgm:alg type="tx"/>
                    <dgm:shape xmlns:r="http://schemas.openxmlformats.org/officeDocument/2006/relationships" type="rect" r:blip="">
                      <dgm:adjLst/>
                    </dgm:shape>
                    <dgm:presOf axis="self" ptType="node" cnt="1"/>
                    <dgm:constrLst>
                      <dgm:constr type="primFontSz" val="65"/>
                      <dgm:constr type="lMarg" refType="primFontSz" fact="0.05"/>
                      <dgm:constr type="rMarg" refType="primFontSz" fact="0.05"/>
                      <dgm:constr type="tMarg" refType="primFontSz" fact="0.05"/>
                      <dgm:constr type="bMarg" refType="primFontSz" fact="0.05"/>
                    </dgm:constrLst>
                    <dgm:ruleLst>
                      <dgm:rule type="primFontSz" val="5" fact="NaN" max="NaN"/>
                    </dgm:ruleLst>
                  </dgm:layoutNode>
                  <dgm:layoutNode name="rootConnector3" moveWith="rootText1">
                    <dgm:alg type="sp"/>
                    <dgm:shape xmlns:r="http://schemas.openxmlformats.org/officeDocument/2006/relationships" type="rect" r:blip="" hideGeom="1">
                      <dgm:adjLst/>
                    </dgm:shape>
                    <dgm:presOf axis="self" ptType="node" cnt="1"/>
                    <dgm:constrLst/>
                    <dgm:ruleLst/>
                  </dgm:layoutNode>
                </dgm:layoutNode>
                <dgm:layoutNode name="hierChild6">
                  <dgm:choose name="Name127">
                    <dgm:if name="Name128" func="var" arg="hierBranch" op="equ" val="l">
                      <dgm:alg type="hierChild">
                        <dgm:param type="chAlign" val="r"/>
                        <dgm:param type="linDir" val="fromT"/>
                      </dgm:alg>
                    </dgm:if>
                    <dgm:if name="Name129" func="var" arg="hierBranch" op="equ" val="r">
                      <dgm:alg type="hierChild">
                        <dgm:param type="chAlign" val="l"/>
                        <dgm:param type="linDir" val="fromT"/>
                      </dgm:alg>
                    </dgm:if>
                    <dgm:if name="Name130" func="var" arg="hierBranch" op="equ" val="hang">
                      <dgm:choose name="Name131">
                        <dgm:if name="Name132" func="var" arg="dir" op="equ" val="norm">
                          <dgm:alg type="hierChild">
                            <dgm:param type="chAlign" val="l"/>
                            <dgm:param type="linDir" val="fromL"/>
                            <dgm:param type="secChAlign" val="t"/>
                            <dgm:param type="secLinDir" val="fromT"/>
                          </dgm:alg>
                        </dgm:if>
                        <dgm:else name="Name133">
                          <dgm:alg type="hierChild">
                            <dgm:param type="chAlign" val="l"/>
                            <dgm:param type="linDir" val="fromR"/>
                            <dgm:param type="secChAlign" val="t"/>
                            <dgm:param type="secLinDir" val="fromT"/>
                          </dgm:alg>
                        </dgm:else>
                      </dgm:choose>
                    </dgm:if>
                    <dgm:if name="Name134" func="var" arg="hierBranch" op="equ" val="std">
                      <dgm:choose name="Name135">
                        <dgm:if name="Name136" func="var" arg="dir" op="equ" val="norm">
                          <dgm:alg type="hierChild"/>
                        </dgm:if>
                        <dgm:else name="Name137">
                          <dgm:alg type="hierChild">
                            <dgm:param type="linDir" val="fromR"/>
                          </dgm:alg>
                        </dgm:else>
                      </dgm:choose>
                    </dgm:if>
                    <dgm:if name="Name138" func="var" arg="hierBranch" op="equ" val="init">
                      <dgm:choose name="Name139">
                        <dgm:if name="Name140" axis="des" func="maxDepth" op="lte" val="1">
                          <dgm:alg type="hierChild">
                            <dgm:param type="chAlign" val="l"/>
                            <dgm:param type="linDir" val="fromT"/>
                          </dgm:alg>
                        </dgm:if>
                        <dgm:else name="Name141">
                          <dgm:alg type="hierChild"/>
                        </dgm:else>
                      </dgm:choose>
                    </dgm:if>
                    <dgm:else name="Name142"/>
                  </dgm:choose>
                  <dgm:shape xmlns:r="http://schemas.openxmlformats.org/officeDocument/2006/relationships" r:blip="">
                    <dgm:adjLst/>
                  </dgm:shape>
                  <dgm:presOf/>
                  <dgm:constrLst/>
                  <dgm:ruleLst/>
                  <dgm:forEach name="Name143" ref="rep2a"/>
                </dgm:layoutNode>
                <dgm:layoutNode name="hierChild7">
                  <dgm:choose name="Name144">
                    <dgm:if name="Name145" func="var" arg="dir" op="equ" val="norm">
                      <dgm:alg type="hierChild">
                        <dgm:param type="chAlign" val="l"/>
                        <dgm:param type="linDir" val="fromL"/>
                        <dgm:param type="secChAlign" val="t"/>
                        <dgm:param type="secLinDir" val="fromT"/>
                      </dgm:alg>
                    </dgm:if>
                    <dgm:else name="Name146">
                      <dgm:alg type="hierChild">
                        <dgm:param type="chAlign" val="l"/>
                        <dgm:param type="linDir" val="fromR"/>
                        <dgm:param type="secChAlign" val="t"/>
                        <dgm:param type="secLinDir" val="fromT"/>
                      </dgm:alg>
                    </dgm:else>
                  </dgm:choose>
                  <dgm:shape xmlns:r="http://schemas.openxmlformats.org/officeDocument/2006/relationships" r:blip="">
                    <dgm:adjLst/>
                  </dgm:shape>
                  <dgm:presOf/>
                  <dgm:constrLst/>
                  <dgm:ruleLst/>
                  <dgm:forEach name="Name147" ref="rep2b"/>
                </dgm:layoutNode>
              </dgm:layoutNode>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4A0152D-5BE5-426B-B95C-A2D55CDFAA8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Mau-DATN_(Unicode)</Template>
  <TotalTime>2757</TotalTime>
  <Pages>64</Pages>
  <Words>4486</Words>
  <Characters>25571</Characters>
  <Application>Microsoft Office Word</Application>
  <DocSecurity>0</DocSecurity>
  <Lines>213</Lines>
  <Paragraphs>59</Paragraphs>
  <ScaleCrop>false</ScaleCrop>
  <HeadingPairs>
    <vt:vector size="2" baseType="variant">
      <vt:variant>
        <vt:lpstr>Title</vt:lpstr>
      </vt:variant>
      <vt:variant>
        <vt:i4>1</vt:i4>
      </vt:variant>
    </vt:vector>
  </HeadingPairs>
  <TitlesOfParts>
    <vt:vector size="1" baseType="lpstr">
      <vt:lpstr>tên Khóa Luận Tốt Nghiệp</vt:lpstr>
    </vt:vector>
  </TitlesOfParts>
  <Manager/>
  <Company>Trường Đại học Công Nghiệp TP.HCM</Company>
  <LinksUpToDate>false</LinksUpToDate>
  <CharactersWithSpaces>29998</CharactersWithSpaces>
  <SharedDoc>false</SharedDoc>
  <HyperlinkBase/>
  <HLinks>
    <vt:vector size="132" baseType="variant">
      <vt:variant>
        <vt:i4>7667771</vt:i4>
      </vt:variant>
      <vt:variant>
        <vt:i4>179</vt:i4>
      </vt:variant>
      <vt:variant>
        <vt:i4>0</vt:i4>
      </vt:variant>
      <vt:variant>
        <vt:i4>5</vt:i4>
      </vt:variant>
      <vt:variant>
        <vt:lpwstr>http://gis.chinhphu.vn/</vt:lpwstr>
      </vt:variant>
      <vt:variant>
        <vt:lpwstr/>
      </vt:variant>
      <vt:variant>
        <vt:i4>1245242</vt:i4>
      </vt:variant>
      <vt:variant>
        <vt:i4>122</vt:i4>
      </vt:variant>
      <vt:variant>
        <vt:i4>0</vt:i4>
      </vt:variant>
      <vt:variant>
        <vt:i4>5</vt:i4>
      </vt:variant>
      <vt:variant>
        <vt:lpwstr/>
      </vt:variant>
      <vt:variant>
        <vt:lpwstr>_Toc169425035</vt:lpwstr>
      </vt:variant>
      <vt:variant>
        <vt:i4>1245242</vt:i4>
      </vt:variant>
      <vt:variant>
        <vt:i4>116</vt:i4>
      </vt:variant>
      <vt:variant>
        <vt:i4>0</vt:i4>
      </vt:variant>
      <vt:variant>
        <vt:i4>5</vt:i4>
      </vt:variant>
      <vt:variant>
        <vt:lpwstr/>
      </vt:variant>
      <vt:variant>
        <vt:lpwstr>_Toc169425034</vt:lpwstr>
      </vt:variant>
      <vt:variant>
        <vt:i4>1245242</vt:i4>
      </vt:variant>
      <vt:variant>
        <vt:i4>110</vt:i4>
      </vt:variant>
      <vt:variant>
        <vt:i4>0</vt:i4>
      </vt:variant>
      <vt:variant>
        <vt:i4>5</vt:i4>
      </vt:variant>
      <vt:variant>
        <vt:lpwstr/>
      </vt:variant>
      <vt:variant>
        <vt:lpwstr>_Toc169425033</vt:lpwstr>
      </vt:variant>
      <vt:variant>
        <vt:i4>1245242</vt:i4>
      </vt:variant>
      <vt:variant>
        <vt:i4>104</vt:i4>
      </vt:variant>
      <vt:variant>
        <vt:i4>0</vt:i4>
      </vt:variant>
      <vt:variant>
        <vt:i4>5</vt:i4>
      </vt:variant>
      <vt:variant>
        <vt:lpwstr/>
      </vt:variant>
      <vt:variant>
        <vt:lpwstr>_Toc169425032</vt:lpwstr>
      </vt:variant>
      <vt:variant>
        <vt:i4>1245242</vt:i4>
      </vt:variant>
      <vt:variant>
        <vt:i4>98</vt:i4>
      </vt:variant>
      <vt:variant>
        <vt:i4>0</vt:i4>
      </vt:variant>
      <vt:variant>
        <vt:i4>5</vt:i4>
      </vt:variant>
      <vt:variant>
        <vt:lpwstr/>
      </vt:variant>
      <vt:variant>
        <vt:lpwstr>_Toc169425031</vt:lpwstr>
      </vt:variant>
      <vt:variant>
        <vt:i4>1245242</vt:i4>
      </vt:variant>
      <vt:variant>
        <vt:i4>92</vt:i4>
      </vt:variant>
      <vt:variant>
        <vt:i4>0</vt:i4>
      </vt:variant>
      <vt:variant>
        <vt:i4>5</vt:i4>
      </vt:variant>
      <vt:variant>
        <vt:lpwstr/>
      </vt:variant>
      <vt:variant>
        <vt:lpwstr>_Toc169425030</vt:lpwstr>
      </vt:variant>
      <vt:variant>
        <vt:i4>1179706</vt:i4>
      </vt:variant>
      <vt:variant>
        <vt:i4>86</vt:i4>
      </vt:variant>
      <vt:variant>
        <vt:i4>0</vt:i4>
      </vt:variant>
      <vt:variant>
        <vt:i4>5</vt:i4>
      </vt:variant>
      <vt:variant>
        <vt:lpwstr/>
      </vt:variant>
      <vt:variant>
        <vt:lpwstr>_Toc169425029</vt:lpwstr>
      </vt:variant>
      <vt:variant>
        <vt:i4>1179706</vt:i4>
      </vt:variant>
      <vt:variant>
        <vt:i4>80</vt:i4>
      </vt:variant>
      <vt:variant>
        <vt:i4>0</vt:i4>
      </vt:variant>
      <vt:variant>
        <vt:i4>5</vt:i4>
      </vt:variant>
      <vt:variant>
        <vt:lpwstr/>
      </vt:variant>
      <vt:variant>
        <vt:lpwstr>_Toc169425028</vt:lpwstr>
      </vt:variant>
      <vt:variant>
        <vt:i4>1179706</vt:i4>
      </vt:variant>
      <vt:variant>
        <vt:i4>74</vt:i4>
      </vt:variant>
      <vt:variant>
        <vt:i4>0</vt:i4>
      </vt:variant>
      <vt:variant>
        <vt:i4>5</vt:i4>
      </vt:variant>
      <vt:variant>
        <vt:lpwstr/>
      </vt:variant>
      <vt:variant>
        <vt:lpwstr>_Toc169425027</vt:lpwstr>
      </vt:variant>
      <vt:variant>
        <vt:i4>1179706</vt:i4>
      </vt:variant>
      <vt:variant>
        <vt:i4>68</vt:i4>
      </vt:variant>
      <vt:variant>
        <vt:i4>0</vt:i4>
      </vt:variant>
      <vt:variant>
        <vt:i4>5</vt:i4>
      </vt:variant>
      <vt:variant>
        <vt:lpwstr/>
      </vt:variant>
      <vt:variant>
        <vt:lpwstr>_Toc169425026</vt:lpwstr>
      </vt:variant>
      <vt:variant>
        <vt:i4>1179706</vt:i4>
      </vt:variant>
      <vt:variant>
        <vt:i4>62</vt:i4>
      </vt:variant>
      <vt:variant>
        <vt:i4>0</vt:i4>
      </vt:variant>
      <vt:variant>
        <vt:i4>5</vt:i4>
      </vt:variant>
      <vt:variant>
        <vt:lpwstr/>
      </vt:variant>
      <vt:variant>
        <vt:lpwstr>_Toc169425025</vt:lpwstr>
      </vt:variant>
      <vt:variant>
        <vt:i4>1179706</vt:i4>
      </vt:variant>
      <vt:variant>
        <vt:i4>56</vt:i4>
      </vt:variant>
      <vt:variant>
        <vt:i4>0</vt:i4>
      </vt:variant>
      <vt:variant>
        <vt:i4>5</vt:i4>
      </vt:variant>
      <vt:variant>
        <vt:lpwstr/>
      </vt:variant>
      <vt:variant>
        <vt:lpwstr>_Toc169425024</vt:lpwstr>
      </vt:variant>
      <vt:variant>
        <vt:i4>1179706</vt:i4>
      </vt:variant>
      <vt:variant>
        <vt:i4>50</vt:i4>
      </vt:variant>
      <vt:variant>
        <vt:i4>0</vt:i4>
      </vt:variant>
      <vt:variant>
        <vt:i4>5</vt:i4>
      </vt:variant>
      <vt:variant>
        <vt:lpwstr/>
      </vt:variant>
      <vt:variant>
        <vt:lpwstr>_Toc169425023</vt:lpwstr>
      </vt:variant>
      <vt:variant>
        <vt:i4>1179706</vt:i4>
      </vt:variant>
      <vt:variant>
        <vt:i4>44</vt:i4>
      </vt:variant>
      <vt:variant>
        <vt:i4>0</vt:i4>
      </vt:variant>
      <vt:variant>
        <vt:i4>5</vt:i4>
      </vt:variant>
      <vt:variant>
        <vt:lpwstr/>
      </vt:variant>
      <vt:variant>
        <vt:lpwstr>_Toc169425022</vt:lpwstr>
      </vt:variant>
      <vt:variant>
        <vt:i4>1179706</vt:i4>
      </vt:variant>
      <vt:variant>
        <vt:i4>38</vt:i4>
      </vt:variant>
      <vt:variant>
        <vt:i4>0</vt:i4>
      </vt:variant>
      <vt:variant>
        <vt:i4>5</vt:i4>
      </vt:variant>
      <vt:variant>
        <vt:lpwstr/>
      </vt:variant>
      <vt:variant>
        <vt:lpwstr>_Toc169425021</vt:lpwstr>
      </vt:variant>
      <vt:variant>
        <vt:i4>1179706</vt:i4>
      </vt:variant>
      <vt:variant>
        <vt:i4>32</vt:i4>
      </vt:variant>
      <vt:variant>
        <vt:i4>0</vt:i4>
      </vt:variant>
      <vt:variant>
        <vt:i4>5</vt:i4>
      </vt:variant>
      <vt:variant>
        <vt:lpwstr/>
      </vt:variant>
      <vt:variant>
        <vt:lpwstr>_Toc169425020</vt:lpwstr>
      </vt:variant>
      <vt:variant>
        <vt:i4>1114170</vt:i4>
      </vt:variant>
      <vt:variant>
        <vt:i4>26</vt:i4>
      </vt:variant>
      <vt:variant>
        <vt:i4>0</vt:i4>
      </vt:variant>
      <vt:variant>
        <vt:i4>5</vt:i4>
      </vt:variant>
      <vt:variant>
        <vt:lpwstr/>
      </vt:variant>
      <vt:variant>
        <vt:lpwstr>_Toc169425019</vt:lpwstr>
      </vt:variant>
      <vt:variant>
        <vt:i4>1114170</vt:i4>
      </vt:variant>
      <vt:variant>
        <vt:i4>20</vt:i4>
      </vt:variant>
      <vt:variant>
        <vt:i4>0</vt:i4>
      </vt:variant>
      <vt:variant>
        <vt:i4>5</vt:i4>
      </vt:variant>
      <vt:variant>
        <vt:lpwstr/>
      </vt:variant>
      <vt:variant>
        <vt:lpwstr>_Toc169425018</vt:lpwstr>
      </vt:variant>
      <vt:variant>
        <vt:i4>1114170</vt:i4>
      </vt:variant>
      <vt:variant>
        <vt:i4>14</vt:i4>
      </vt:variant>
      <vt:variant>
        <vt:i4>0</vt:i4>
      </vt:variant>
      <vt:variant>
        <vt:i4>5</vt:i4>
      </vt:variant>
      <vt:variant>
        <vt:lpwstr/>
      </vt:variant>
      <vt:variant>
        <vt:lpwstr>_Toc169425017</vt:lpwstr>
      </vt:variant>
      <vt:variant>
        <vt:i4>1114170</vt:i4>
      </vt:variant>
      <vt:variant>
        <vt:i4>8</vt:i4>
      </vt:variant>
      <vt:variant>
        <vt:i4>0</vt:i4>
      </vt:variant>
      <vt:variant>
        <vt:i4>5</vt:i4>
      </vt:variant>
      <vt:variant>
        <vt:lpwstr/>
      </vt:variant>
      <vt:variant>
        <vt:lpwstr>_Toc169425016</vt:lpwstr>
      </vt:variant>
      <vt:variant>
        <vt:i4>1114170</vt:i4>
      </vt:variant>
      <vt:variant>
        <vt:i4>2</vt:i4>
      </vt:variant>
      <vt:variant>
        <vt:i4>0</vt:i4>
      </vt:variant>
      <vt:variant>
        <vt:i4>5</vt:i4>
      </vt:variant>
      <vt:variant>
        <vt:lpwstr/>
      </vt:variant>
      <vt:variant>
        <vt:lpwstr>_Toc169425015</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XÂY DỰNG ỨNG DỤNG QUẢN LÝ TÀI CHÍNH CHO SINH VIÊN</dc:title>
  <dc:subject>Khóa Luận Tốt Nghiệp</dc:subject>
  <dc:creator>Nguyen Ngoc Uyen Vy</dc:creator>
  <cp:keywords/>
  <dc:description/>
  <cp:lastModifiedBy>Windows User</cp:lastModifiedBy>
  <cp:revision>446</cp:revision>
  <cp:lastPrinted>2018-01-30T09:19:00Z</cp:lastPrinted>
  <dcterms:created xsi:type="dcterms:W3CDTF">2019-03-26T07:15:00Z</dcterms:created>
  <dcterms:modified xsi:type="dcterms:W3CDTF">2019-05-07T14:12:00Z</dcterms:modified>
  <cp:category>Van ban &amp; Mau</cp:category>
  <cp:contentStatus>Reviewed</cp:contentStatus>
</cp:coreProperties>
</file>

<file path=docProps/custom.xml><?xml version="1.0" encoding="utf-8"?>
<Properties xmlns="http://schemas.openxmlformats.org/officeDocument/2006/custom-properties" xmlns:vt="http://schemas.openxmlformats.org/officeDocument/2006/docPropsVTypes">
  <property fmtid="{64440492-4C8B-11D1-8B70-080036B11A03}" pid="4">
    <vt:lpwstr>Bộ môn Tin học trắc địa, Trường ĐH Mỏ-Địa chất</vt:lpwstr>
  </property>
  <property fmtid="{D5CDD505-2E9C-101B-9397-08002B2CF9AE}" pid="2" name="MTWinEqns">
    <vt:bool>true</vt:bool>
  </property>
  <property fmtid="{D5CDD505-2E9C-101B-9397-08002B2CF9AE}" pid="3" name="MTEquationNumber2">
    <vt:lpwstr>(#S1.#E1)</vt:lpwstr>
  </property>
  <property fmtid="{D5CDD505-2E9C-101B-9397-08002B2CF9AE}" pid="4" name="MTEquationSection">
    <vt:lpwstr>1</vt:lpwstr>
  </property>
</Properties>
</file>