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398987979"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C06CB" w:rsidRPr="00484E67" w:rsidRDefault="004C06CB" w:rsidP="00484E67">
                                <w:pPr>
                                  <w:spacing w:before="0" w:line="240" w:lineRule="auto"/>
                                  <w:ind w:firstLine="562"/>
                                  <w:jc w:val="center"/>
                                  <w:rPr>
                                    <w:b/>
                                    <w:sz w:val="32"/>
                                    <w:szCs w:val="32"/>
                                  </w:rPr>
                                </w:pPr>
                                <w:r w:rsidRPr="00484E67">
                                  <w:rPr>
                                    <w:b/>
                                    <w:sz w:val="32"/>
                                    <w:szCs w:val="32"/>
                                  </w:rPr>
                                  <w:t>BỘ CÔNG THƯƠNG</w:t>
                                </w:r>
                              </w:p>
                              <w:p w:rsidR="004C06CB" w:rsidRPr="00484E67" w:rsidRDefault="004C06CB"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4C06CB" w:rsidRPr="00484E67" w:rsidRDefault="004C06CB" w:rsidP="00484E67">
                          <w:pPr>
                            <w:spacing w:before="0" w:line="240" w:lineRule="auto"/>
                            <w:ind w:firstLine="562"/>
                            <w:jc w:val="center"/>
                            <w:rPr>
                              <w:b/>
                              <w:sz w:val="32"/>
                              <w:szCs w:val="32"/>
                            </w:rPr>
                          </w:pPr>
                          <w:r w:rsidRPr="00484E67">
                            <w:rPr>
                              <w:b/>
                              <w:sz w:val="32"/>
                              <w:szCs w:val="32"/>
                            </w:rPr>
                            <w:t>BỘ CÔNG THƯƠNG</w:t>
                          </w:r>
                        </w:p>
                        <w:p w:rsidR="004C06CB" w:rsidRPr="00484E67" w:rsidRDefault="004C06CB"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D7AD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w:t>
              </w:r>
              <w:r w:rsidR="00890157" w:rsidRPr="00B72142">
                <w:rPr>
                  <w:rFonts w:asciiTheme="majorHAnsi" w:eastAsiaTheme="majorEastAsia" w:hAnsiTheme="majorHAnsi" w:cstheme="majorBidi"/>
                  <w:b/>
                  <w:caps/>
                  <w:color w:val="365F91" w:themeColor="accent1" w:themeShade="BF"/>
                  <w:sz w:val="72"/>
                  <w:szCs w:val="72"/>
                </w:rPr>
                <w:t xml:space="preserve">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4C06CB">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4C06CB">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4C06CB">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4C06CB">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4C06CB">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4C06CB">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4C06CB">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4C06CB">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4C06CB">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4C06CB">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4C06CB">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4C06CB">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4C06CB">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4C06CB">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4C06CB">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4C06CB">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4C06CB">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4C06CB">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4C06CB">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4C06CB">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4C06CB">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4C06CB">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4C06CB">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4C06CB">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4C06CB">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4C06CB">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4C06CB">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4C06CB">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4C06CB">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Error! Bookmark not defined.</w:t>
        </w:r>
        <w:r w:rsidR="004C1D6A">
          <w:rPr>
            <w:noProof/>
            <w:webHidden/>
          </w:rPr>
          <w:fldChar w:fldCharType="end"/>
        </w:r>
      </w:hyperlink>
    </w:p>
    <w:p w:rsidR="004C1D6A" w:rsidRDefault="004C06CB">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4C06CB">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4C06CB">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4C06CB">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4C06CB">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4C06CB">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BD2B13" w:rsidRDefault="00BD2B13" w:rsidP="00BD2B13">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Vậy quản lý tài chính như thế nào là hợp lý? 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chung khiến sinh viên khó chọn lựa và sử dụng phù hợp theo nhu cầu chi tiêu. Vì vậy việc ra đời một ứng dụng quản lý tài chính dành riêng cho đối tượng sinh viên là tất yếu.</w:t>
      </w:r>
    </w:p>
    <w:p w:rsidR="00EA395D" w:rsidRPr="00345909"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 giúp người thực hiện có thể kiểm soát chi phí và có </w:t>
      </w:r>
      <w:r w:rsidRPr="00EA395D">
        <w:lastRenderedPageBreak/>
        <w:t>thể tiết kiệm dài hạn, sử dụng tiền để phát triển bản thân và nuôi dưỡng dòng tiền của mình.</w:t>
      </w:r>
    </w:p>
    <w:p w:rsidR="00A65EB7" w:rsidRPr="004563FE" w:rsidRDefault="00A65EB7" w:rsidP="00BB0637">
      <w:pPr>
        <w:pStyle w:val="Heading2"/>
      </w:pPr>
      <w:bookmarkStart w:id="11" w:name="_Toc398987985"/>
      <w:r w:rsidRPr="004563FE">
        <w:t>Mục tiêu</w:t>
      </w:r>
      <w:r w:rsidR="00BB0637">
        <w:t xml:space="preserve"> đề tài</w:t>
      </w:r>
      <w:bookmarkEnd w:id="11"/>
    </w:p>
    <w:p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2" w:name="_Toc398987986"/>
      <w:r>
        <w:t>Phạm vi đề tài</w:t>
      </w:r>
      <w:bookmarkEnd w:id="12"/>
    </w:p>
    <w:p w:rsidR="00A65EB7" w:rsidRPr="004563FE" w:rsidRDefault="00A65EB7" w:rsidP="00F20A64">
      <w:r>
        <w:t>Sinh viên trình bày nội dung chính</w:t>
      </w:r>
      <w:r w:rsidR="0060062A">
        <w:t>, phạm vi</w:t>
      </w:r>
      <w:r>
        <w:t xml:space="preserve"> cần nghiên cứu để đạt được mục tiêu đã đặt ra. </w:t>
      </w:r>
    </w:p>
    <w:p w:rsidR="00A65EB7" w:rsidRPr="004563FE" w:rsidRDefault="008D201A" w:rsidP="00BB0637">
      <w:pPr>
        <w:pStyle w:val="Heading2"/>
      </w:pPr>
      <w:bookmarkStart w:id="13" w:name="_Toc398987987"/>
      <w:r>
        <w:t>Mô tả y</w:t>
      </w:r>
      <w:r w:rsidR="00BB0637">
        <w:t>êu cầu chức năng</w:t>
      </w:r>
      <w:bookmarkEnd w:id="13"/>
    </w:p>
    <w:p w:rsidR="00892B65" w:rsidRDefault="00892B65" w:rsidP="00892B65">
      <w:r>
        <w:rPr>
          <w:b/>
        </w:rPr>
        <w:t>Đăng nhập</w:t>
      </w:r>
    </w:p>
    <w:p w:rsidR="00892B65" w:rsidRDefault="00892B65" w:rsidP="00892B65">
      <w:r w:rsidRPr="00122B36">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w:t>
      </w:r>
      <w:r w:rsidR="00822D2D">
        <w:lastRenderedPageBreak/>
        <w:t xml:space="preserve">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w:t>
      </w:r>
      <w:r w:rsidR="001F5A24">
        <w:t>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Đối với các khoản định kỳ theo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t>Hệ thống sẽ thông báo nhắc nhớ người dùng nhập liệu thu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38091C" w:rsidP="00350D17">
      <w:pPr>
        <w:jc w:val="left"/>
        <w:rPr>
          <w:b/>
        </w:rPr>
      </w:pPr>
      <w:r w:rsidRPr="0038091C">
        <w:rPr>
          <w:b/>
        </w:rPr>
        <w:t>Lập kế hoạch chi tiêu</w:t>
      </w:r>
    </w:p>
    <w:p w:rsidR="0038091C" w:rsidRDefault="0038091C" w:rsidP="0038091C">
      <w:r>
        <w:t xml:space="preserve">Ứng dụng hỗ trợ người dùng lên kế hoạch chi tiêu cho một ngày cụ thể, hoặc kế hoạch chi tiêu trong tháng. Người dùng có thể thêm kế hoạch mới hoặc thay đổi kế hoạch, xóa kế hoạch đã có. </w:t>
      </w:r>
      <w:r w:rsidR="00BF3EB4">
        <w:t>Hệ thống sẽ hiển thị thông báo nhắc nhở nếu người dùng chi tiêu vượt quá kế hoạch.</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lastRenderedPageBreak/>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4" w:name="_Toc398987988"/>
      <w:bookmarkEnd w:id="2"/>
      <w:r>
        <w:t>: CƠ SỞ LÝ THUYẾT</w:t>
      </w:r>
      <w:bookmarkEnd w:id="14"/>
    </w:p>
    <w:p w:rsidR="003510E3" w:rsidRDefault="004E4DE8" w:rsidP="00A16910">
      <w:pPr>
        <w:pStyle w:val="Heading2"/>
      </w:pPr>
      <w:r>
        <w:t xml:space="preserve">Khảo sát </w:t>
      </w:r>
      <w:r w:rsidR="0004453B">
        <w:t>về một số ứng dụng quản lý tài chính</w:t>
      </w:r>
    </w:p>
    <w:p w:rsidR="0004453B" w:rsidRPr="0004453B" w:rsidRDefault="0004453B" w:rsidP="0004453B">
      <w:pPr>
        <w:pStyle w:val="Heading2"/>
      </w:pPr>
      <w:r>
        <w:t>Phương pháp quản lý tài chính</w:t>
      </w:r>
      <w:r w:rsidR="003D2805">
        <w:t xml:space="preserve"> JARS</w:t>
      </w:r>
    </w:p>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5" w:name="_Toc398987992"/>
      <w:bookmarkStart w:id="16" w:name="_Toc169424247"/>
      <w:r>
        <w:lastRenderedPageBreak/>
        <w:t>: PHÂN TÍCH</w:t>
      </w:r>
      <w:bookmarkEnd w:id="15"/>
      <w:r w:rsidR="006F7F72">
        <w:t xml:space="preserve"> </w:t>
      </w:r>
    </w:p>
    <w:bookmarkEnd w:id="16"/>
    <w:p w:rsidR="00BF28D1" w:rsidRDefault="009952F6" w:rsidP="001A08FA">
      <w:pPr>
        <w:pStyle w:val="Heading2"/>
      </w:pPr>
      <w:r>
        <w:t>Tổng quan ứng dụng</w:t>
      </w:r>
    </w:p>
    <w:p w:rsidR="009D42F0" w:rsidRPr="009D42F0" w:rsidRDefault="00102536" w:rsidP="00E049F9">
      <w:pPr>
        <w:pStyle w:val="Heading3"/>
      </w:pPr>
      <w:r w:rsidRPr="009203A7">
        <w:rPr>
          <w:noProof/>
        </w:rPr>
        <w:lastRenderedPageBreak/>
        <w:drawing>
          <wp:anchor distT="0" distB="0" distL="114300" distR="114300" simplePos="0" relativeHeight="251667456" behindDoc="0" locked="0" layoutInCell="1" allowOverlap="1" wp14:anchorId="246D753A" wp14:editId="16370518">
            <wp:simplePos x="0" y="0"/>
            <wp:positionH relativeFrom="margin">
              <wp:posOffset>140335</wp:posOffset>
            </wp:positionH>
            <wp:positionV relativeFrom="paragraph">
              <wp:posOffset>222885</wp:posOffset>
            </wp:positionV>
            <wp:extent cx="5747385" cy="8199755"/>
            <wp:effectExtent l="0" t="0" r="571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7385" cy="8199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46A7">
        <w:t>Mô hình use case</w:t>
      </w:r>
    </w:p>
    <w:p w:rsidR="002B46A7" w:rsidRDefault="002B46A7" w:rsidP="002B46A7">
      <w:pPr>
        <w:pStyle w:val="Heading3"/>
      </w:pPr>
      <w:r>
        <w:lastRenderedPageBreak/>
        <w:t>Mô hình lớp</w:t>
      </w:r>
    </w:p>
    <w:p w:rsidR="00286F5F" w:rsidRPr="00286F5F" w:rsidRDefault="00286F5F" w:rsidP="00286F5F"/>
    <w:p w:rsidR="002B46A7" w:rsidRDefault="002B46A7" w:rsidP="002B46A7">
      <w:pPr>
        <w:pStyle w:val="Heading3"/>
      </w:pPr>
      <w:r>
        <w:t>Một số giao diện chính của phần mềm</w:t>
      </w:r>
    </w:p>
    <w:p w:rsidR="004C6A84" w:rsidRPr="004C6A84" w:rsidRDefault="004C6A84" w:rsidP="00286F5F">
      <w:pPr>
        <w:ind w:left="576" w:firstLine="0"/>
      </w:pPr>
    </w:p>
    <w:p w:rsidR="001A08FA" w:rsidRDefault="00DF7E7F" w:rsidP="001A08FA">
      <w:pPr>
        <w:pStyle w:val="Heading2"/>
      </w:pPr>
      <w:r>
        <w:t>Mô tả use case</w:t>
      </w:r>
    </w:p>
    <w:p w:rsidR="001A08FA" w:rsidRDefault="00DF7E7F" w:rsidP="001A08FA">
      <w:pPr>
        <w:pStyle w:val="Heading3"/>
      </w:pPr>
      <w:r>
        <w:t xml:space="preserve">Use case </w:t>
      </w:r>
      <w:r w:rsidR="00102536">
        <w:t>UC01_</w:t>
      </w:r>
      <w:r w:rsidR="00707315">
        <w:t>DangNhap</w:t>
      </w:r>
    </w:p>
    <w:tbl>
      <w:tblPr>
        <w:tblStyle w:val="TableGrid"/>
        <w:tblW w:w="9355" w:type="dxa"/>
        <w:tblLook w:val="04A0" w:firstRow="1" w:lastRow="0" w:firstColumn="1" w:lastColumn="0" w:noHBand="0" w:noVBand="1"/>
      </w:tblPr>
      <w:tblGrid>
        <w:gridCol w:w="1705"/>
        <w:gridCol w:w="3825"/>
        <w:gridCol w:w="3825"/>
      </w:tblGrid>
      <w:tr w:rsidR="00733E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D95FFB" w:rsidP="004C06CB">
            <w:pPr>
              <w:spacing w:line="240" w:lineRule="auto"/>
              <w:ind w:left="405" w:firstLine="0"/>
              <w:rPr>
                <w:b/>
                <w:szCs w:val="26"/>
              </w:rPr>
            </w:pPr>
            <w:r w:rsidRPr="00D95FFB">
              <w:rPr>
                <w:b/>
                <w:szCs w:val="26"/>
              </w:rPr>
              <w:t>UC01_DangNhap</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95FFB" w:rsidP="004C06CB">
            <w:pPr>
              <w:spacing w:line="240" w:lineRule="auto"/>
              <w:ind w:left="405" w:firstLine="0"/>
              <w:rPr>
                <w:szCs w:val="26"/>
              </w:rPr>
            </w:pPr>
            <w:r>
              <w:rPr>
                <w:szCs w:val="26"/>
              </w:rPr>
              <w:t xml:space="preserve">Xác thực thông tin người dùng và điều hướng truy cập vào đúng tài khoản. </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đăng nhập với tài khoản hợp lệ và truy cập vào tài khoản quản lý chi tiêu cá nhân của 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đã có tài khoản và mở ứng dụng để đăng nhập vào hệ thống</w:t>
            </w:r>
            <w:r w:rsidR="00A329C3">
              <w:rPr>
                <w:szCs w:val="26"/>
              </w:rPr>
              <w:t>.</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4C06CB">
            <w:pPr>
              <w:spacing w:line="240" w:lineRule="auto"/>
              <w:ind w:left="405" w:firstLine="0"/>
              <w:rPr>
                <w:szCs w:val="26"/>
              </w:rPr>
            </w:pPr>
            <w:r>
              <w:rPr>
                <w:szCs w:val="26"/>
              </w:rPr>
              <w:t>Hệ thống hiển thị giao diện chính của ứng dụng chưa thông tin ngân sách của người dùng.</w:t>
            </w:r>
          </w:p>
        </w:tc>
      </w:tr>
      <w:tr w:rsidR="00733E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HeThong</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FA1265" w:rsidP="00000B55">
            <w:pPr>
              <w:pStyle w:val="ListParagraph"/>
              <w:numPr>
                <w:ilvl w:val="0"/>
                <w:numId w:val="4"/>
              </w:numPr>
              <w:spacing w:line="240" w:lineRule="auto"/>
              <w:rPr>
                <w:szCs w:val="26"/>
              </w:rPr>
            </w:pPr>
            <w:r>
              <w:rPr>
                <w:szCs w:val="26"/>
              </w:rPr>
              <w:t>a</w:t>
            </w:r>
            <w:bookmarkStart w:id="17" w:name="_GoBack"/>
            <w:bookmarkEnd w:id="17"/>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000B55">
            <w:pPr>
              <w:pStyle w:val="ListParagraph"/>
              <w:numPr>
                <w:ilvl w:val="0"/>
                <w:numId w:val="4"/>
              </w:numPr>
              <w:spacing w:line="240" w:lineRule="auto"/>
              <w:rPr>
                <w:szCs w:val="26"/>
              </w:rPr>
            </w:pP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000B55">
            <w:pPr>
              <w:pStyle w:val="ListParagraph"/>
              <w:numPr>
                <w:ilvl w:val="0"/>
                <w:numId w:val="4"/>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Default="00733E8F" w:rsidP="004C06CB">
            <w:pPr>
              <w:spacing w:line="240" w:lineRule="auto"/>
              <w:ind w:left="405" w:firstLine="0"/>
              <w:rPr>
                <w:szCs w:val="26"/>
              </w:rPr>
            </w:pP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000B55">
            <w:pPr>
              <w:pStyle w:val="ListParagraph"/>
              <w:numPr>
                <w:ilvl w:val="0"/>
                <w:numId w:val="4"/>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000B55">
            <w:pPr>
              <w:pStyle w:val="ListParagraph"/>
              <w:numPr>
                <w:ilvl w:val="0"/>
                <w:numId w:val="4"/>
              </w:numPr>
              <w:spacing w:line="240" w:lineRule="auto"/>
              <w:rPr>
                <w:szCs w:val="26"/>
              </w:rPr>
            </w:pPr>
          </w:p>
        </w:tc>
      </w:tr>
      <w:tr w:rsidR="00733E8F"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Default="00733E8F"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000B55">
            <w:pPr>
              <w:pStyle w:val="ListParagraph"/>
              <w:numPr>
                <w:ilvl w:val="0"/>
                <w:numId w:val="4"/>
              </w:numPr>
              <w:spacing w:line="240" w:lineRule="auto"/>
              <w:rPr>
                <w:szCs w:val="26"/>
              </w:rPr>
            </w:pP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733E8F" w:rsidP="004C06CB">
            <w:pPr>
              <w:keepNext/>
              <w:spacing w:line="240" w:lineRule="auto"/>
              <w:ind w:left="405" w:firstLine="0"/>
              <w:rPr>
                <w:szCs w:val="26"/>
              </w:rPr>
            </w:pPr>
          </w:p>
        </w:tc>
      </w:tr>
    </w:tbl>
    <w:p w:rsidR="00733E8F" w:rsidRPr="00733E8F" w:rsidRDefault="00733E8F" w:rsidP="00733E8F"/>
    <w:p w:rsidR="001A08FA" w:rsidRDefault="00A30499" w:rsidP="001A08FA">
      <w:pPr>
        <w:pStyle w:val="Heading3"/>
      </w:pPr>
      <w:r>
        <w:t xml:space="preserve">Use case </w:t>
      </w:r>
      <w:r w:rsidR="00102536">
        <w:t>UC02_</w:t>
      </w:r>
      <w:r>
        <w:t>ThietLap</w:t>
      </w:r>
      <w:r w:rsidR="00102536">
        <w:t>CacHuTien</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5"/>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5"/>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5"/>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5"/>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5"/>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5"/>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102536" w:rsidRDefault="00102536" w:rsidP="00733E8F">
      <w:pPr>
        <w:pStyle w:val="Heading3"/>
      </w:pPr>
      <w:r>
        <w:t>Use case UC03_QuanLyGhiNhanThuChi</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6"/>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6"/>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6"/>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6"/>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6"/>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6"/>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102536" w:rsidRDefault="00102536" w:rsidP="00733E8F">
      <w:pPr>
        <w:pStyle w:val="Heading3"/>
      </w:pPr>
      <w:r>
        <w:t>Use case UC03.1_GhiNhanChiTieu</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lastRenderedPageBreak/>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7"/>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7"/>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7"/>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7"/>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7"/>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7"/>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102536" w:rsidRDefault="00102536" w:rsidP="00733E8F">
      <w:pPr>
        <w:pStyle w:val="Heading3"/>
      </w:pPr>
      <w:r>
        <w:t>Use case UC03.2_GhiNhanThuNhap</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8"/>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8"/>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8"/>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8"/>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8"/>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8"/>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102536" w:rsidRDefault="00102536" w:rsidP="00733E8F">
      <w:pPr>
        <w:pStyle w:val="Heading3"/>
      </w:pPr>
      <w:r>
        <w:t>Use case UC03.2.a_GhiNhanThuNhap</w:t>
      </w:r>
      <w:r w:rsidR="00142C8C">
        <w:t>ChoHu</w:t>
      </w:r>
      <w:r>
        <w:t>TuyChon</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9"/>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9"/>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9"/>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9"/>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9"/>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9"/>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102536" w:rsidRDefault="00102536" w:rsidP="00733E8F">
      <w:pPr>
        <w:pStyle w:val="Heading3"/>
      </w:pPr>
      <w:r>
        <w:t>Use case UC03.2.b_GhiNhanThuChiChoTatCaHu</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0"/>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0"/>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0"/>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0"/>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0"/>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0"/>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142C8C" w:rsidRDefault="00142C8C" w:rsidP="00733E8F">
      <w:pPr>
        <w:pStyle w:val="Heading3"/>
      </w:pPr>
      <w:r>
        <w:t>Use case UC03.3_SuaGiaoDich</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1"/>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1"/>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1"/>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1"/>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1"/>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1"/>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142C8C" w:rsidRDefault="00142C8C" w:rsidP="00733E8F">
      <w:pPr>
        <w:pStyle w:val="Heading3"/>
      </w:pPr>
      <w:r>
        <w:t>Use case UC03.4_XoaGiaoDich</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2"/>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2"/>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2"/>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2"/>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2"/>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2"/>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142C8C" w:rsidRDefault="00142C8C" w:rsidP="00733E8F">
      <w:pPr>
        <w:pStyle w:val="Heading3"/>
      </w:pPr>
      <w:r>
        <w:t>Use case UC03.5_XemGiaoDich</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3"/>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3"/>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3"/>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3"/>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3"/>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3"/>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FC31ED" w:rsidRDefault="00FC31ED" w:rsidP="00733E8F">
      <w:pPr>
        <w:pStyle w:val="Heading3"/>
      </w:pPr>
      <w:r>
        <w:t>Use case UC03.5_XemGiaoDichTheoNgay</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4"/>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4"/>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4"/>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4"/>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4"/>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4"/>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FC31ED" w:rsidRDefault="00FC31ED" w:rsidP="00733E8F">
      <w:pPr>
        <w:pStyle w:val="Heading3"/>
      </w:pPr>
      <w:r>
        <w:t>Use case UC03.5_XemGiaoDichTheoThang</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5"/>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5"/>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5"/>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5"/>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5"/>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5"/>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FC31ED" w:rsidRDefault="00FC31ED" w:rsidP="00733E8F">
      <w:pPr>
        <w:pStyle w:val="Heading3"/>
      </w:pPr>
      <w:r>
        <w:t>Use case UC03.6_XemHanMucChiTieuTrungBinh</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6"/>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6"/>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6"/>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6"/>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6"/>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6"/>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FC31ED" w:rsidRDefault="00FC31ED" w:rsidP="00733E8F">
      <w:pPr>
        <w:pStyle w:val="Heading3"/>
      </w:pPr>
      <w:r>
        <w:t>Use case UC03.7_ThietLapChiTieuDinhKy</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7"/>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7"/>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7"/>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7"/>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7"/>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7"/>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FC31ED" w:rsidRDefault="00FC31ED" w:rsidP="00733E8F">
      <w:pPr>
        <w:pStyle w:val="Heading3"/>
      </w:pPr>
      <w:r>
        <w:t>Use case UC03.7.a_LapThuChiTheoNam</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8"/>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8"/>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8"/>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8"/>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8"/>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8"/>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FC31ED" w:rsidRDefault="00FC31ED" w:rsidP="00733E8F">
      <w:pPr>
        <w:pStyle w:val="Heading3"/>
      </w:pPr>
      <w:r>
        <w:lastRenderedPageBreak/>
        <w:t>Use case UC03.7.b_LapThuChiTheoNgay</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9"/>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9"/>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9"/>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9"/>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9"/>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19"/>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FC31ED" w:rsidRDefault="00FC31ED" w:rsidP="00733E8F">
      <w:pPr>
        <w:pStyle w:val="Heading3"/>
      </w:pPr>
      <w:r>
        <w:t>Use case UC03.7.c_LapThuChiTheoThang</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0"/>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0"/>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0"/>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0"/>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0"/>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0"/>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FC31ED" w:rsidRDefault="00FC31ED" w:rsidP="00733E8F">
      <w:pPr>
        <w:pStyle w:val="Heading3"/>
      </w:pPr>
      <w:r>
        <w:t>Use case UC04_LapKeHoachTietKiem</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1"/>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FC31ED" w:rsidRDefault="00FC31ED" w:rsidP="00733E8F">
      <w:pPr>
        <w:pStyle w:val="Heading3"/>
      </w:pPr>
      <w:r>
        <w:t>Use case UC04.1_ThemKeHoach</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2"/>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2"/>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2"/>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2"/>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2"/>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2"/>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FC31ED" w:rsidRDefault="00FC31ED" w:rsidP="00733E8F">
      <w:pPr>
        <w:pStyle w:val="Heading3"/>
      </w:pPr>
      <w:r>
        <w:t>Use case UC04.2_SuaKeHoach</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3"/>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3"/>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3"/>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3"/>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3"/>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3"/>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FC31ED" w:rsidRDefault="00FC31ED" w:rsidP="00733E8F">
      <w:pPr>
        <w:pStyle w:val="Heading3"/>
      </w:pPr>
      <w:r>
        <w:t>Use case UC04.3_XoaKeHoach</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4"/>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4"/>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4"/>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4"/>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4"/>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4"/>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FC31ED" w:rsidRDefault="00FC31ED" w:rsidP="00733E8F">
      <w:pPr>
        <w:pStyle w:val="Heading3"/>
      </w:pPr>
      <w:r>
        <w:t>Use case UC04.4_ThongBaoNhacNhoChiTieu</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5"/>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5"/>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5"/>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5"/>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5"/>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5"/>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FC31ED" w:rsidRDefault="00FC31ED" w:rsidP="00733E8F">
      <w:pPr>
        <w:pStyle w:val="Heading3"/>
      </w:pPr>
      <w:r>
        <w:t>Use case UC05_BaoCaoThongKe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6"/>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6"/>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6"/>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6"/>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6"/>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6"/>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FC31ED" w:rsidRDefault="00FC31ED" w:rsidP="00733E8F">
      <w:pPr>
        <w:pStyle w:val="Heading3"/>
      </w:pPr>
      <w:r>
        <w:t>Use case UC05.1_BaoCaoChiTieu</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7"/>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7"/>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7"/>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7"/>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7"/>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7"/>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FC31ED" w:rsidRDefault="00FC31ED" w:rsidP="00733E8F">
      <w:pPr>
        <w:pStyle w:val="Heading3"/>
      </w:pPr>
      <w:r>
        <w:t>Use case UC05.2_BaoCaoThuNhap</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szCs w:val="26"/>
              </w:rPr>
            </w:pP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8"/>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8"/>
              </w:numPr>
              <w:spacing w:line="240" w:lineRule="auto"/>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8"/>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8"/>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8"/>
              </w:numPr>
              <w:spacing w:line="240" w:lineRule="auto"/>
              <w:rPr>
                <w:szCs w:val="26"/>
              </w:rPr>
            </w:pP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000B55">
            <w:pPr>
              <w:pStyle w:val="ListParagraph"/>
              <w:numPr>
                <w:ilvl w:val="0"/>
                <w:numId w:val="28"/>
              </w:numPr>
              <w:spacing w:line="240" w:lineRule="auto"/>
              <w:rPr>
                <w:szCs w:val="26"/>
              </w:rPr>
            </w:pP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F128A" w:rsidP="004C06CB">
            <w:pPr>
              <w:keepNext/>
              <w:spacing w:line="240" w:lineRule="auto"/>
              <w:ind w:left="405" w:firstLine="0"/>
              <w:rPr>
                <w:szCs w:val="26"/>
              </w:rPr>
            </w:pPr>
          </w:p>
        </w:tc>
      </w:tr>
    </w:tbl>
    <w:p w:rsidR="002F128A" w:rsidRPr="002F128A" w:rsidRDefault="002F128A" w:rsidP="002F128A"/>
    <w:p w:rsidR="00E800F6" w:rsidRDefault="00E800F6" w:rsidP="00FC31ED">
      <w:pPr>
        <w:ind w:firstLine="0"/>
      </w:pPr>
    </w:p>
    <w:p w:rsidR="00B723AC" w:rsidRDefault="00B723AC" w:rsidP="00585F4E"/>
    <w:p w:rsidR="00BB71A4" w:rsidRDefault="00BB71A4" w:rsidP="00585F4E">
      <w:pPr>
        <w:sectPr w:rsidR="00BB71A4"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18" w:name="_Toc398987999"/>
      <w:r>
        <w:lastRenderedPageBreak/>
        <w:t>:</w:t>
      </w:r>
      <w:bookmarkStart w:id="19" w:name="_Toc169424250"/>
      <w:r>
        <w:t xml:space="preserve"> </w:t>
      </w:r>
      <w:r w:rsidR="0007352A">
        <w:t xml:space="preserve">THIẾT KẾ VÀ </w:t>
      </w:r>
      <w:bookmarkEnd w:id="19"/>
      <w:r>
        <w:t>HIỆN THỰC</w:t>
      </w:r>
      <w:bookmarkEnd w:id="18"/>
    </w:p>
    <w:p w:rsidR="00535CEF" w:rsidRPr="00535CEF" w:rsidRDefault="00535CEF" w:rsidP="00535CEF">
      <w:r>
        <w:t>Chương này sinh viên trình bày quá trình thiết kế, thử nghiệm và hiện thực hệ thống hoặc bài toán.</w:t>
      </w:r>
    </w:p>
    <w:p w:rsidR="001A08FA" w:rsidRPr="00A16910" w:rsidRDefault="001A08FA" w:rsidP="002D6ECA">
      <w:pPr>
        <w:pStyle w:val="Heading2"/>
      </w:pPr>
      <w:bookmarkStart w:id="20" w:name="_Toc398988000"/>
      <w:r>
        <w:t>Tiêu đề mục</w:t>
      </w:r>
      <w:bookmarkEnd w:id="20"/>
    </w:p>
    <w:p w:rsidR="001A08FA" w:rsidRPr="00A16910" w:rsidRDefault="001A08FA" w:rsidP="001A08FA">
      <w:pPr>
        <w:pStyle w:val="Heading3"/>
      </w:pPr>
      <w:bookmarkStart w:id="21" w:name="_Toc398988001"/>
      <w:r>
        <w:t>Tiêu đề tiểu mục</w:t>
      </w:r>
      <w:bookmarkEnd w:id="21"/>
    </w:p>
    <w:p w:rsidR="001A08FA" w:rsidRPr="00A16910" w:rsidRDefault="00510BA3" w:rsidP="00585F4E">
      <w:r>
        <w:t>Nội dung tiểu  mục</w:t>
      </w:r>
    </w:p>
    <w:p w:rsidR="001A08FA" w:rsidRPr="00A16910" w:rsidRDefault="001A08FA" w:rsidP="001A08FA">
      <w:pPr>
        <w:pStyle w:val="Heading3"/>
      </w:pPr>
      <w:bookmarkStart w:id="22" w:name="_Toc398988002"/>
      <w:r>
        <w:t>Tiêu đề tiểu mục</w:t>
      </w:r>
      <w:bookmarkEnd w:id="22"/>
    </w:p>
    <w:p w:rsidR="001A08FA" w:rsidRDefault="00510BA3" w:rsidP="00585F4E">
      <w:r>
        <w:t>Nội dung tiểu  mục</w:t>
      </w:r>
    </w:p>
    <w:p w:rsidR="001A08FA" w:rsidRDefault="001A08FA" w:rsidP="001A08FA">
      <w:pPr>
        <w:pStyle w:val="Heading2"/>
      </w:pPr>
      <w:bookmarkStart w:id="23" w:name="_Toc398988003"/>
      <w:r>
        <w:t>Tiêu đề mục</w:t>
      </w:r>
      <w:bookmarkEnd w:id="23"/>
    </w:p>
    <w:p w:rsidR="001A08FA" w:rsidRPr="00A16910" w:rsidRDefault="001A08FA" w:rsidP="001A08FA">
      <w:pPr>
        <w:pStyle w:val="Heading3"/>
      </w:pPr>
      <w:bookmarkStart w:id="24" w:name="_Toc398988004"/>
      <w:r>
        <w:t>Tiêu đề tiểu mục</w:t>
      </w:r>
      <w:bookmarkEnd w:id="24"/>
    </w:p>
    <w:p w:rsidR="001A08FA" w:rsidRPr="00A16910" w:rsidRDefault="00510BA3" w:rsidP="00585F4E">
      <w:r>
        <w:t>Nội dung tiểu  mục</w:t>
      </w:r>
    </w:p>
    <w:p w:rsidR="001A08FA" w:rsidRPr="00A16910" w:rsidRDefault="001A08FA" w:rsidP="001A08FA">
      <w:pPr>
        <w:pStyle w:val="Heading3"/>
      </w:pPr>
      <w:bookmarkStart w:id="25" w:name="_Toc398988005"/>
      <w:r>
        <w:t>Tiêu đề tiểu mục</w:t>
      </w:r>
      <w:bookmarkEnd w:id="25"/>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6" w:name="_Toc169424253"/>
      <w:bookmarkStart w:id="27" w:name="_Toc398988006"/>
      <w:r>
        <w:lastRenderedPageBreak/>
        <w:t>:</w:t>
      </w:r>
      <w:r w:rsidR="008D201A" w:rsidRPr="000B6FBD">
        <w:t xml:space="preserve"> </w:t>
      </w:r>
      <w:r w:rsidR="0007352A" w:rsidRPr="000B6FBD">
        <w:t>KẾT LUẬN</w:t>
      </w:r>
      <w:bookmarkEnd w:id="26"/>
      <w:bookmarkEnd w:id="27"/>
    </w:p>
    <w:p w:rsidR="00EA6798" w:rsidRDefault="00EA6798" w:rsidP="000B6FBD">
      <w:pPr>
        <w:pStyle w:val="Heading2"/>
      </w:pPr>
      <w:bookmarkStart w:id="28" w:name="_Toc398988007"/>
      <w:r>
        <w:t>Kết quả đạt được</w:t>
      </w:r>
      <w:bookmarkEnd w:id="28"/>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9" w:name="_Toc398988009"/>
      <w:r>
        <w:t>Hướng phát triển</w:t>
      </w:r>
      <w:bookmarkEnd w:id="29"/>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30" w:name="_Toc169424254"/>
      <w:bookmarkStart w:id="31" w:name="_Toc398988010"/>
    </w:p>
    <w:p w:rsidR="00BB71A4" w:rsidRDefault="0007352A" w:rsidP="006A4FFB">
      <w:pPr>
        <w:pStyle w:val="Heading1"/>
        <w:numPr>
          <w:ilvl w:val="0"/>
          <w:numId w:val="0"/>
        </w:numPr>
      </w:pPr>
      <w:r>
        <w:t>TÀI LIỆU THAM KHẢO</w:t>
      </w:r>
      <w:bookmarkEnd w:id="30"/>
      <w:bookmarkEnd w:id="31"/>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18"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32" w:name="_Toc169424255"/>
      <w:bookmarkStart w:id="33" w:name="_Toc398988011"/>
      <w:r>
        <w:lastRenderedPageBreak/>
        <w:t>PHỤ LỤC</w:t>
      </w:r>
      <w:bookmarkEnd w:id="32"/>
      <w:bookmarkEnd w:id="33"/>
    </w:p>
    <w:p w:rsidR="00EA7CFA" w:rsidRPr="00EA7CFA" w:rsidRDefault="00EA7CFA" w:rsidP="00EA7CFA"/>
    <w:sectPr w:rsidR="00EA7CFA" w:rsidRPr="00EA7CFA" w:rsidSect="009165B5">
      <w:headerReference w:type="even" r:id="rId19"/>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6D3" w:rsidRDefault="002746D3">
      <w:r>
        <w:separator/>
      </w:r>
    </w:p>
    <w:p w:rsidR="002746D3" w:rsidRDefault="002746D3"/>
  </w:endnote>
  <w:endnote w:type="continuationSeparator" w:id="0">
    <w:p w:rsidR="002746D3" w:rsidRDefault="002746D3">
      <w:r>
        <w:continuationSeparator/>
      </w:r>
    </w:p>
    <w:p w:rsidR="002746D3" w:rsidRDefault="00274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6CB" w:rsidRDefault="004C06CB"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C06CB" w:rsidRDefault="004C06CB"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4C06CB" w:rsidTr="009165B5">
      <w:tc>
        <w:tcPr>
          <w:tcW w:w="2979" w:type="dxa"/>
          <w:shd w:val="clear" w:color="auto" w:fill="FAFAFA"/>
        </w:tcPr>
        <w:p w:rsidR="004C06CB" w:rsidRPr="009165B5" w:rsidRDefault="004C06CB"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4C06CB" w:rsidRPr="00B57E92" w:rsidRDefault="004C06CB"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FA1265">
            <w:rPr>
              <w:rStyle w:val="PageNumber"/>
              <w:noProof/>
              <w:sz w:val="24"/>
            </w:rPr>
            <w:t>12</w:t>
          </w:r>
          <w:r w:rsidRPr="00B57E92">
            <w:rPr>
              <w:rStyle w:val="PageNumber"/>
              <w:sz w:val="24"/>
            </w:rPr>
            <w:fldChar w:fldCharType="end"/>
          </w:r>
        </w:p>
      </w:tc>
      <w:tc>
        <w:tcPr>
          <w:tcW w:w="2962" w:type="dxa"/>
          <w:shd w:val="clear" w:color="auto" w:fill="FAFAFA"/>
        </w:tcPr>
        <w:p w:rsidR="004C06CB" w:rsidRPr="00570EF4" w:rsidRDefault="004C06CB"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4C06CB" w:rsidRDefault="004C06CB"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6D3" w:rsidRDefault="002746D3">
      <w:r>
        <w:separator/>
      </w:r>
    </w:p>
    <w:p w:rsidR="002746D3" w:rsidRDefault="002746D3"/>
  </w:footnote>
  <w:footnote w:type="continuationSeparator" w:id="0">
    <w:p w:rsidR="002746D3" w:rsidRDefault="002746D3">
      <w:r>
        <w:continuationSeparator/>
      </w:r>
    </w:p>
    <w:p w:rsidR="002746D3" w:rsidRDefault="002746D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6CB" w:rsidRDefault="004C06CB"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4C06CB" w:rsidRPr="00570EF4" w:rsidTr="009165B5">
      <w:tc>
        <w:tcPr>
          <w:tcW w:w="9004" w:type="dxa"/>
          <w:shd w:val="clear" w:color="auto" w:fill="FAFAFA"/>
        </w:tcPr>
        <w:p w:rsidR="004C06CB" w:rsidRPr="00570EF4" w:rsidRDefault="004C06CB"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4C06CB" w:rsidRPr="00162939" w:rsidRDefault="004C06CB"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6CB" w:rsidRDefault="004C06CB"/>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79D11C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15:restartNumberingAfterBreak="0">
    <w:nsid w:val="1B4D0E8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1B676D73"/>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15:restartNumberingAfterBreak="0">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15:restartNumberingAfterBreak="0">
    <w:nsid w:val="2C3470C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15:restartNumberingAfterBreak="0">
    <w:nsid w:val="383A35F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15:restartNumberingAfterBreak="0">
    <w:nsid w:val="3A965082"/>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8" w15:restartNumberingAfterBreak="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9" w15:restartNumberingAfterBreak="0">
    <w:nsid w:val="43EB572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0" w15:restartNumberingAfterBreak="0">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2"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4" w15:restartNumberingAfterBreak="0">
    <w:nsid w:val="52BF29A2"/>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15:restartNumberingAfterBreak="0">
    <w:nsid w:val="5A733ED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15:restartNumberingAfterBreak="0">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15:restartNumberingAfterBreak="0">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15:restartNumberingAfterBreak="0">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9" w15:restartNumberingAfterBreak="0">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0"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F34A3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15:restartNumberingAfterBreak="0">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3" w15:restartNumberingAfterBreak="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15:restartNumberingAfterBreak="0">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5" w15:restartNumberingAfterBreak="0">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15:restartNumberingAfterBreak="0">
    <w:nsid w:val="7B98569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7" w15:restartNumberingAfterBreak="0">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0"/>
  </w:num>
  <w:num w:numId="2">
    <w:abstractNumId w:val="12"/>
  </w:num>
  <w:num w:numId="3">
    <w:abstractNumId w:val="20"/>
  </w:num>
  <w:num w:numId="4">
    <w:abstractNumId w:val="6"/>
  </w:num>
  <w:num w:numId="5">
    <w:abstractNumId w:val="3"/>
  </w:num>
  <w:num w:numId="6">
    <w:abstractNumId w:val="2"/>
  </w:num>
  <w:num w:numId="7">
    <w:abstractNumId w:val="21"/>
  </w:num>
  <w:num w:numId="8">
    <w:abstractNumId w:val="27"/>
  </w:num>
  <w:num w:numId="9">
    <w:abstractNumId w:val="26"/>
  </w:num>
  <w:num w:numId="10">
    <w:abstractNumId w:val="14"/>
  </w:num>
  <w:num w:numId="11">
    <w:abstractNumId w:val="17"/>
  </w:num>
  <w:num w:numId="12">
    <w:abstractNumId w:val="10"/>
  </w:num>
  <w:num w:numId="13">
    <w:abstractNumId w:val="4"/>
  </w:num>
  <w:num w:numId="14">
    <w:abstractNumId w:val="15"/>
  </w:num>
  <w:num w:numId="15">
    <w:abstractNumId w:val="8"/>
  </w:num>
  <w:num w:numId="16">
    <w:abstractNumId w:val="7"/>
  </w:num>
  <w:num w:numId="17">
    <w:abstractNumId w:val="13"/>
  </w:num>
  <w:num w:numId="18">
    <w:abstractNumId w:val="9"/>
  </w:num>
  <w:num w:numId="19">
    <w:abstractNumId w:val="22"/>
  </w:num>
  <w:num w:numId="20">
    <w:abstractNumId w:val="11"/>
  </w:num>
  <w:num w:numId="21">
    <w:abstractNumId w:val="19"/>
  </w:num>
  <w:num w:numId="22">
    <w:abstractNumId w:val="5"/>
  </w:num>
  <w:num w:numId="23">
    <w:abstractNumId w:val="18"/>
  </w:num>
  <w:num w:numId="24">
    <w:abstractNumId w:val="1"/>
  </w:num>
  <w:num w:numId="25">
    <w:abstractNumId w:val="24"/>
  </w:num>
  <w:num w:numId="26">
    <w:abstractNumId w:val="25"/>
  </w:num>
  <w:num w:numId="27">
    <w:abstractNumId w:val="23"/>
  </w:num>
  <w:num w:numId="28">
    <w:abstractNumId w:val="1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qwUApwq9QywAAAA="/>
  </w:docVars>
  <w:rsids>
    <w:rsidRoot w:val="00061855"/>
    <w:rsid w:val="00000B55"/>
    <w:rsid w:val="0000420E"/>
    <w:rsid w:val="00007FA1"/>
    <w:rsid w:val="000119D1"/>
    <w:rsid w:val="00022A5C"/>
    <w:rsid w:val="00024870"/>
    <w:rsid w:val="00024F8B"/>
    <w:rsid w:val="00025E2D"/>
    <w:rsid w:val="00032E6B"/>
    <w:rsid w:val="00041E78"/>
    <w:rsid w:val="0004453B"/>
    <w:rsid w:val="00061855"/>
    <w:rsid w:val="00066454"/>
    <w:rsid w:val="00066A27"/>
    <w:rsid w:val="0007281B"/>
    <w:rsid w:val="0007352A"/>
    <w:rsid w:val="00076599"/>
    <w:rsid w:val="0008216A"/>
    <w:rsid w:val="000936DA"/>
    <w:rsid w:val="000968D4"/>
    <w:rsid w:val="000B66C0"/>
    <w:rsid w:val="000B6B71"/>
    <w:rsid w:val="000B6FBD"/>
    <w:rsid w:val="000C5F09"/>
    <w:rsid w:val="000D3391"/>
    <w:rsid w:val="000F1E18"/>
    <w:rsid w:val="00102536"/>
    <w:rsid w:val="001028A1"/>
    <w:rsid w:val="00122B36"/>
    <w:rsid w:val="00132F91"/>
    <w:rsid w:val="00133274"/>
    <w:rsid w:val="00142C8C"/>
    <w:rsid w:val="001507C8"/>
    <w:rsid w:val="00162939"/>
    <w:rsid w:val="00172D0A"/>
    <w:rsid w:val="00177B2D"/>
    <w:rsid w:val="0018354F"/>
    <w:rsid w:val="00192969"/>
    <w:rsid w:val="001A08FA"/>
    <w:rsid w:val="001C6057"/>
    <w:rsid w:val="001D0D77"/>
    <w:rsid w:val="001D730B"/>
    <w:rsid w:val="001E4630"/>
    <w:rsid w:val="001F2F0D"/>
    <w:rsid w:val="001F351F"/>
    <w:rsid w:val="001F37F5"/>
    <w:rsid w:val="001F5A24"/>
    <w:rsid w:val="00213E4E"/>
    <w:rsid w:val="002146F1"/>
    <w:rsid w:val="00222D64"/>
    <w:rsid w:val="00224391"/>
    <w:rsid w:val="002254C6"/>
    <w:rsid w:val="00227D14"/>
    <w:rsid w:val="00242CF0"/>
    <w:rsid w:val="00243BE7"/>
    <w:rsid w:val="00253413"/>
    <w:rsid w:val="00256573"/>
    <w:rsid w:val="002615FC"/>
    <w:rsid w:val="0026378F"/>
    <w:rsid w:val="00266945"/>
    <w:rsid w:val="002703A5"/>
    <w:rsid w:val="0027086F"/>
    <w:rsid w:val="00272D18"/>
    <w:rsid w:val="002746D3"/>
    <w:rsid w:val="00286F5F"/>
    <w:rsid w:val="00287838"/>
    <w:rsid w:val="00292141"/>
    <w:rsid w:val="002A3C11"/>
    <w:rsid w:val="002A76A9"/>
    <w:rsid w:val="002B46A7"/>
    <w:rsid w:val="002C16A3"/>
    <w:rsid w:val="002C3177"/>
    <w:rsid w:val="002C6164"/>
    <w:rsid w:val="002D16F4"/>
    <w:rsid w:val="002D6641"/>
    <w:rsid w:val="002D6ECA"/>
    <w:rsid w:val="002E6C36"/>
    <w:rsid w:val="002F128A"/>
    <w:rsid w:val="002F2105"/>
    <w:rsid w:val="002F5093"/>
    <w:rsid w:val="00302FDB"/>
    <w:rsid w:val="0030491F"/>
    <w:rsid w:val="00316329"/>
    <w:rsid w:val="003253EC"/>
    <w:rsid w:val="00330C64"/>
    <w:rsid w:val="00332B2A"/>
    <w:rsid w:val="00337C58"/>
    <w:rsid w:val="00341D97"/>
    <w:rsid w:val="0034391F"/>
    <w:rsid w:val="00344655"/>
    <w:rsid w:val="00345909"/>
    <w:rsid w:val="00350D17"/>
    <w:rsid w:val="003510E3"/>
    <w:rsid w:val="00352680"/>
    <w:rsid w:val="00366214"/>
    <w:rsid w:val="00367E92"/>
    <w:rsid w:val="00372545"/>
    <w:rsid w:val="0038091C"/>
    <w:rsid w:val="003918B2"/>
    <w:rsid w:val="003918DA"/>
    <w:rsid w:val="00395895"/>
    <w:rsid w:val="003A6197"/>
    <w:rsid w:val="003B30C7"/>
    <w:rsid w:val="003C1390"/>
    <w:rsid w:val="003C61EE"/>
    <w:rsid w:val="003C7DF3"/>
    <w:rsid w:val="003D25B3"/>
    <w:rsid w:val="003D2805"/>
    <w:rsid w:val="003E7AF7"/>
    <w:rsid w:val="004019CB"/>
    <w:rsid w:val="00415481"/>
    <w:rsid w:val="0041556C"/>
    <w:rsid w:val="004175BD"/>
    <w:rsid w:val="00432F7D"/>
    <w:rsid w:val="004500E2"/>
    <w:rsid w:val="00464A87"/>
    <w:rsid w:val="00466B47"/>
    <w:rsid w:val="00477BB5"/>
    <w:rsid w:val="00484E67"/>
    <w:rsid w:val="004A3046"/>
    <w:rsid w:val="004B274E"/>
    <w:rsid w:val="004B32DA"/>
    <w:rsid w:val="004B4BF6"/>
    <w:rsid w:val="004C06CB"/>
    <w:rsid w:val="004C1D6A"/>
    <w:rsid w:val="004C6A84"/>
    <w:rsid w:val="004E25D8"/>
    <w:rsid w:val="004E34D0"/>
    <w:rsid w:val="004E3C21"/>
    <w:rsid w:val="004E4DE8"/>
    <w:rsid w:val="004F2B77"/>
    <w:rsid w:val="0050292A"/>
    <w:rsid w:val="0050764E"/>
    <w:rsid w:val="00510BA3"/>
    <w:rsid w:val="00511681"/>
    <w:rsid w:val="00511C02"/>
    <w:rsid w:val="0051388A"/>
    <w:rsid w:val="0051416F"/>
    <w:rsid w:val="00520BCB"/>
    <w:rsid w:val="00526DC0"/>
    <w:rsid w:val="00535CEF"/>
    <w:rsid w:val="00540858"/>
    <w:rsid w:val="00554D3D"/>
    <w:rsid w:val="00570EF4"/>
    <w:rsid w:val="00585F4E"/>
    <w:rsid w:val="00591085"/>
    <w:rsid w:val="005921FE"/>
    <w:rsid w:val="00597ACF"/>
    <w:rsid w:val="005A01C8"/>
    <w:rsid w:val="005A2EB6"/>
    <w:rsid w:val="005A6ED1"/>
    <w:rsid w:val="005B7357"/>
    <w:rsid w:val="005C0FF2"/>
    <w:rsid w:val="005C2261"/>
    <w:rsid w:val="005C29A7"/>
    <w:rsid w:val="005C3ECE"/>
    <w:rsid w:val="005D68FF"/>
    <w:rsid w:val="005D6CF1"/>
    <w:rsid w:val="005F0488"/>
    <w:rsid w:val="0060062A"/>
    <w:rsid w:val="006022EA"/>
    <w:rsid w:val="00607962"/>
    <w:rsid w:val="006175A6"/>
    <w:rsid w:val="00620688"/>
    <w:rsid w:val="006208DA"/>
    <w:rsid w:val="00625D4A"/>
    <w:rsid w:val="00625E8F"/>
    <w:rsid w:val="006322F7"/>
    <w:rsid w:val="00632D4C"/>
    <w:rsid w:val="006354F5"/>
    <w:rsid w:val="00637F5F"/>
    <w:rsid w:val="00641168"/>
    <w:rsid w:val="00645418"/>
    <w:rsid w:val="006569E0"/>
    <w:rsid w:val="0066625C"/>
    <w:rsid w:val="006721BD"/>
    <w:rsid w:val="00674E7A"/>
    <w:rsid w:val="00686042"/>
    <w:rsid w:val="00687D1A"/>
    <w:rsid w:val="00690D36"/>
    <w:rsid w:val="0069113E"/>
    <w:rsid w:val="00691AA0"/>
    <w:rsid w:val="006924B5"/>
    <w:rsid w:val="006A4FFB"/>
    <w:rsid w:val="006A7661"/>
    <w:rsid w:val="006B1080"/>
    <w:rsid w:val="006B6CA9"/>
    <w:rsid w:val="006B6DAB"/>
    <w:rsid w:val="006C1FC6"/>
    <w:rsid w:val="006C703D"/>
    <w:rsid w:val="006C726C"/>
    <w:rsid w:val="006D1040"/>
    <w:rsid w:val="006D122E"/>
    <w:rsid w:val="006E745E"/>
    <w:rsid w:val="006F7F72"/>
    <w:rsid w:val="007030F5"/>
    <w:rsid w:val="007045B1"/>
    <w:rsid w:val="00707315"/>
    <w:rsid w:val="00714731"/>
    <w:rsid w:val="00715016"/>
    <w:rsid w:val="007236B8"/>
    <w:rsid w:val="0073001F"/>
    <w:rsid w:val="00733E8F"/>
    <w:rsid w:val="00734C2E"/>
    <w:rsid w:val="00753684"/>
    <w:rsid w:val="00760E25"/>
    <w:rsid w:val="007628BB"/>
    <w:rsid w:val="0077247B"/>
    <w:rsid w:val="00783BAE"/>
    <w:rsid w:val="00785782"/>
    <w:rsid w:val="00791320"/>
    <w:rsid w:val="00793C69"/>
    <w:rsid w:val="00796B5B"/>
    <w:rsid w:val="007A37BD"/>
    <w:rsid w:val="007A663A"/>
    <w:rsid w:val="007B2018"/>
    <w:rsid w:val="007B7E5E"/>
    <w:rsid w:val="007C28B3"/>
    <w:rsid w:val="007C67D8"/>
    <w:rsid w:val="007F0419"/>
    <w:rsid w:val="007F2F48"/>
    <w:rsid w:val="007F4BFE"/>
    <w:rsid w:val="00802482"/>
    <w:rsid w:val="00810DF3"/>
    <w:rsid w:val="00811499"/>
    <w:rsid w:val="008129E1"/>
    <w:rsid w:val="008170A6"/>
    <w:rsid w:val="00822D2D"/>
    <w:rsid w:val="00830C28"/>
    <w:rsid w:val="00832E9E"/>
    <w:rsid w:val="00833757"/>
    <w:rsid w:val="008403D8"/>
    <w:rsid w:val="00841662"/>
    <w:rsid w:val="008438DD"/>
    <w:rsid w:val="00844B3E"/>
    <w:rsid w:val="00846DB8"/>
    <w:rsid w:val="008517A7"/>
    <w:rsid w:val="008571E6"/>
    <w:rsid w:val="00863066"/>
    <w:rsid w:val="00872908"/>
    <w:rsid w:val="0087331C"/>
    <w:rsid w:val="00873E0F"/>
    <w:rsid w:val="00874002"/>
    <w:rsid w:val="00890157"/>
    <w:rsid w:val="0089077B"/>
    <w:rsid w:val="00891AE1"/>
    <w:rsid w:val="00892B65"/>
    <w:rsid w:val="008A5701"/>
    <w:rsid w:val="008C2D3B"/>
    <w:rsid w:val="008C5698"/>
    <w:rsid w:val="008C66D4"/>
    <w:rsid w:val="008D080A"/>
    <w:rsid w:val="008D201A"/>
    <w:rsid w:val="008D7AD9"/>
    <w:rsid w:val="008F3A79"/>
    <w:rsid w:val="008F6358"/>
    <w:rsid w:val="008F6806"/>
    <w:rsid w:val="009165B5"/>
    <w:rsid w:val="00916D44"/>
    <w:rsid w:val="0092047C"/>
    <w:rsid w:val="00927237"/>
    <w:rsid w:val="00932D2C"/>
    <w:rsid w:val="00934F9E"/>
    <w:rsid w:val="00941149"/>
    <w:rsid w:val="0095236D"/>
    <w:rsid w:val="00974B80"/>
    <w:rsid w:val="00976CB1"/>
    <w:rsid w:val="009775A0"/>
    <w:rsid w:val="00980CBB"/>
    <w:rsid w:val="00982FFA"/>
    <w:rsid w:val="00983CC8"/>
    <w:rsid w:val="00991BC2"/>
    <w:rsid w:val="009927CC"/>
    <w:rsid w:val="0099280A"/>
    <w:rsid w:val="009944C9"/>
    <w:rsid w:val="009952F6"/>
    <w:rsid w:val="00996DFB"/>
    <w:rsid w:val="009B5725"/>
    <w:rsid w:val="009C181C"/>
    <w:rsid w:val="009C6954"/>
    <w:rsid w:val="009C6BFA"/>
    <w:rsid w:val="009C7087"/>
    <w:rsid w:val="009D42F0"/>
    <w:rsid w:val="009E77CD"/>
    <w:rsid w:val="009E7E43"/>
    <w:rsid w:val="00A03445"/>
    <w:rsid w:val="00A12DDA"/>
    <w:rsid w:val="00A144E9"/>
    <w:rsid w:val="00A14D85"/>
    <w:rsid w:val="00A16910"/>
    <w:rsid w:val="00A30499"/>
    <w:rsid w:val="00A329C3"/>
    <w:rsid w:val="00A33BF0"/>
    <w:rsid w:val="00A33F5D"/>
    <w:rsid w:val="00A43D69"/>
    <w:rsid w:val="00A520AB"/>
    <w:rsid w:val="00A54EB5"/>
    <w:rsid w:val="00A57645"/>
    <w:rsid w:val="00A64047"/>
    <w:rsid w:val="00A65CE1"/>
    <w:rsid w:val="00A65EB7"/>
    <w:rsid w:val="00A75B8B"/>
    <w:rsid w:val="00A75E05"/>
    <w:rsid w:val="00A77777"/>
    <w:rsid w:val="00A873BC"/>
    <w:rsid w:val="00A93577"/>
    <w:rsid w:val="00AA7A10"/>
    <w:rsid w:val="00AB428E"/>
    <w:rsid w:val="00AB4446"/>
    <w:rsid w:val="00AB4DE3"/>
    <w:rsid w:val="00AC4081"/>
    <w:rsid w:val="00AD518C"/>
    <w:rsid w:val="00AE02ED"/>
    <w:rsid w:val="00AE4AA6"/>
    <w:rsid w:val="00AF66B3"/>
    <w:rsid w:val="00AF6B05"/>
    <w:rsid w:val="00B04AFA"/>
    <w:rsid w:val="00B05D24"/>
    <w:rsid w:val="00B11C20"/>
    <w:rsid w:val="00B16BC7"/>
    <w:rsid w:val="00B3755E"/>
    <w:rsid w:val="00B37CF8"/>
    <w:rsid w:val="00B41A05"/>
    <w:rsid w:val="00B43BD0"/>
    <w:rsid w:val="00B51658"/>
    <w:rsid w:val="00B57E92"/>
    <w:rsid w:val="00B61C04"/>
    <w:rsid w:val="00B65E39"/>
    <w:rsid w:val="00B673FC"/>
    <w:rsid w:val="00B72142"/>
    <w:rsid w:val="00B723AC"/>
    <w:rsid w:val="00B73F92"/>
    <w:rsid w:val="00B74273"/>
    <w:rsid w:val="00B75129"/>
    <w:rsid w:val="00B83F55"/>
    <w:rsid w:val="00B86125"/>
    <w:rsid w:val="00B8696B"/>
    <w:rsid w:val="00B86E0A"/>
    <w:rsid w:val="00BA2ABF"/>
    <w:rsid w:val="00BA6B26"/>
    <w:rsid w:val="00BA7A41"/>
    <w:rsid w:val="00BB0637"/>
    <w:rsid w:val="00BB71A4"/>
    <w:rsid w:val="00BC2CA7"/>
    <w:rsid w:val="00BD2B13"/>
    <w:rsid w:val="00BF0587"/>
    <w:rsid w:val="00BF28D1"/>
    <w:rsid w:val="00BF3EB4"/>
    <w:rsid w:val="00C02082"/>
    <w:rsid w:val="00C06CF1"/>
    <w:rsid w:val="00C075B5"/>
    <w:rsid w:val="00C11DED"/>
    <w:rsid w:val="00C15A01"/>
    <w:rsid w:val="00C1624A"/>
    <w:rsid w:val="00C1658A"/>
    <w:rsid w:val="00C20C69"/>
    <w:rsid w:val="00C24DC5"/>
    <w:rsid w:val="00C27AA3"/>
    <w:rsid w:val="00C361D5"/>
    <w:rsid w:val="00C36695"/>
    <w:rsid w:val="00C40BE3"/>
    <w:rsid w:val="00C761A1"/>
    <w:rsid w:val="00C77DD7"/>
    <w:rsid w:val="00C80DA8"/>
    <w:rsid w:val="00C84B8B"/>
    <w:rsid w:val="00C87DA0"/>
    <w:rsid w:val="00C913CC"/>
    <w:rsid w:val="00C95111"/>
    <w:rsid w:val="00CA13DD"/>
    <w:rsid w:val="00CB3A4E"/>
    <w:rsid w:val="00CB71D7"/>
    <w:rsid w:val="00CD2AA9"/>
    <w:rsid w:val="00CF0B23"/>
    <w:rsid w:val="00D00BC9"/>
    <w:rsid w:val="00D053BA"/>
    <w:rsid w:val="00D0572A"/>
    <w:rsid w:val="00D1641A"/>
    <w:rsid w:val="00D22FAE"/>
    <w:rsid w:val="00D31A6B"/>
    <w:rsid w:val="00D32707"/>
    <w:rsid w:val="00D3468F"/>
    <w:rsid w:val="00D42B53"/>
    <w:rsid w:val="00D512CC"/>
    <w:rsid w:val="00D514AE"/>
    <w:rsid w:val="00D64947"/>
    <w:rsid w:val="00D73025"/>
    <w:rsid w:val="00D738E1"/>
    <w:rsid w:val="00D84069"/>
    <w:rsid w:val="00D95FFB"/>
    <w:rsid w:val="00D9695D"/>
    <w:rsid w:val="00DA6B44"/>
    <w:rsid w:val="00DA7316"/>
    <w:rsid w:val="00DB14CF"/>
    <w:rsid w:val="00DB5FB8"/>
    <w:rsid w:val="00DB75F1"/>
    <w:rsid w:val="00DC0852"/>
    <w:rsid w:val="00DC667C"/>
    <w:rsid w:val="00DE1BC7"/>
    <w:rsid w:val="00DF50D3"/>
    <w:rsid w:val="00DF7E7F"/>
    <w:rsid w:val="00E049F9"/>
    <w:rsid w:val="00E15C52"/>
    <w:rsid w:val="00E16C6E"/>
    <w:rsid w:val="00E16E41"/>
    <w:rsid w:val="00E2207E"/>
    <w:rsid w:val="00E24C77"/>
    <w:rsid w:val="00E319E4"/>
    <w:rsid w:val="00E32350"/>
    <w:rsid w:val="00E36664"/>
    <w:rsid w:val="00E37D4D"/>
    <w:rsid w:val="00E43225"/>
    <w:rsid w:val="00E60DAD"/>
    <w:rsid w:val="00E7767D"/>
    <w:rsid w:val="00E800F6"/>
    <w:rsid w:val="00E85615"/>
    <w:rsid w:val="00E90DE9"/>
    <w:rsid w:val="00E92699"/>
    <w:rsid w:val="00E928AE"/>
    <w:rsid w:val="00EA395D"/>
    <w:rsid w:val="00EA5E23"/>
    <w:rsid w:val="00EA6798"/>
    <w:rsid w:val="00EA7CFA"/>
    <w:rsid w:val="00EB57EC"/>
    <w:rsid w:val="00EC28ED"/>
    <w:rsid w:val="00ED0400"/>
    <w:rsid w:val="00ED04CE"/>
    <w:rsid w:val="00ED6814"/>
    <w:rsid w:val="00EE2600"/>
    <w:rsid w:val="00EE71DE"/>
    <w:rsid w:val="00F00174"/>
    <w:rsid w:val="00F013CC"/>
    <w:rsid w:val="00F01804"/>
    <w:rsid w:val="00F102A9"/>
    <w:rsid w:val="00F20A64"/>
    <w:rsid w:val="00F22934"/>
    <w:rsid w:val="00F352C4"/>
    <w:rsid w:val="00F37828"/>
    <w:rsid w:val="00F409AE"/>
    <w:rsid w:val="00F40FA3"/>
    <w:rsid w:val="00F6055A"/>
    <w:rsid w:val="00F60826"/>
    <w:rsid w:val="00F658C7"/>
    <w:rsid w:val="00F7241D"/>
    <w:rsid w:val="00F84CD0"/>
    <w:rsid w:val="00F85F9D"/>
    <w:rsid w:val="00F906A3"/>
    <w:rsid w:val="00F932B6"/>
    <w:rsid w:val="00F9506E"/>
    <w:rsid w:val="00FA1265"/>
    <w:rsid w:val="00FA6BCF"/>
    <w:rsid w:val="00FB3914"/>
    <w:rsid w:val="00FC31ED"/>
    <w:rsid w:val="00FC3F49"/>
    <w:rsid w:val="00FC6B36"/>
    <w:rsid w:val="00FD1148"/>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60D2BF"/>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2B46A7"/>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yperlink" Target="http://www.cengageasia.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2.emf"/><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chi tiêu</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F172C518-2248-4274-9A21-8B7A11C92FCA}" type="presOf" srcId="{B98F04AB-0C71-4AB4-9E08-6AC89FB7D212}" destId="{E61D17A4-EA07-4383-A5BB-FF0E610586B6}" srcOrd="0" destOrd="0" presId="urn:microsoft.com/office/officeart/2005/8/layout/orgChart1"/>
    <dgm:cxn modelId="{D12F638B-8706-4BBD-B475-A86578B583AF}" type="presOf" srcId="{53F38578-5E0E-4F23-A9CC-C6AE34393D61}" destId="{FCF61CEE-12FD-4A55-ACFE-06740EA9E35E}" srcOrd="1" destOrd="0" presId="urn:microsoft.com/office/officeart/2005/8/layout/orgChart1"/>
    <dgm:cxn modelId="{C6024F21-166D-4CC3-AB19-A03F44F40A0C}" type="presOf" srcId="{AAA74003-C0BB-4619-AC16-3231EC640A26}" destId="{848E2FE5-674A-4145-AC06-F810C41A0893}" srcOrd="0" destOrd="0" presId="urn:microsoft.com/office/officeart/2005/8/layout/orgChart1"/>
    <dgm:cxn modelId="{AE08FB70-2638-4966-8878-C8A18222E800}" type="presOf" srcId="{15D90FEC-AB6C-4335-B8A4-963302E7689C}" destId="{91CFAD45-2FA0-456D-94B7-E96738CF55CF}" srcOrd="0" destOrd="0" presId="urn:microsoft.com/office/officeart/2005/8/layout/orgChart1"/>
    <dgm:cxn modelId="{72C95617-AF35-406A-BC6A-737B59EB697C}" type="presOf" srcId="{53F38578-5E0E-4F23-A9CC-C6AE34393D61}" destId="{CEC80A28-156D-40CB-BE19-471BF179A7FB}"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83BD8EBC-AFDB-466D-8E89-FC4E852397B4}" srcId="{76FD0958-05DA-4438-B315-EDC13B52A1F0}" destId="{CEE44ED5-074E-4C37-9201-F8DC223A9EFD}" srcOrd="5" destOrd="0" parTransId="{7985E31B-95E9-4ED6-8EF4-70A3E93994F7}" sibTransId="{E6858129-F55B-40B3-A47C-E0EB7E5E2496}"/>
    <dgm:cxn modelId="{756B7601-A83B-4229-83FE-F68DAF65A875}" type="presOf" srcId="{DC3DC278-5213-4C76-808C-AD78E3C48610}" destId="{12A85EFC-CF10-4963-83AC-6F71EA187943}" srcOrd="0" destOrd="0" presId="urn:microsoft.com/office/officeart/2005/8/layout/orgChart1"/>
    <dgm:cxn modelId="{D5AC77EC-4A1F-4D6A-8143-39DDA4F5E25A}" type="presOf" srcId="{07544B79-3520-4A88-B4F1-FAA8AB28333F}" destId="{F2BDD2E7-05B5-4108-83AA-C6C7C41A7A7D}" srcOrd="0" destOrd="0" presId="urn:microsoft.com/office/officeart/2005/8/layout/orgChart1"/>
    <dgm:cxn modelId="{F2FA8E3A-F958-4A55-926B-D28E28B5AD31}" type="presOf" srcId="{9907E509-EA49-4DF8-965F-5EA5428A2C5D}" destId="{0BA95CA7-E982-4BB2-97B3-F8B758889A00}" srcOrd="0" destOrd="0" presId="urn:microsoft.com/office/officeart/2005/8/layout/orgChart1"/>
    <dgm:cxn modelId="{444E3379-C82F-4BA9-B2B5-DA89AD248EC9}" type="presOf" srcId="{4D27A670-4A0A-4955-8665-8FF9496853F5}" destId="{9C2AE2A6-1F44-4362-ABC4-EA4715A98247}" srcOrd="0" destOrd="0" presId="urn:microsoft.com/office/officeart/2005/8/layout/orgChart1"/>
    <dgm:cxn modelId="{A05E50BE-C151-400D-8508-779A6AF4A4C1}" type="presOf" srcId="{531B6233-20DD-4995-8EDA-6F63337538DF}" destId="{131F9854-ECEA-45B6-BA9F-AB5BDC8CEECF}" srcOrd="0" destOrd="0" presId="urn:microsoft.com/office/officeart/2005/8/layout/orgChart1"/>
    <dgm:cxn modelId="{AF239CD6-E949-4930-BEE8-6A33DBEAC7A3}" type="presOf" srcId="{E6252FDB-A520-414C-ADAF-C99B1D403A0D}" destId="{83C762B8-67FE-455F-8C14-EFD29125426D}" srcOrd="0" destOrd="0" presId="urn:microsoft.com/office/officeart/2005/8/layout/orgChart1"/>
    <dgm:cxn modelId="{3D6C96A5-ACCA-4CCD-9F6D-E38F2E092E7F}" type="presOf" srcId="{82A3EFB2-26A8-49A0-9E31-72DBC75FE76C}" destId="{C8919219-E461-4C60-B50B-CA1389D79576}" srcOrd="1" destOrd="0" presId="urn:microsoft.com/office/officeart/2005/8/layout/orgChart1"/>
    <dgm:cxn modelId="{89EDBB51-053A-422F-B4E4-9C4C0B71F24D}" type="presOf" srcId="{03A4B972-60E1-4959-9496-5306B2A92B6A}" destId="{39E1D18C-4259-4852-8F10-B21120747140}" srcOrd="0" destOrd="0" presId="urn:microsoft.com/office/officeart/2005/8/layout/orgChart1"/>
    <dgm:cxn modelId="{3C599C0E-2E25-4911-91E1-14C447FD28B7}" type="presOf" srcId="{053E8799-741A-4D66-A2DC-E0D1C155CE50}" destId="{F88D9AAA-F158-4DB9-A515-E3D7525EC162}" srcOrd="0" destOrd="0" presId="urn:microsoft.com/office/officeart/2005/8/layout/orgChart1"/>
    <dgm:cxn modelId="{7C4C248A-32F3-4DC8-A711-649FA87B427A}" type="presOf" srcId="{228707E1-844D-4C98-9CF0-0F57A05EA88E}" destId="{A5A4C983-8D9F-4EF4-8B1F-774F4B8B7922}" srcOrd="0" destOrd="0" presId="urn:microsoft.com/office/officeart/2005/8/layout/orgChart1"/>
    <dgm:cxn modelId="{F4A87D8A-14C6-453F-82E4-52915D21959B}" type="presOf" srcId="{7C22FE43-5B1F-449F-8968-BB7F29646C7F}" destId="{01E40F6E-2070-4224-8AD7-6277A0F9B449}" srcOrd="1"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E7DAD608-B77C-4E7F-924D-B28BA7764D1E}" type="presOf" srcId="{B7AA3FBC-2C84-46DF-8BC7-E03C1A7C4FC0}" destId="{B6DCED10-E6B2-4154-8718-5358F6D2407D}" srcOrd="1" destOrd="0" presId="urn:microsoft.com/office/officeart/2005/8/layout/orgChart1"/>
    <dgm:cxn modelId="{3495FD5E-3D7E-4445-9917-AD4FDCE116D9}" type="presOf" srcId="{FB67C525-9253-4EFA-8B69-96F1049EB6C0}" destId="{DDA07FE4-3576-414A-92E4-529D1894CA58}" srcOrd="0" destOrd="0" presId="urn:microsoft.com/office/officeart/2005/8/layout/orgChart1"/>
    <dgm:cxn modelId="{450F3875-832F-4F2F-A30D-B5E2A2A648EF}" type="presOf" srcId="{E9040694-41D6-434C-A600-4AB63FB82C8C}" destId="{19E76C29-F9B4-454C-BE51-B1BD37165BB1}" srcOrd="1" destOrd="0" presId="urn:microsoft.com/office/officeart/2005/8/layout/orgChart1"/>
    <dgm:cxn modelId="{9D81BD37-58FA-4C04-B48F-4913AEEDBCDF}" type="presOf" srcId="{228707E1-844D-4C98-9CF0-0F57A05EA88E}" destId="{03B908BC-7766-4B51-ADD4-AA81A82F0C4E}" srcOrd="1" destOrd="0" presId="urn:microsoft.com/office/officeart/2005/8/layout/orgChart1"/>
    <dgm:cxn modelId="{E9836CFA-6D77-42E0-8FE9-5CC0716D8E2C}" srcId="{228707E1-844D-4C98-9CF0-0F57A05EA88E}" destId="{9907E509-EA49-4DF8-965F-5EA5428A2C5D}" srcOrd="0" destOrd="0" parTransId="{778DD7A7-FB9F-4882-B5C8-023AAB08AF51}" sibTransId="{4EA52122-594F-4D9E-89D7-F4B3FB18BCCE}"/>
    <dgm:cxn modelId="{9CB27678-D1FC-467E-B581-D9EC88884B21}" type="presOf" srcId="{7C22FE43-5B1F-449F-8968-BB7F29646C7F}" destId="{2B1A53CE-DE7D-4D8F-A1AA-02097F5D17A6}" srcOrd="0" destOrd="0" presId="urn:microsoft.com/office/officeart/2005/8/layout/orgChart1"/>
    <dgm:cxn modelId="{852D3DD6-7634-48A8-A9E8-8CC8E5D7DA92}" type="presOf" srcId="{94F6B207-3B74-4639-98D7-D43A0204E7A4}" destId="{1EFD960D-65EC-4743-A218-E101AFA3912E}" srcOrd="0" destOrd="0" presId="urn:microsoft.com/office/officeart/2005/8/layout/orgChart1"/>
    <dgm:cxn modelId="{E58E8800-08A6-407C-99DB-26C9C037ECA9}" type="presOf" srcId="{9907E509-EA49-4DF8-965F-5EA5428A2C5D}" destId="{7B0E4EF7-ED5D-43F5-865B-A8F050756236}" srcOrd="1" destOrd="0" presId="urn:microsoft.com/office/officeart/2005/8/layout/orgChart1"/>
    <dgm:cxn modelId="{6896E236-110A-4C8B-88E9-D6329719AB3E}" type="presOf" srcId="{B7AA3FBC-2C84-46DF-8BC7-E03C1A7C4FC0}" destId="{771DF64B-B97C-48BD-806B-9D267ECD5093}" srcOrd="0" destOrd="0" presId="urn:microsoft.com/office/officeart/2005/8/layout/orgChart1"/>
    <dgm:cxn modelId="{66C6EFAD-BA3D-4EDE-B5BE-354D5A9420D9}" type="presOf" srcId="{617D1EA5-A9C5-4B3F-B2D1-4E646AC9B1D5}" destId="{B67635C8-6314-45FF-9FC7-BB9CE4B0C6EC}" srcOrd="0" destOrd="0" presId="urn:microsoft.com/office/officeart/2005/8/layout/orgChart1"/>
    <dgm:cxn modelId="{1A972703-C73F-4A81-9E2D-EB03CEE39727}" type="presOf" srcId="{F7960904-E03E-40E2-9656-21B14B7413AA}" destId="{90612331-4B69-4A21-9AEA-C00C31C30110}" srcOrd="0" destOrd="0" presId="urn:microsoft.com/office/officeart/2005/8/layout/orgChart1"/>
    <dgm:cxn modelId="{74A0DD22-0A79-4DE9-8DF7-C76FAC8DCD5B}" type="presOf" srcId="{A1416242-179C-4B18-AF02-E940DA18FDBE}" destId="{81D6CDBF-3C8F-41B6-8E4C-8CCC69C9A9D0}"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B85C778F-89DF-4866-80CF-71111F89C7C0}" type="presOf" srcId="{76FD0958-05DA-4438-B315-EDC13B52A1F0}" destId="{24A327A2-F837-4F39-B2B3-78A2D2F72470}" srcOrd="0" destOrd="0" presId="urn:microsoft.com/office/officeart/2005/8/layout/orgChart1"/>
    <dgm:cxn modelId="{E4274789-19CA-41AB-BDA2-68961F20562F}" type="presOf" srcId="{A1416242-179C-4B18-AF02-E940DA18FDBE}" destId="{5405E608-BB3A-4BD7-A78C-E0BD38ED9697}" srcOrd="1" destOrd="0" presId="urn:microsoft.com/office/officeart/2005/8/layout/orgChart1"/>
    <dgm:cxn modelId="{F119E17F-A616-40AC-A571-A011C628FA5F}" type="presOf" srcId="{167C45E2-5625-49AB-B29C-409C6FFCB48F}" destId="{96CEC549-B94F-46BA-98C8-D73FEBC91A16}" srcOrd="0" destOrd="0" presId="urn:microsoft.com/office/officeart/2005/8/layout/orgChart1"/>
    <dgm:cxn modelId="{1FF634E4-39DC-4438-9A04-B2EE9A678030}" srcId="{76FD0958-05DA-4438-B315-EDC13B52A1F0}" destId="{617D1EA5-A9C5-4B3F-B2D1-4E646AC9B1D5}" srcOrd="3" destOrd="0" parTransId="{B98F04AB-0C71-4AB4-9E08-6AC89FB7D212}" sibTransId="{5DC5B6FF-52CC-4198-A109-5599C6572D5D}"/>
    <dgm:cxn modelId="{FF8FED35-DCF8-4BA1-9724-FCA3C795EE93}" type="presOf" srcId="{9B4C672C-B706-4AFC-936B-FEB8E7180F48}" destId="{8A262A5D-2676-4B5F-8335-C1DF11A14A0C}" srcOrd="1" destOrd="0" presId="urn:microsoft.com/office/officeart/2005/8/layout/orgChart1"/>
    <dgm:cxn modelId="{893B4890-19BD-4FCB-A2AF-B923BC68E29D}" type="presOf" srcId="{6DC7BD81-16DE-412E-BC55-8F598E187F44}" destId="{4CEADD4D-53AC-4468-9262-662EA7331B60}" srcOrd="1" destOrd="0" presId="urn:microsoft.com/office/officeart/2005/8/layout/orgChart1"/>
    <dgm:cxn modelId="{9C2280A3-E142-492D-9CE1-1635B38628C5}" type="presOf" srcId="{6F6691E2-18A2-4077-ACDD-99F5907AFFEB}" destId="{CE975700-6998-4275-8E04-254DA5F3B3EE}" srcOrd="0" destOrd="0" presId="urn:microsoft.com/office/officeart/2005/8/layout/orgChart1"/>
    <dgm:cxn modelId="{FC372B8A-6C9E-497B-9885-11C2E37A570F}" type="presOf" srcId="{CEE44ED5-074E-4C37-9201-F8DC223A9EFD}" destId="{E6815EC2-517E-4813-B2A0-126438211441}" srcOrd="0"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54C88CF2-4B53-4867-AB0F-AE945787D824}" srcId="{76FD0958-05DA-4438-B315-EDC13B52A1F0}" destId="{BE671D26-3714-4C70-BA7D-37373B4DA753}" srcOrd="1" destOrd="0" parTransId="{FDDA1FFE-8C57-446E-B625-2FA9E6661AD8}" sibTransId="{838B7C02-D787-4082-ADCF-6EA9C8D7483E}"/>
    <dgm:cxn modelId="{056ADD07-DCA2-4F04-9375-21697741021E}" srcId="{9B4C672C-B706-4AFC-936B-FEB8E7180F48}" destId="{E36853AF-E1A2-4B20-887E-17ADF127C415}" srcOrd="5" destOrd="0" parTransId="{86659921-5883-4584-A45E-EA18FB05FF32}" sibTransId="{4E186ADF-208B-4A61-889E-2821744F2CD3}"/>
    <dgm:cxn modelId="{73E99E2A-F6C4-4B5E-9F1D-75583A1039E6}" type="presOf" srcId="{3DD776CC-1FCF-4AF4-B7DD-13835751FFD8}" destId="{1B55349F-F038-4756-A691-1A461B577656}" srcOrd="1" destOrd="0" presId="urn:microsoft.com/office/officeart/2005/8/layout/orgChart1"/>
    <dgm:cxn modelId="{0B59179B-5E68-486E-A7AC-51C5A9C06962}" type="presOf" srcId="{86659921-5883-4584-A45E-EA18FB05FF32}" destId="{91AFB1C1-1E81-4746-80FC-E79CF781C4DF}" srcOrd="0" destOrd="0" presId="urn:microsoft.com/office/officeart/2005/8/layout/orgChart1"/>
    <dgm:cxn modelId="{104FA7CF-F84D-4993-8D4C-8E41CC45B919}" type="presOf" srcId="{2CBAE54A-747C-4682-A537-1B2A3F97476A}" destId="{93527016-C41A-49C6-8FD5-70D23D321538}" srcOrd="0"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B090A5EA-B069-4EE0-ADE7-0D816B4F7A55}" type="presOf" srcId="{B255B01A-6978-4C90-8082-E1628B87C198}" destId="{FDDADA56-133A-4091-8483-C919198C5526}" srcOrd="0"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F78C59C0-2037-4847-96EB-76B96C9B8047}" type="presOf" srcId="{40E277AA-D30B-4D0B-ADCF-E9A57A622BD3}" destId="{92C872C1-2D69-41CC-9C11-FF2EEDA85010}" srcOrd="1" destOrd="0" presId="urn:microsoft.com/office/officeart/2005/8/layout/orgChart1"/>
    <dgm:cxn modelId="{568B145C-A9A6-4B60-A376-D801C5B0B74C}" type="presOf" srcId="{6F6691E2-18A2-4077-ACDD-99F5907AFFEB}" destId="{36BEE634-AC3E-483A-9D8B-415CDDAE49EA}"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45AAB82C-AE36-4873-BFF6-F341A057C258}" type="presOf" srcId="{CEE44ED5-074E-4C37-9201-F8DC223A9EFD}" destId="{F8AD1095-D757-4EC2-9529-0FE34CD8BCF2}" srcOrd="1"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E3E8B7EC-3F6F-42E2-9665-E33110946F8D}" type="presOf" srcId="{76FD0958-05DA-4438-B315-EDC13B52A1F0}" destId="{CDAA2263-C2C3-46BD-B129-EA5E3A997609}" srcOrd="1" destOrd="0" presId="urn:microsoft.com/office/officeart/2005/8/layout/orgChart1"/>
    <dgm:cxn modelId="{541B5DFD-E664-4B1D-928B-4A0DC141820A}" type="presOf" srcId="{DD767AB0-363B-4A26-AA23-E8EF248B0519}" destId="{350454EE-A010-4FEA-8C99-96FBF79C3094}" srcOrd="0" destOrd="0" presId="urn:microsoft.com/office/officeart/2005/8/layout/orgChart1"/>
    <dgm:cxn modelId="{756AB0E3-B46B-4C08-8205-90E7977390D2}" type="presOf" srcId="{560F4154-63C4-4D82-88BF-A35BA67B6CA1}" destId="{11EC2043-2988-4A51-941F-1C6DF040D036}" srcOrd="1" destOrd="0" presId="urn:microsoft.com/office/officeart/2005/8/layout/orgChart1"/>
    <dgm:cxn modelId="{EE8213FF-F736-4BC2-9EA6-855B540667FB}" type="presOf" srcId="{FCED1892-A041-4F8D-9E13-E3587A0A153A}" destId="{68D15140-5583-4B9A-9B3F-ABA910792C51}" srcOrd="0" destOrd="0" presId="urn:microsoft.com/office/officeart/2005/8/layout/orgChart1"/>
    <dgm:cxn modelId="{489C2B35-959B-4310-B22A-C7E3D28B0F72}" type="presOf" srcId="{ECCC2F44-BAB8-49A1-99A3-4E13BD13C55F}" destId="{F311E72E-D84B-42B2-9771-F07DBD342FD1}" srcOrd="1" destOrd="0" presId="urn:microsoft.com/office/officeart/2005/8/layout/orgChart1"/>
    <dgm:cxn modelId="{EEAD9439-9AEA-45E5-9A7C-06092BA414A6}" type="presOf" srcId="{560F4154-63C4-4D82-88BF-A35BA67B6CA1}" destId="{EA487784-4A80-4005-84F0-9713C58F8DB6}" srcOrd="0" destOrd="0" presId="urn:microsoft.com/office/officeart/2005/8/layout/orgChart1"/>
    <dgm:cxn modelId="{41415B2D-C3C7-4809-A7FE-8C988BF4EA7D}" type="presOf" srcId="{3CA0405F-4C78-4C73-A470-3152B2F5A6E3}" destId="{3769076E-D107-453A-BE7A-EE5DC829BCF6}" srcOrd="1" destOrd="0" presId="urn:microsoft.com/office/officeart/2005/8/layout/orgChart1"/>
    <dgm:cxn modelId="{4B01511A-734C-438F-90C0-DE62B5A22152}" type="presOf" srcId="{20288BE3-AD0F-4770-B437-03A68B091622}" destId="{54F3CDF6-B7F8-4590-B07A-AF7E2B44270E}" srcOrd="0" destOrd="0" presId="urn:microsoft.com/office/officeart/2005/8/layout/orgChart1"/>
    <dgm:cxn modelId="{BDD26211-6FF0-4C03-B204-597AB544875D}" type="presOf" srcId="{ECCC2F44-BAB8-49A1-99A3-4E13BD13C55F}" destId="{0722E43F-8B1E-431F-A994-7B9A6D1E6F38}" srcOrd="0" destOrd="0" presId="urn:microsoft.com/office/officeart/2005/8/layout/orgChart1"/>
    <dgm:cxn modelId="{74FB7B42-BAB1-4C91-B760-8D4420DC8DE9}" type="presOf" srcId="{0357D72F-5B54-47B6-8362-13AC43361497}" destId="{8F3734E1-B2FA-4C65-8F6D-0C20FD25947B}" srcOrd="0"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4D7CDCE6-6828-4A4D-8DEF-46FDD510A2E4}" type="presOf" srcId="{B2E07FED-F167-4863-8AC1-53E6E78C0AD5}" destId="{D06CA95D-13C9-46E8-87ED-58C3A4DC5FCD}" srcOrd="1" destOrd="0" presId="urn:microsoft.com/office/officeart/2005/8/layout/orgChart1"/>
    <dgm:cxn modelId="{9A9B11AB-A23C-4671-9129-0BC01E1D261F}" type="presOf" srcId="{E36853AF-E1A2-4B20-887E-17ADF127C415}" destId="{E86A6FE0-8408-4451-B96F-602A1678FE45}" srcOrd="0"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A2EF80C1-958F-4EA5-912B-F2274AEC5DFA}" type="presOf" srcId="{0815665C-910D-440F-979D-5B7F8ACB1672}" destId="{9A9778D7-95A1-4288-9F95-4EEF382EFB6C}" srcOrd="0" destOrd="0" presId="urn:microsoft.com/office/officeart/2005/8/layout/orgChart1"/>
    <dgm:cxn modelId="{E5D74DC2-1353-42A9-9AD6-ABCAF05DC6C5}" type="presOf" srcId="{9B4C672C-B706-4AFC-936B-FEB8E7180F48}" destId="{1A69F06A-8A04-400A-8B90-DBD5C4C8E992}"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81FBB4C-3AAB-4A29-A962-0DF231A092FA}" type="presOf" srcId="{7985E31B-95E9-4ED6-8EF4-70A3E93994F7}" destId="{819DF8B9-1756-4F0F-8019-443E3F5E3134}" srcOrd="0" destOrd="0" presId="urn:microsoft.com/office/officeart/2005/8/layout/orgChart1"/>
    <dgm:cxn modelId="{A2961DC6-1AAF-4D0D-B0F7-AABCAF6E7C93}" type="presOf" srcId="{C7306DFB-5F4F-40EF-B325-67B338256482}" destId="{E3EB0257-90D6-4E89-87BE-C770626BDEC4}" srcOrd="0" destOrd="0" presId="urn:microsoft.com/office/officeart/2005/8/layout/orgChart1"/>
    <dgm:cxn modelId="{70D3FD9E-F3B8-480D-80B4-BEE5FA4183C3}" type="presOf" srcId="{889FDD93-0F76-4CDC-A421-5B774898D813}" destId="{11D63A0C-8752-4EAE-93AF-54CA21747084}" srcOrd="0"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C77A1DCA-3EC8-4E78-B4C8-1131333E029C}" type="presOf" srcId="{167C45E2-5625-49AB-B29C-409C6FFCB48F}" destId="{B7321A86-5FCB-4C00-97DE-1EF31B0ACEF9}" srcOrd="1" destOrd="0" presId="urn:microsoft.com/office/officeart/2005/8/layout/orgChart1"/>
    <dgm:cxn modelId="{FBABB792-5536-4F3A-A72B-EA050EB90475}" srcId="{9B4C672C-B706-4AFC-936B-FEB8E7180F48}" destId="{6F6691E2-18A2-4077-ACDD-99F5907AFFEB}" srcOrd="0" destOrd="0" parTransId="{B255B01A-6978-4C90-8082-E1628B87C198}" sibTransId="{DF663B81-3D50-4CB0-AC3B-5ED8C7C8E9F9}"/>
    <dgm:cxn modelId="{7EB6D9E3-11AB-4708-A452-A21858FD15D0}" type="presOf" srcId="{F68B31DC-BD7B-42F5-A608-CE1F82D476A8}" destId="{5F893048-3FA8-4D7F-9DF8-C522F82DA4D1}"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B4AD67C0-0FFC-4533-BDF8-59BB22043DD4}" srcId="{167C45E2-5625-49AB-B29C-409C6FFCB48F}" destId="{3CA0405F-4C78-4C73-A470-3152B2F5A6E3}" srcOrd="1" destOrd="0" parTransId="{0357D72F-5B54-47B6-8362-13AC43361497}" sibTransId="{A476A0B7-98C1-4538-991F-AA31F26877E8}"/>
    <dgm:cxn modelId="{652EB8F3-39ED-40FA-AB60-F5A63C809352}" type="presOf" srcId="{4D27A670-4A0A-4955-8665-8FF9496853F5}" destId="{D8322A0D-425B-4DFA-9DB4-1155A09DC625}" srcOrd="1" destOrd="0" presId="urn:microsoft.com/office/officeart/2005/8/layout/orgChart1"/>
    <dgm:cxn modelId="{E7A9699D-7560-4AF3-ACE8-77981D266A7E}" srcId="{617D1EA5-A9C5-4B3F-B2D1-4E646AC9B1D5}" destId="{560F4154-63C4-4D82-88BF-A35BA67B6CA1}" srcOrd="0" destOrd="0" parTransId="{20288BE3-AD0F-4770-B437-03A68B091622}" sibTransId="{F7EF6412-F14B-43AE-999C-067BE53CEFC2}"/>
    <dgm:cxn modelId="{C347D96F-7EA1-4BCD-9F85-84E00CE0DD7C}" type="presOf" srcId="{B2E07FED-F167-4863-8AC1-53E6E78C0AD5}" destId="{63B062B2-E08F-47BD-9033-27E9CCF2C035}" srcOrd="0" destOrd="0" presId="urn:microsoft.com/office/officeart/2005/8/layout/orgChart1"/>
    <dgm:cxn modelId="{F4B1BB40-901C-4767-B345-9493C86EAF4B}" type="presOf" srcId="{778DD7A7-FB9F-4882-B5C8-023AAB08AF51}" destId="{2D2FDB5C-6C62-44E2-B0ED-ADC0D8BE6D82}" srcOrd="0" destOrd="0" presId="urn:microsoft.com/office/officeart/2005/8/layout/orgChart1"/>
    <dgm:cxn modelId="{AD0E889D-312E-4CB3-9EB1-57100EB95E20}" type="presOf" srcId="{3DD776CC-1FCF-4AF4-B7DD-13835751FFD8}" destId="{38058048-8EA9-4344-B12C-EDBBD6BE996F}" srcOrd="0" destOrd="0" presId="urn:microsoft.com/office/officeart/2005/8/layout/orgChart1"/>
    <dgm:cxn modelId="{49A063A5-8A0F-4AC6-BC93-946263E76AA9}" type="presOf" srcId="{F7960904-E03E-40E2-9656-21B14B7413AA}" destId="{2A85A980-4176-4A52-9980-9C048D81E0F9}" srcOrd="1" destOrd="0" presId="urn:microsoft.com/office/officeart/2005/8/layout/orgChart1"/>
    <dgm:cxn modelId="{519C5FDF-FC6E-4D82-A45A-2EDA3B0023B0}" type="presOf" srcId="{82A3EFB2-26A8-49A0-9E31-72DBC75FE76C}" destId="{EE88E0C9-0430-4671-8EE1-2610BED7F46D}" srcOrd="0"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EA0883F8-6049-475A-9716-0BE7085E9186}" srcId="{76FD0958-05DA-4438-B315-EDC13B52A1F0}" destId="{228707E1-844D-4C98-9CF0-0F57A05EA88E}" srcOrd="4" destOrd="0" parTransId="{C7306DFB-5F4F-40EF-B325-67B338256482}" sibTransId="{92D088CC-4A99-4E05-9BCB-3FE90091B2FA}"/>
    <dgm:cxn modelId="{277B817F-41B0-4BC0-9D67-1FD2117436D2}" srcId="{617D1EA5-A9C5-4B3F-B2D1-4E646AC9B1D5}" destId="{B7AA3FBC-2C84-46DF-8BC7-E03C1A7C4FC0}" srcOrd="1" destOrd="0" parTransId="{A7F0D080-BF20-491F-ACBE-4603D30BD5D9}" sibTransId="{90A68F29-13B2-43A8-92B0-20279F0A00A8}"/>
    <dgm:cxn modelId="{3917BCE0-81D3-4383-9607-0C6E307D7548}" type="presOf" srcId="{617D1EA5-A9C5-4B3F-B2D1-4E646AC9B1D5}" destId="{5BA6F93A-F273-4AC1-9AF5-81F5BDC818E4}" srcOrd="1" destOrd="0" presId="urn:microsoft.com/office/officeart/2005/8/layout/orgChart1"/>
    <dgm:cxn modelId="{4EE449CE-4C1F-4CF7-8931-6828F7A0A28D}" type="presOf" srcId="{5D32CB48-E93B-464C-932D-DB018411FEA5}" destId="{FF8C1175-908C-44C6-A16F-4271A2A7131B}" srcOrd="0" destOrd="0" presId="urn:microsoft.com/office/officeart/2005/8/layout/orgChart1"/>
    <dgm:cxn modelId="{0D4DDB69-FB8E-44A5-BEEC-DA28184EA7CA}" type="presOf" srcId="{6002A971-8D19-422B-8C39-21D8398F9132}" destId="{CDE12021-3655-4FB4-9C81-838523AF9E4A}" srcOrd="0" destOrd="0" presId="urn:microsoft.com/office/officeart/2005/8/layout/orgChart1"/>
    <dgm:cxn modelId="{487106D3-967A-4CF8-A972-FBD10D35CB26}" type="presOf" srcId="{E9040694-41D6-434C-A600-4AB63FB82C8C}" destId="{250E6589-C440-40B9-9AE0-6F18AE2C2F83}" srcOrd="0" destOrd="0" presId="urn:microsoft.com/office/officeart/2005/8/layout/orgChart1"/>
    <dgm:cxn modelId="{CC7F4BAC-F5A9-4753-9ED5-EB97BD2767B5}" srcId="{E36853AF-E1A2-4B20-887E-17ADF127C415}" destId="{3DD776CC-1FCF-4AF4-B7DD-13835751FFD8}" srcOrd="0" destOrd="0" parTransId="{FCED1892-A041-4F8D-9E13-E3587A0A153A}" sibTransId="{4198638C-907F-4F4B-AB5C-7AD5C2F85C4A}"/>
    <dgm:cxn modelId="{112DE81F-6EA2-4A26-AE41-6F884263DF52}" type="presOf" srcId="{3CA0405F-4C78-4C73-A470-3152B2F5A6E3}" destId="{6211B2ED-EBB4-42B2-9005-C5630A5166EC}" srcOrd="0" destOrd="0" presId="urn:microsoft.com/office/officeart/2005/8/layout/orgChart1"/>
    <dgm:cxn modelId="{34DCC842-AB5A-4FDC-B30A-0375054BFE70}" type="presOf" srcId="{6DC7BD81-16DE-412E-BC55-8F598E187F44}" destId="{5E7BD8A8-0872-4819-AB63-9287E1779804}" srcOrd="0" destOrd="0" presId="urn:microsoft.com/office/officeart/2005/8/layout/orgChart1"/>
    <dgm:cxn modelId="{8B6AB4D5-7A9F-43E8-B31E-9E4E5BE54D21}" type="presOf" srcId="{94F6B207-3B74-4639-98D7-D43A0204E7A4}" destId="{B0F26930-1E6D-4851-AB7B-6849B8D652E5}" srcOrd="1" destOrd="0" presId="urn:microsoft.com/office/officeart/2005/8/layout/orgChart1"/>
    <dgm:cxn modelId="{2AEF7DA0-F634-436A-8184-293C45801C05}" type="presOf" srcId="{E36853AF-E1A2-4B20-887E-17ADF127C415}" destId="{18E52BC0-DFF5-46BB-BF5F-90B1E0995F51}" srcOrd="1" destOrd="0" presId="urn:microsoft.com/office/officeart/2005/8/layout/orgChart1"/>
    <dgm:cxn modelId="{642F49BF-9353-4976-BB2D-B2975E83EB73}" type="presOf" srcId="{40E277AA-D30B-4D0B-ADCF-E9A57A622BD3}" destId="{86BA5671-0AA4-4E64-9667-9FBF35A1C3CB}" srcOrd="0" destOrd="0" presId="urn:microsoft.com/office/officeart/2005/8/layout/orgChart1"/>
    <dgm:cxn modelId="{F5BB9645-A813-4FB6-A78A-2D33F537A498}" type="presOf" srcId="{FDDA1FFE-8C57-446E-B625-2FA9E6661AD8}" destId="{44F6C3E7-E762-4771-BA1F-65F3FB1D6FFD}"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F1A36E35-CB13-4FBC-ABC5-FCA6B6293E10}" type="presOf" srcId="{531B6233-20DD-4995-8EDA-6F63337538DF}" destId="{C2683376-14D1-44C5-AA59-5F956A9DFB39}" srcOrd="1" destOrd="0" presId="urn:microsoft.com/office/officeart/2005/8/layout/orgChart1"/>
    <dgm:cxn modelId="{5FB864A8-1B4A-4631-A330-7534FB3B6189}" type="presOf" srcId="{A581D57F-DA41-4E5D-89D3-FE108D934E1E}" destId="{B0ED53CC-E55F-49E0-BA5F-F7D2233C74D9}" srcOrd="0" destOrd="0" presId="urn:microsoft.com/office/officeart/2005/8/layout/orgChart1"/>
    <dgm:cxn modelId="{68E07A3A-F1E2-45AF-89F0-72C20964F61F}" srcId="{76FD0958-05DA-4438-B315-EDC13B52A1F0}" destId="{53F38578-5E0E-4F23-A9CC-C6AE34393D61}" srcOrd="2" destOrd="0" parTransId="{03A4B972-60E1-4959-9496-5306B2A92B6A}" sibTransId="{265B8238-3FED-49B8-8B79-FAC2EBE2BD57}"/>
    <dgm:cxn modelId="{6E7354A3-E10B-4E3C-B1D9-983B624C6DB9}" type="presOf" srcId="{A7F0D080-BF20-491F-ACBE-4603D30BD5D9}" destId="{BB614DF4-EE61-44BF-AA45-05D215CCB7C7}" srcOrd="0" destOrd="0" presId="urn:microsoft.com/office/officeart/2005/8/layout/orgChart1"/>
    <dgm:cxn modelId="{19828F1D-33F0-457E-ABB4-0D6B26A12BE0}" type="presOf" srcId="{BE671D26-3714-4C70-BA7D-37373B4DA753}" destId="{A7D9045D-B71E-48B3-A865-E809D51531FA}" srcOrd="0" destOrd="0" presId="urn:microsoft.com/office/officeart/2005/8/layout/orgChart1"/>
    <dgm:cxn modelId="{FE8E9CBC-B2A1-4A6F-9234-334639A84680}" type="presOf" srcId="{BE671D26-3714-4C70-BA7D-37373B4DA753}" destId="{A025B194-C1D8-425A-90DC-3B20E7688599}" srcOrd="1" destOrd="0" presId="urn:microsoft.com/office/officeart/2005/8/layout/orgChart1"/>
    <dgm:cxn modelId="{74562824-42A8-4800-A002-A561596261AA}" type="presParOf" srcId="{F2BDD2E7-05B5-4108-83AA-C6C7C41A7A7D}" destId="{8B2A52DB-4CF2-462C-B5E6-1560387890A9}" srcOrd="0" destOrd="0" presId="urn:microsoft.com/office/officeart/2005/8/layout/orgChart1"/>
    <dgm:cxn modelId="{48A664E6-7A1F-4107-B047-0A638C5A7A0B}" type="presParOf" srcId="{8B2A52DB-4CF2-462C-B5E6-1560387890A9}" destId="{D6BAAD8B-BB2A-48AB-9A3D-C52C3DDC822F}" srcOrd="0" destOrd="0" presId="urn:microsoft.com/office/officeart/2005/8/layout/orgChart1"/>
    <dgm:cxn modelId="{88129510-B636-4C3E-A850-A523DAA8A6E5}" type="presParOf" srcId="{D6BAAD8B-BB2A-48AB-9A3D-C52C3DDC822F}" destId="{1A69F06A-8A04-400A-8B90-DBD5C4C8E992}" srcOrd="0" destOrd="0" presId="urn:microsoft.com/office/officeart/2005/8/layout/orgChart1"/>
    <dgm:cxn modelId="{D3662861-4754-4202-BC52-A4FF27EFAB18}" type="presParOf" srcId="{D6BAAD8B-BB2A-48AB-9A3D-C52C3DDC822F}" destId="{8A262A5D-2676-4B5F-8335-C1DF11A14A0C}" srcOrd="1" destOrd="0" presId="urn:microsoft.com/office/officeart/2005/8/layout/orgChart1"/>
    <dgm:cxn modelId="{76A50EEB-62E5-4D17-A6E3-B6434D023328}" type="presParOf" srcId="{8B2A52DB-4CF2-462C-B5E6-1560387890A9}" destId="{F82728AF-A317-43CC-BEE0-1C5A655569EA}" srcOrd="1" destOrd="0" presId="urn:microsoft.com/office/officeart/2005/8/layout/orgChart1"/>
    <dgm:cxn modelId="{7BEEF75C-0BE0-4C63-8EFB-9FAD0503F327}" type="presParOf" srcId="{F82728AF-A317-43CC-BEE0-1C5A655569EA}" destId="{FDDADA56-133A-4091-8483-C919198C5526}" srcOrd="0" destOrd="0" presId="urn:microsoft.com/office/officeart/2005/8/layout/orgChart1"/>
    <dgm:cxn modelId="{D21D6264-E28D-49E1-B2A1-FD68CA60215D}" type="presParOf" srcId="{F82728AF-A317-43CC-BEE0-1C5A655569EA}" destId="{0CCC86CE-19F9-4680-91F1-43197E8D697C}" srcOrd="1" destOrd="0" presId="urn:microsoft.com/office/officeart/2005/8/layout/orgChart1"/>
    <dgm:cxn modelId="{8E029E11-6F5F-437C-98FD-B719D079E476}" type="presParOf" srcId="{0CCC86CE-19F9-4680-91F1-43197E8D697C}" destId="{1E63B7FC-6F33-4759-AFA3-B47CB72AD61D}" srcOrd="0" destOrd="0" presId="urn:microsoft.com/office/officeart/2005/8/layout/orgChart1"/>
    <dgm:cxn modelId="{597A78E8-3BC8-4F43-9B7C-ACDEA623CD60}" type="presParOf" srcId="{1E63B7FC-6F33-4759-AFA3-B47CB72AD61D}" destId="{CE975700-6998-4275-8E04-254DA5F3B3EE}" srcOrd="0" destOrd="0" presId="urn:microsoft.com/office/officeart/2005/8/layout/orgChart1"/>
    <dgm:cxn modelId="{5856E4E0-150E-47E1-8479-B610BA7680BD}" type="presParOf" srcId="{1E63B7FC-6F33-4759-AFA3-B47CB72AD61D}" destId="{36BEE634-AC3E-483A-9D8B-415CDDAE49EA}" srcOrd="1" destOrd="0" presId="urn:microsoft.com/office/officeart/2005/8/layout/orgChart1"/>
    <dgm:cxn modelId="{7E125436-F7B9-4548-878E-52FCF53E10BB}" type="presParOf" srcId="{0CCC86CE-19F9-4680-91F1-43197E8D697C}" destId="{3506BEE0-1758-4CD1-AD84-FD043C6519E5}" srcOrd="1" destOrd="0" presId="urn:microsoft.com/office/officeart/2005/8/layout/orgChart1"/>
    <dgm:cxn modelId="{CF9312DB-4577-4758-9631-C496006CD232}" type="presParOf" srcId="{0CCC86CE-19F9-4680-91F1-43197E8D697C}" destId="{209E90D4-8896-4F32-8D1F-0A1EF1A2855F}" srcOrd="2" destOrd="0" presId="urn:microsoft.com/office/officeart/2005/8/layout/orgChart1"/>
    <dgm:cxn modelId="{7EFA6B64-3DA0-4DE7-8CD8-EE12D284673C}" type="presParOf" srcId="{F82728AF-A317-43CC-BEE0-1C5A655569EA}" destId="{9A9778D7-95A1-4288-9F95-4EEF382EFB6C}" srcOrd="2" destOrd="0" presId="urn:microsoft.com/office/officeart/2005/8/layout/orgChart1"/>
    <dgm:cxn modelId="{63F82CE4-AAE7-4D44-B7AE-D4D982D1006B}" type="presParOf" srcId="{F82728AF-A317-43CC-BEE0-1C5A655569EA}" destId="{5B53FD89-8096-4B52-9F55-834935C98CAB}" srcOrd="3" destOrd="0" presId="urn:microsoft.com/office/officeart/2005/8/layout/orgChart1"/>
    <dgm:cxn modelId="{EB3965E3-2219-4394-AD4A-D327EC39C6A7}" type="presParOf" srcId="{5B53FD89-8096-4B52-9F55-834935C98CAB}" destId="{D4A3C48D-A27F-4653-BEA0-350047916B20}" srcOrd="0" destOrd="0" presId="urn:microsoft.com/office/officeart/2005/8/layout/orgChart1"/>
    <dgm:cxn modelId="{E16FA497-16E2-47F9-907B-F5BC97F6052E}" type="presParOf" srcId="{D4A3C48D-A27F-4653-BEA0-350047916B20}" destId="{9C2AE2A6-1F44-4362-ABC4-EA4715A98247}" srcOrd="0" destOrd="0" presId="urn:microsoft.com/office/officeart/2005/8/layout/orgChart1"/>
    <dgm:cxn modelId="{8E7AE7EF-11E0-4FA4-810E-4BB7335F5BAF}" type="presParOf" srcId="{D4A3C48D-A27F-4653-BEA0-350047916B20}" destId="{D8322A0D-425B-4DFA-9DB4-1155A09DC625}" srcOrd="1" destOrd="0" presId="urn:microsoft.com/office/officeart/2005/8/layout/orgChart1"/>
    <dgm:cxn modelId="{8E7898D4-1838-4AFE-91EE-F87396805C99}" type="presParOf" srcId="{5B53FD89-8096-4B52-9F55-834935C98CAB}" destId="{163E984B-CE0C-4A46-B6DE-C3B1DFDAAA65}" srcOrd="1" destOrd="0" presId="urn:microsoft.com/office/officeart/2005/8/layout/orgChart1"/>
    <dgm:cxn modelId="{B05AB097-97A2-4DD7-A95E-D79A33616BD2}" type="presParOf" srcId="{5B53FD89-8096-4B52-9F55-834935C98CAB}" destId="{2D1B7FA0-D240-49A2-AD9F-A0A672B8B77A}" srcOrd="2" destOrd="0" presId="urn:microsoft.com/office/officeart/2005/8/layout/orgChart1"/>
    <dgm:cxn modelId="{F20CEF6D-5875-4805-88CA-5B5C1FB26057}" type="presParOf" srcId="{F82728AF-A317-43CC-BEE0-1C5A655569EA}" destId="{F88D9AAA-F158-4DB9-A515-E3D7525EC162}" srcOrd="4" destOrd="0" presId="urn:microsoft.com/office/officeart/2005/8/layout/orgChart1"/>
    <dgm:cxn modelId="{19A1E951-3A9B-4EAA-A688-824F1182BF7A}" type="presParOf" srcId="{F82728AF-A317-43CC-BEE0-1C5A655569EA}" destId="{C720A7CF-3B54-4C91-81A5-4BCC37435217}" srcOrd="5" destOrd="0" presId="urn:microsoft.com/office/officeart/2005/8/layout/orgChart1"/>
    <dgm:cxn modelId="{8E8576E6-3613-4FEB-891E-DB4EF830E43D}" type="presParOf" srcId="{C720A7CF-3B54-4C91-81A5-4BCC37435217}" destId="{0CB22D72-FFAA-4267-91B4-D7DDBCC3BBE7}" srcOrd="0" destOrd="0" presId="urn:microsoft.com/office/officeart/2005/8/layout/orgChart1"/>
    <dgm:cxn modelId="{4F011693-49E6-4134-9F70-A0DD4E2B1B90}" type="presParOf" srcId="{0CB22D72-FFAA-4267-91B4-D7DDBCC3BBE7}" destId="{0722E43F-8B1E-431F-A994-7B9A6D1E6F38}" srcOrd="0" destOrd="0" presId="urn:microsoft.com/office/officeart/2005/8/layout/orgChart1"/>
    <dgm:cxn modelId="{6AD4518D-4989-4860-95F9-9A6779AEEC1C}" type="presParOf" srcId="{0CB22D72-FFAA-4267-91B4-D7DDBCC3BBE7}" destId="{F311E72E-D84B-42B2-9771-F07DBD342FD1}" srcOrd="1" destOrd="0" presId="urn:microsoft.com/office/officeart/2005/8/layout/orgChart1"/>
    <dgm:cxn modelId="{76FE1FAD-C762-41B2-AA2B-E381E07E4561}" type="presParOf" srcId="{C720A7CF-3B54-4C91-81A5-4BCC37435217}" destId="{082A7507-43B6-443F-A91E-41F8C0C301A0}" srcOrd="1" destOrd="0" presId="urn:microsoft.com/office/officeart/2005/8/layout/orgChart1"/>
    <dgm:cxn modelId="{0E49A4D7-4412-4016-8D13-08C375AC2146}" type="presParOf" srcId="{C720A7CF-3B54-4C91-81A5-4BCC37435217}" destId="{4F129EBE-E0C5-4832-A204-54F0708C5DF0}" srcOrd="2" destOrd="0" presId="urn:microsoft.com/office/officeart/2005/8/layout/orgChart1"/>
    <dgm:cxn modelId="{1DF7DF1D-E122-41C4-A710-ED9585E07E4D}" type="presParOf" srcId="{F82728AF-A317-43CC-BEE0-1C5A655569EA}" destId="{FF8C1175-908C-44C6-A16F-4271A2A7131B}" srcOrd="6" destOrd="0" presId="urn:microsoft.com/office/officeart/2005/8/layout/orgChart1"/>
    <dgm:cxn modelId="{AA573569-FF5F-4441-BED8-6CAEC886E4A2}" type="presParOf" srcId="{F82728AF-A317-43CC-BEE0-1C5A655569EA}" destId="{F1AA58BA-64C8-4253-B5D5-BA011EF84D4D}" srcOrd="7" destOrd="0" presId="urn:microsoft.com/office/officeart/2005/8/layout/orgChart1"/>
    <dgm:cxn modelId="{325D71EB-C5BC-401B-BB99-3524D5B58D80}" type="presParOf" srcId="{F1AA58BA-64C8-4253-B5D5-BA011EF84D4D}" destId="{FBB54F0A-1B1D-4ADD-A41B-FE59B555BC6F}" srcOrd="0" destOrd="0" presId="urn:microsoft.com/office/officeart/2005/8/layout/orgChart1"/>
    <dgm:cxn modelId="{D5A3ED58-597C-4E68-9CA7-351047A42180}" type="presParOf" srcId="{FBB54F0A-1B1D-4ADD-A41B-FE59B555BC6F}" destId="{24A327A2-F837-4F39-B2B3-78A2D2F72470}" srcOrd="0" destOrd="0" presId="urn:microsoft.com/office/officeart/2005/8/layout/orgChart1"/>
    <dgm:cxn modelId="{3A5EE155-A78F-4777-875D-1233E1F42947}" type="presParOf" srcId="{FBB54F0A-1B1D-4ADD-A41B-FE59B555BC6F}" destId="{CDAA2263-C2C3-46BD-B129-EA5E3A997609}" srcOrd="1" destOrd="0" presId="urn:microsoft.com/office/officeart/2005/8/layout/orgChart1"/>
    <dgm:cxn modelId="{0F1B8FBE-66E6-42DB-8B16-8594FDED2501}" type="presParOf" srcId="{F1AA58BA-64C8-4253-B5D5-BA011EF84D4D}" destId="{CC8B1E47-4C54-4A8A-B197-4984B8037E92}" srcOrd="1" destOrd="0" presId="urn:microsoft.com/office/officeart/2005/8/layout/orgChart1"/>
    <dgm:cxn modelId="{032785E9-B1D9-4856-AB02-34C77C95A6CD}" type="presParOf" srcId="{CC8B1E47-4C54-4A8A-B197-4984B8037E92}" destId="{5F893048-3FA8-4D7F-9DF8-C522F82DA4D1}" srcOrd="0" destOrd="0" presId="urn:microsoft.com/office/officeart/2005/8/layout/orgChart1"/>
    <dgm:cxn modelId="{247E6896-E79C-401C-917B-08E8B9A67903}" type="presParOf" srcId="{CC8B1E47-4C54-4A8A-B197-4984B8037E92}" destId="{3460BE63-EAE2-4475-BA06-267E4D77FC49}" srcOrd="1" destOrd="0" presId="urn:microsoft.com/office/officeart/2005/8/layout/orgChart1"/>
    <dgm:cxn modelId="{5FF2307E-750B-45CE-A0AA-858891A1BC7D}" type="presParOf" srcId="{3460BE63-EAE2-4475-BA06-267E4D77FC49}" destId="{C1772057-47A6-4318-9570-0A7F5D9D6D5B}" srcOrd="0" destOrd="0" presId="urn:microsoft.com/office/officeart/2005/8/layout/orgChart1"/>
    <dgm:cxn modelId="{82804F31-4F75-441B-9A95-C1C39B95CA5B}" type="presParOf" srcId="{C1772057-47A6-4318-9570-0A7F5D9D6D5B}" destId="{86BA5671-0AA4-4E64-9667-9FBF35A1C3CB}" srcOrd="0" destOrd="0" presId="urn:microsoft.com/office/officeart/2005/8/layout/orgChart1"/>
    <dgm:cxn modelId="{D27F3366-DB14-42CF-8EBE-F2D4D65695B4}" type="presParOf" srcId="{C1772057-47A6-4318-9570-0A7F5D9D6D5B}" destId="{92C872C1-2D69-41CC-9C11-FF2EEDA85010}" srcOrd="1" destOrd="0" presId="urn:microsoft.com/office/officeart/2005/8/layout/orgChart1"/>
    <dgm:cxn modelId="{936EF7D6-2F8B-4FCA-927D-8C679D9F69EF}" type="presParOf" srcId="{3460BE63-EAE2-4475-BA06-267E4D77FC49}" destId="{308E4423-3D92-484B-8552-98BE70E6DEC7}" srcOrd="1" destOrd="0" presId="urn:microsoft.com/office/officeart/2005/8/layout/orgChart1"/>
    <dgm:cxn modelId="{8369A59E-5CF3-45F5-BB1D-E7D8DFF3530E}" type="presParOf" srcId="{308E4423-3D92-484B-8552-98BE70E6DEC7}" destId="{91CFAD45-2FA0-456D-94B7-E96738CF55CF}" srcOrd="0" destOrd="0" presId="urn:microsoft.com/office/officeart/2005/8/layout/orgChart1"/>
    <dgm:cxn modelId="{E8022F23-819C-42B8-91D8-DD186397657D}" type="presParOf" srcId="{308E4423-3D92-484B-8552-98BE70E6DEC7}" destId="{C3707222-6DDD-4A32-BD8B-2F51EB5C5562}" srcOrd="1" destOrd="0" presId="urn:microsoft.com/office/officeart/2005/8/layout/orgChart1"/>
    <dgm:cxn modelId="{83E2EF40-B55E-4725-9A8F-B40D6981751B}" type="presParOf" srcId="{C3707222-6DDD-4A32-BD8B-2F51EB5C5562}" destId="{C6050184-FB20-4A98-97FB-D2A77F75B173}" srcOrd="0" destOrd="0" presId="urn:microsoft.com/office/officeart/2005/8/layout/orgChart1"/>
    <dgm:cxn modelId="{39D0F008-1705-412C-A988-DC1185A7E15D}" type="presParOf" srcId="{C6050184-FB20-4A98-97FB-D2A77F75B173}" destId="{131F9854-ECEA-45B6-BA9F-AB5BDC8CEECF}" srcOrd="0" destOrd="0" presId="urn:microsoft.com/office/officeart/2005/8/layout/orgChart1"/>
    <dgm:cxn modelId="{8F7F69EC-7ED1-4238-9C30-43CC5B4E6152}" type="presParOf" srcId="{C6050184-FB20-4A98-97FB-D2A77F75B173}" destId="{C2683376-14D1-44C5-AA59-5F956A9DFB39}" srcOrd="1" destOrd="0" presId="urn:microsoft.com/office/officeart/2005/8/layout/orgChart1"/>
    <dgm:cxn modelId="{B47D96DA-4BA2-4DAD-A037-ABD48C504A2B}" type="presParOf" srcId="{C3707222-6DDD-4A32-BD8B-2F51EB5C5562}" destId="{43242AD6-42E5-480C-A2F4-6A9DEECD965B}" srcOrd="1" destOrd="0" presId="urn:microsoft.com/office/officeart/2005/8/layout/orgChart1"/>
    <dgm:cxn modelId="{BFAD3595-58D8-41B4-9B57-C61843BE16F2}" type="presParOf" srcId="{C3707222-6DDD-4A32-BD8B-2F51EB5C5562}" destId="{918A151D-381E-4D49-B82C-D657AF3C1C08}" srcOrd="2" destOrd="0" presId="urn:microsoft.com/office/officeart/2005/8/layout/orgChart1"/>
    <dgm:cxn modelId="{D75572E4-69B1-49F2-A4BF-96D5466FCC3A}" type="presParOf" srcId="{308E4423-3D92-484B-8552-98BE70E6DEC7}" destId="{DDA07FE4-3576-414A-92E4-529D1894CA58}" srcOrd="2" destOrd="0" presId="urn:microsoft.com/office/officeart/2005/8/layout/orgChart1"/>
    <dgm:cxn modelId="{D86D0BC7-5136-4AF8-8735-A80DDB9BB148}" type="presParOf" srcId="{308E4423-3D92-484B-8552-98BE70E6DEC7}" destId="{654DC88F-6876-4E5D-B64B-CC41DBA85153}" srcOrd="3" destOrd="0" presId="urn:microsoft.com/office/officeart/2005/8/layout/orgChart1"/>
    <dgm:cxn modelId="{3747EBE7-94D4-4A92-858A-C703B3A44908}" type="presParOf" srcId="{654DC88F-6876-4E5D-B64B-CC41DBA85153}" destId="{BDE29094-42E7-4120-A4C9-A95382DFED6A}" srcOrd="0" destOrd="0" presId="urn:microsoft.com/office/officeart/2005/8/layout/orgChart1"/>
    <dgm:cxn modelId="{506ADA54-BBE4-427C-8D88-3BAB2AD8F1CF}" type="presParOf" srcId="{BDE29094-42E7-4120-A4C9-A95382DFED6A}" destId="{250E6589-C440-40B9-9AE0-6F18AE2C2F83}" srcOrd="0" destOrd="0" presId="urn:microsoft.com/office/officeart/2005/8/layout/orgChart1"/>
    <dgm:cxn modelId="{D2AD45ED-3D8B-433D-B5B0-37B9BBB6DCDA}" type="presParOf" srcId="{BDE29094-42E7-4120-A4C9-A95382DFED6A}" destId="{19E76C29-F9B4-454C-BE51-B1BD37165BB1}" srcOrd="1" destOrd="0" presId="urn:microsoft.com/office/officeart/2005/8/layout/orgChart1"/>
    <dgm:cxn modelId="{20423FC1-3D40-4176-AB82-ADCF7095FFA8}" type="presParOf" srcId="{654DC88F-6876-4E5D-B64B-CC41DBA85153}" destId="{B38E5FDE-58A2-4061-A68D-8A217BDD1AA5}" srcOrd="1" destOrd="0" presId="urn:microsoft.com/office/officeart/2005/8/layout/orgChart1"/>
    <dgm:cxn modelId="{F52EC4FE-A0FF-411B-A724-04E7D8E477B4}" type="presParOf" srcId="{654DC88F-6876-4E5D-B64B-CC41DBA85153}" destId="{AC417A52-D506-4404-924B-4BD93DE11011}" srcOrd="2" destOrd="0" presId="urn:microsoft.com/office/officeart/2005/8/layout/orgChart1"/>
    <dgm:cxn modelId="{A0973ED5-8F33-4B2E-A775-139F4E2825FB}" type="presParOf" srcId="{3460BE63-EAE2-4475-BA06-267E4D77FC49}" destId="{95B17FDA-F9FC-4F1E-8E4C-5600ED857B92}" srcOrd="2" destOrd="0" presId="urn:microsoft.com/office/officeart/2005/8/layout/orgChart1"/>
    <dgm:cxn modelId="{211888EA-1A7C-4862-87FA-3F5618326D9F}" type="presParOf" srcId="{CC8B1E47-4C54-4A8A-B197-4984B8037E92}" destId="{44F6C3E7-E762-4771-BA1F-65F3FB1D6FFD}" srcOrd="2" destOrd="0" presId="urn:microsoft.com/office/officeart/2005/8/layout/orgChart1"/>
    <dgm:cxn modelId="{062AC9C7-67FB-4121-916F-176BB29EC866}" type="presParOf" srcId="{CC8B1E47-4C54-4A8A-B197-4984B8037E92}" destId="{91DDAE80-1A2D-4459-A10F-FC5A4463B759}" srcOrd="3" destOrd="0" presId="urn:microsoft.com/office/officeart/2005/8/layout/orgChart1"/>
    <dgm:cxn modelId="{57F3F8BE-428B-4CEF-A8C0-7F33BF509607}" type="presParOf" srcId="{91DDAE80-1A2D-4459-A10F-FC5A4463B759}" destId="{73C1F8D2-B3B4-480F-8D01-41943A890FD7}" srcOrd="0" destOrd="0" presId="urn:microsoft.com/office/officeart/2005/8/layout/orgChart1"/>
    <dgm:cxn modelId="{96AF9250-8EEB-4539-9A27-22A00E01A598}" type="presParOf" srcId="{73C1F8D2-B3B4-480F-8D01-41943A890FD7}" destId="{A7D9045D-B71E-48B3-A865-E809D51531FA}" srcOrd="0" destOrd="0" presId="urn:microsoft.com/office/officeart/2005/8/layout/orgChart1"/>
    <dgm:cxn modelId="{99FD2E9E-928E-408D-896A-B5DECB8054F7}" type="presParOf" srcId="{73C1F8D2-B3B4-480F-8D01-41943A890FD7}" destId="{A025B194-C1D8-425A-90DC-3B20E7688599}" srcOrd="1" destOrd="0" presId="urn:microsoft.com/office/officeart/2005/8/layout/orgChart1"/>
    <dgm:cxn modelId="{0EF6598F-B8B8-4997-A6A3-F37FD78FCF26}" type="presParOf" srcId="{91DDAE80-1A2D-4459-A10F-FC5A4463B759}" destId="{5734E45A-4E88-422F-8580-082937D8F601}" srcOrd="1" destOrd="0" presId="urn:microsoft.com/office/officeart/2005/8/layout/orgChart1"/>
    <dgm:cxn modelId="{9BDFC9C3-D31D-465B-9502-7440BC804DA8}" type="presParOf" srcId="{91DDAE80-1A2D-4459-A10F-FC5A4463B759}" destId="{6E8EA03B-E08E-4FB1-8C42-BF8DC5EA6870}" srcOrd="2" destOrd="0" presId="urn:microsoft.com/office/officeart/2005/8/layout/orgChart1"/>
    <dgm:cxn modelId="{F445B93F-70AE-4779-857B-BFACD91008C7}" type="presParOf" srcId="{CC8B1E47-4C54-4A8A-B197-4984B8037E92}" destId="{39E1D18C-4259-4852-8F10-B21120747140}" srcOrd="4" destOrd="0" presId="urn:microsoft.com/office/officeart/2005/8/layout/orgChart1"/>
    <dgm:cxn modelId="{EADF003D-7732-441C-8855-C63EA2A3474C}" type="presParOf" srcId="{CC8B1E47-4C54-4A8A-B197-4984B8037E92}" destId="{4FEE134A-2C3B-4A59-BD7C-82ED8E8AEFB1}" srcOrd="5" destOrd="0" presId="urn:microsoft.com/office/officeart/2005/8/layout/orgChart1"/>
    <dgm:cxn modelId="{68C0E35C-D80D-4780-B9F3-543F5928E9BC}" type="presParOf" srcId="{4FEE134A-2C3B-4A59-BD7C-82ED8E8AEFB1}" destId="{33581733-CB1F-48CB-9538-F12BEC364723}" srcOrd="0" destOrd="0" presId="urn:microsoft.com/office/officeart/2005/8/layout/orgChart1"/>
    <dgm:cxn modelId="{F9FAA1B9-A553-4042-B5F7-B3B73E8BA942}" type="presParOf" srcId="{33581733-CB1F-48CB-9538-F12BEC364723}" destId="{CEC80A28-156D-40CB-BE19-471BF179A7FB}" srcOrd="0" destOrd="0" presId="urn:microsoft.com/office/officeart/2005/8/layout/orgChart1"/>
    <dgm:cxn modelId="{7F6FE542-49AC-4D9B-935C-E36963DAD303}" type="presParOf" srcId="{33581733-CB1F-48CB-9538-F12BEC364723}" destId="{FCF61CEE-12FD-4A55-ACFE-06740EA9E35E}" srcOrd="1" destOrd="0" presId="urn:microsoft.com/office/officeart/2005/8/layout/orgChart1"/>
    <dgm:cxn modelId="{B5B5B7E6-FBA8-46C9-B3DB-04698154C71E}" type="presParOf" srcId="{4FEE134A-2C3B-4A59-BD7C-82ED8E8AEFB1}" destId="{D2D21051-185C-4E62-A617-827E5301D78B}" srcOrd="1" destOrd="0" presId="urn:microsoft.com/office/officeart/2005/8/layout/orgChart1"/>
    <dgm:cxn modelId="{58E0A128-62E5-4E23-AA2C-F49C31FB7565}" type="presParOf" srcId="{4FEE134A-2C3B-4A59-BD7C-82ED8E8AEFB1}" destId="{6E701819-B727-4A5F-8A58-16E0346BB0A8}" srcOrd="2" destOrd="0" presId="urn:microsoft.com/office/officeart/2005/8/layout/orgChart1"/>
    <dgm:cxn modelId="{50BFAE2D-3CD7-4C3F-85D8-B1D6AB504FD7}" type="presParOf" srcId="{CC8B1E47-4C54-4A8A-B197-4984B8037E92}" destId="{E61D17A4-EA07-4383-A5BB-FF0E610586B6}" srcOrd="6" destOrd="0" presId="urn:microsoft.com/office/officeart/2005/8/layout/orgChart1"/>
    <dgm:cxn modelId="{A2BA70A7-195A-4A92-A44F-3017E7A6822B}" type="presParOf" srcId="{CC8B1E47-4C54-4A8A-B197-4984B8037E92}" destId="{CF366E3B-0DD1-422E-96CB-DA8233AEEBF9}" srcOrd="7" destOrd="0" presId="urn:microsoft.com/office/officeart/2005/8/layout/orgChart1"/>
    <dgm:cxn modelId="{60E49074-D8EF-470B-9741-828216DF7852}" type="presParOf" srcId="{CF366E3B-0DD1-422E-96CB-DA8233AEEBF9}" destId="{938F26FB-7FA0-4CC9-8E2F-91AD26E805DC}" srcOrd="0" destOrd="0" presId="urn:microsoft.com/office/officeart/2005/8/layout/orgChart1"/>
    <dgm:cxn modelId="{DE88A048-FC6F-422B-9B6E-4132B0FEBCC4}" type="presParOf" srcId="{938F26FB-7FA0-4CC9-8E2F-91AD26E805DC}" destId="{B67635C8-6314-45FF-9FC7-BB9CE4B0C6EC}" srcOrd="0" destOrd="0" presId="urn:microsoft.com/office/officeart/2005/8/layout/orgChart1"/>
    <dgm:cxn modelId="{1A49D259-C298-4CD2-8094-B0AB30829818}" type="presParOf" srcId="{938F26FB-7FA0-4CC9-8E2F-91AD26E805DC}" destId="{5BA6F93A-F273-4AC1-9AF5-81F5BDC818E4}" srcOrd="1" destOrd="0" presId="urn:microsoft.com/office/officeart/2005/8/layout/orgChart1"/>
    <dgm:cxn modelId="{FE02768C-C991-4844-92F8-9C52CE8E094B}" type="presParOf" srcId="{CF366E3B-0DD1-422E-96CB-DA8233AEEBF9}" destId="{C24CB2BA-FC35-4D9A-B78E-8351C0F48F33}" srcOrd="1" destOrd="0" presId="urn:microsoft.com/office/officeart/2005/8/layout/orgChart1"/>
    <dgm:cxn modelId="{B8284607-8090-44E7-890E-384DA0018A13}" type="presParOf" srcId="{C24CB2BA-FC35-4D9A-B78E-8351C0F48F33}" destId="{54F3CDF6-B7F8-4590-B07A-AF7E2B44270E}" srcOrd="0" destOrd="0" presId="urn:microsoft.com/office/officeart/2005/8/layout/orgChart1"/>
    <dgm:cxn modelId="{058F281E-815F-4BA1-B52A-E14BA2454B92}" type="presParOf" srcId="{C24CB2BA-FC35-4D9A-B78E-8351C0F48F33}" destId="{5D79CD7A-8AF0-47C1-B9AE-ED6A84FD6A46}" srcOrd="1" destOrd="0" presId="urn:microsoft.com/office/officeart/2005/8/layout/orgChart1"/>
    <dgm:cxn modelId="{46EBB83B-9725-4EA4-BF88-DCA0753BE44E}" type="presParOf" srcId="{5D79CD7A-8AF0-47C1-B9AE-ED6A84FD6A46}" destId="{27453C3E-7B21-4E84-AF89-59528EC6188F}" srcOrd="0" destOrd="0" presId="urn:microsoft.com/office/officeart/2005/8/layout/orgChart1"/>
    <dgm:cxn modelId="{81856A3D-6322-45BA-B0AE-44478B0E4FA1}" type="presParOf" srcId="{27453C3E-7B21-4E84-AF89-59528EC6188F}" destId="{EA487784-4A80-4005-84F0-9713C58F8DB6}" srcOrd="0" destOrd="0" presId="urn:microsoft.com/office/officeart/2005/8/layout/orgChart1"/>
    <dgm:cxn modelId="{B47FFAC3-CA0A-4A4A-B47B-488FB2AE0D36}" type="presParOf" srcId="{27453C3E-7B21-4E84-AF89-59528EC6188F}" destId="{11EC2043-2988-4A51-941F-1C6DF040D036}" srcOrd="1" destOrd="0" presId="urn:microsoft.com/office/officeart/2005/8/layout/orgChart1"/>
    <dgm:cxn modelId="{59746A43-22B1-463A-9F7E-4750D9062AAC}" type="presParOf" srcId="{5D79CD7A-8AF0-47C1-B9AE-ED6A84FD6A46}" destId="{F1D2D515-0174-48A7-A321-143613983F25}" srcOrd="1" destOrd="0" presId="urn:microsoft.com/office/officeart/2005/8/layout/orgChart1"/>
    <dgm:cxn modelId="{709C5869-186F-4774-B748-1AF59C64EB2F}" type="presParOf" srcId="{5D79CD7A-8AF0-47C1-B9AE-ED6A84FD6A46}" destId="{DC3C28A2-4401-40E2-81C6-93C1F3BB7F91}" srcOrd="2" destOrd="0" presId="urn:microsoft.com/office/officeart/2005/8/layout/orgChart1"/>
    <dgm:cxn modelId="{44F33B80-B4C7-41E1-AEA3-8101F8B86B29}" type="presParOf" srcId="{C24CB2BA-FC35-4D9A-B78E-8351C0F48F33}" destId="{BB614DF4-EE61-44BF-AA45-05D215CCB7C7}" srcOrd="2" destOrd="0" presId="urn:microsoft.com/office/officeart/2005/8/layout/orgChart1"/>
    <dgm:cxn modelId="{9E1FE12E-5A16-4BBF-93B4-3AE7BC7E3DCF}" type="presParOf" srcId="{C24CB2BA-FC35-4D9A-B78E-8351C0F48F33}" destId="{1A349E9F-05FF-44B2-9557-A8C53FCDE463}" srcOrd="3" destOrd="0" presId="urn:microsoft.com/office/officeart/2005/8/layout/orgChart1"/>
    <dgm:cxn modelId="{C113873B-B141-441B-9976-F362F0BC556B}" type="presParOf" srcId="{1A349E9F-05FF-44B2-9557-A8C53FCDE463}" destId="{18EEE4EC-0F09-4CE7-85A8-45CB2EA7A016}" srcOrd="0" destOrd="0" presId="urn:microsoft.com/office/officeart/2005/8/layout/orgChart1"/>
    <dgm:cxn modelId="{D1DB5DDF-E716-48BE-9CF1-ACCFCC3C165A}" type="presParOf" srcId="{18EEE4EC-0F09-4CE7-85A8-45CB2EA7A016}" destId="{771DF64B-B97C-48BD-806B-9D267ECD5093}" srcOrd="0" destOrd="0" presId="urn:microsoft.com/office/officeart/2005/8/layout/orgChart1"/>
    <dgm:cxn modelId="{22F435A7-920C-41D7-B255-B014EF6E7401}" type="presParOf" srcId="{18EEE4EC-0F09-4CE7-85A8-45CB2EA7A016}" destId="{B6DCED10-E6B2-4154-8718-5358F6D2407D}" srcOrd="1" destOrd="0" presId="urn:microsoft.com/office/officeart/2005/8/layout/orgChart1"/>
    <dgm:cxn modelId="{7FA08526-EDDD-45FE-9642-E9BAB47D3010}" type="presParOf" srcId="{1A349E9F-05FF-44B2-9557-A8C53FCDE463}" destId="{ABA0681E-54A1-4077-B032-B762C54AFC7C}" srcOrd="1" destOrd="0" presId="urn:microsoft.com/office/officeart/2005/8/layout/orgChart1"/>
    <dgm:cxn modelId="{555E8ED7-81DE-4CCE-A99D-54A5B12FB711}" type="presParOf" srcId="{1A349E9F-05FF-44B2-9557-A8C53FCDE463}" destId="{789452F4-D3A5-4C05-96B8-030391B211AD}" srcOrd="2" destOrd="0" presId="urn:microsoft.com/office/officeart/2005/8/layout/orgChart1"/>
    <dgm:cxn modelId="{14AD3309-33C5-4E17-B637-16482F8D9EE3}" type="presParOf" srcId="{C24CB2BA-FC35-4D9A-B78E-8351C0F48F33}" destId="{350454EE-A010-4FEA-8C99-96FBF79C3094}" srcOrd="4" destOrd="0" presId="urn:microsoft.com/office/officeart/2005/8/layout/orgChart1"/>
    <dgm:cxn modelId="{3BF42EB2-6186-471E-8305-ED7E890A3CCC}" type="presParOf" srcId="{C24CB2BA-FC35-4D9A-B78E-8351C0F48F33}" destId="{7BFDBDA0-D90D-4CF3-AFBD-08D2C8362AA4}" srcOrd="5" destOrd="0" presId="urn:microsoft.com/office/officeart/2005/8/layout/orgChart1"/>
    <dgm:cxn modelId="{49E69862-83C4-4884-8572-A91399922F87}" type="presParOf" srcId="{7BFDBDA0-D90D-4CF3-AFBD-08D2C8362AA4}" destId="{C779CDF7-78F8-455F-89FD-70DB0A81E722}" srcOrd="0" destOrd="0" presId="urn:microsoft.com/office/officeart/2005/8/layout/orgChart1"/>
    <dgm:cxn modelId="{E23463FD-464B-43CD-B315-92E8CEEF636C}" type="presParOf" srcId="{C779CDF7-78F8-455F-89FD-70DB0A81E722}" destId="{81D6CDBF-3C8F-41B6-8E4C-8CCC69C9A9D0}" srcOrd="0" destOrd="0" presId="urn:microsoft.com/office/officeart/2005/8/layout/orgChart1"/>
    <dgm:cxn modelId="{BC9B4C70-FFEE-478D-A173-953D8283AE4D}" type="presParOf" srcId="{C779CDF7-78F8-455F-89FD-70DB0A81E722}" destId="{5405E608-BB3A-4BD7-A78C-E0BD38ED9697}" srcOrd="1" destOrd="0" presId="urn:microsoft.com/office/officeart/2005/8/layout/orgChart1"/>
    <dgm:cxn modelId="{033F1A20-87C9-4762-B0A4-2240D87E59A9}" type="presParOf" srcId="{7BFDBDA0-D90D-4CF3-AFBD-08D2C8362AA4}" destId="{E7CDF8FB-5D98-48F0-AF9A-AFB5E6ABD900}" srcOrd="1" destOrd="0" presId="urn:microsoft.com/office/officeart/2005/8/layout/orgChart1"/>
    <dgm:cxn modelId="{C957B01E-C979-4067-B508-38D7757043AE}" type="presParOf" srcId="{7BFDBDA0-D90D-4CF3-AFBD-08D2C8362AA4}" destId="{3E73E89D-87E1-48C6-9B1C-A7EDA91C1D1E}" srcOrd="2" destOrd="0" presId="urn:microsoft.com/office/officeart/2005/8/layout/orgChart1"/>
    <dgm:cxn modelId="{34CF5FD0-E974-406A-A3AA-F1A4C6F2063D}" type="presParOf" srcId="{CF366E3B-0DD1-422E-96CB-DA8233AEEBF9}" destId="{B6497046-1E10-4486-B7D8-E8C3CE0AE2BF}" srcOrd="2" destOrd="0" presId="urn:microsoft.com/office/officeart/2005/8/layout/orgChart1"/>
    <dgm:cxn modelId="{31EBD6D3-1ECC-4901-9068-E016324A95B7}" type="presParOf" srcId="{CC8B1E47-4C54-4A8A-B197-4984B8037E92}" destId="{E3EB0257-90D6-4E89-87BE-C770626BDEC4}" srcOrd="8" destOrd="0" presId="urn:microsoft.com/office/officeart/2005/8/layout/orgChart1"/>
    <dgm:cxn modelId="{F60A91FB-85CD-40A7-8D2B-A069441FD2FD}" type="presParOf" srcId="{CC8B1E47-4C54-4A8A-B197-4984B8037E92}" destId="{43C63612-45B9-4537-A379-233A882995F7}" srcOrd="9" destOrd="0" presId="urn:microsoft.com/office/officeart/2005/8/layout/orgChart1"/>
    <dgm:cxn modelId="{4AE0832E-52E7-4BC9-B432-3622AE9325D6}" type="presParOf" srcId="{43C63612-45B9-4537-A379-233A882995F7}" destId="{A94E06FE-4DF7-48FA-9A38-16391FB33EEA}" srcOrd="0" destOrd="0" presId="urn:microsoft.com/office/officeart/2005/8/layout/orgChart1"/>
    <dgm:cxn modelId="{CE2C9F16-E445-49BD-B349-95FD1782529A}" type="presParOf" srcId="{A94E06FE-4DF7-48FA-9A38-16391FB33EEA}" destId="{A5A4C983-8D9F-4EF4-8B1F-774F4B8B7922}" srcOrd="0" destOrd="0" presId="urn:microsoft.com/office/officeart/2005/8/layout/orgChart1"/>
    <dgm:cxn modelId="{B90C83DD-718F-4731-AB3F-3A3FB219617B}" type="presParOf" srcId="{A94E06FE-4DF7-48FA-9A38-16391FB33EEA}" destId="{03B908BC-7766-4B51-ADD4-AA81A82F0C4E}" srcOrd="1" destOrd="0" presId="urn:microsoft.com/office/officeart/2005/8/layout/orgChart1"/>
    <dgm:cxn modelId="{A4396482-31B3-4A32-B155-5A3A5677A6E6}" type="presParOf" srcId="{43C63612-45B9-4537-A379-233A882995F7}" destId="{C08AA867-0405-4591-B5AD-22CA8D3BAAFB}" srcOrd="1" destOrd="0" presId="urn:microsoft.com/office/officeart/2005/8/layout/orgChart1"/>
    <dgm:cxn modelId="{665B184E-C25F-4017-AF4C-D82790F3E573}" type="presParOf" srcId="{C08AA867-0405-4591-B5AD-22CA8D3BAAFB}" destId="{2D2FDB5C-6C62-44E2-B0ED-ADC0D8BE6D82}" srcOrd="0" destOrd="0" presId="urn:microsoft.com/office/officeart/2005/8/layout/orgChart1"/>
    <dgm:cxn modelId="{DE890DE6-765B-4991-9F28-47D2879CF4AD}" type="presParOf" srcId="{C08AA867-0405-4591-B5AD-22CA8D3BAAFB}" destId="{4154EC15-90D6-41C1-9573-354B248B5519}" srcOrd="1" destOrd="0" presId="urn:microsoft.com/office/officeart/2005/8/layout/orgChart1"/>
    <dgm:cxn modelId="{1ADB804C-CA5A-4A51-8185-EBF564FD3081}" type="presParOf" srcId="{4154EC15-90D6-41C1-9573-354B248B5519}" destId="{3B108C4C-0E12-4C99-B53D-8D82559CADBD}" srcOrd="0" destOrd="0" presId="urn:microsoft.com/office/officeart/2005/8/layout/orgChart1"/>
    <dgm:cxn modelId="{C6C9C7FB-8149-49EF-BE16-72C0B42C50D9}" type="presParOf" srcId="{3B108C4C-0E12-4C99-B53D-8D82559CADBD}" destId="{0BA95CA7-E982-4BB2-97B3-F8B758889A00}" srcOrd="0" destOrd="0" presId="urn:microsoft.com/office/officeart/2005/8/layout/orgChart1"/>
    <dgm:cxn modelId="{31690AE3-5FDB-49E6-A77A-FF58CEBEB22E}" type="presParOf" srcId="{3B108C4C-0E12-4C99-B53D-8D82559CADBD}" destId="{7B0E4EF7-ED5D-43F5-865B-A8F050756236}" srcOrd="1" destOrd="0" presId="urn:microsoft.com/office/officeart/2005/8/layout/orgChart1"/>
    <dgm:cxn modelId="{5F9A5800-0611-4FB8-BEDC-62C8BD5EF43F}" type="presParOf" srcId="{4154EC15-90D6-41C1-9573-354B248B5519}" destId="{4120BA7F-F9E8-4318-BC14-8D20DDD7D8B9}" srcOrd="1" destOrd="0" presId="urn:microsoft.com/office/officeart/2005/8/layout/orgChart1"/>
    <dgm:cxn modelId="{0E614E32-FF30-468E-9A59-C4DEAF6320BF}" type="presParOf" srcId="{4154EC15-90D6-41C1-9573-354B248B5519}" destId="{59C65857-CC18-4415-B6A6-75629616B6F9}" srcOrd="2" destOrd="0" presId="urn:microsoft.com/office/officeart/2005/8/layout/orgChart1"/>
    <dgm:cxn modelId="{A8EE7CC6-E664-4590-BB5E-986030F2E183}" type="presParOf" srcId="{C08AA867-0405-4591-B5AD-22CA8D3BAAFB}" destId="{848E2FE5-674A-4145-AC06-F810C41A0893}" srcOrd="2" destOrd="0" presId="urn:microsoft.com/office/officeart/2005/8/layout/orgChart1"/>
    <dgm:cxn modelId="{6090FD75-24E1-44E3-81CE-E54E55493A57}" type="presParOf" srcId="{C08AA867-0405-4591-B5AD-22CA8D3BAAFB}" destId="{A17F39A8-BEB0-4CD4-99A9-EFEAD41ECE3C}" srcOrd="3" destOrd="0" presId="urn:microsoft.com/office/officeart/2005/8/layout/orgChart1"/>
    <dgm:cxn modelId="{2A2B4FA8-8071-4BF6-8221-DBD205E13553}" type="presParOf" srcId="{A17F39A8-BEB0-4CD4-99A9-EFEAD41ECE3C}" destId="{16383A2C-A124-4E2C-8C5B-31193E53217B}" srcOrd="0" destOrd="0" presId="urn:microsoft.com/office/officeart/2005/8/layout/orgChart1"/>
    <dgm:cxn modelId="{96CB3E30-8727-470A-869C-4B6CA3E67C53}" type="presParOf" srcId="{16383A2C-A124-4E2C-8C5B-31193E53217B}" destId="{63B062B2-E08F-47BD-9033-27E9CCF2C035}" srcOrd="0" destOrd="0" presId="urn:microsoft.com/office/officeart/2005/8/layout/orgChart1"/>
    <dgm:cxn modelId="{2FD6E70D-6A99-4544-A056-C9BA32E4CCB2}" type="presParOf" srcId="{16383A2C-A124-4E2C-8C5B-31193E53217B}" destId="{D06CA95D-13C9-46E8-87ED-58C3A4DC5FCD}" srcOrd="1" destOrd="0" presId="urn:microsoft.com/office/officeart/2005/8/layout/orgChart1"/>
    <dgm:cxn modelId="{6AB2C33F-5791-4BFE-A6CC-0DB84103786A}" type="presParOf" srcId="{A17F39A8-BEB0-4CD4-99A9-EFEAD41ECE3C}" destId="{59AA2F68-3B0A-4D76-B624-A563B6A37E46}" srcOrd="1" destOrd="0" presId="urn:microsoft.com/office/officeart/2005/8/layout/orgChart1"/>
    <dgm:cxn modelId="{A4150A5C-7A1A-462C-9D58-A7FFA7BEA6CF}" type="presParOf" srcId="{A17F39A8-BEB0-4CD4-99A9-EFEAD41ECE3C}" destId="{61BBA088-A5CB-4F18-89EA-00F825C950CB}" srcOrd="2" destOrd="0" presId="urn:microsoft.com/office/officeart/2005/8/layout/orgChart1"/>
    <dgm:cxn modelId="{7A8E579D-33CC-49C4-B939-5996BC3D94F3}" type="presParOf" srcId="{43C63612-45B9-4537-A379-233A882995F7}" destId="{66E592A7-2663-4E3C-8CDB-C823E180ADCD}" srcOrd="2" destOrd="0" presId="urn:microsoft.com/office/officeart/2005/8/layout/orgChart1"/>
    <dgm:cxn modelId="{E29C8D2F-45FA-4BAF-8973-3669AEE52AC4}" type="presParOf" srcId="{CC8B1E47-4C54-4A8A-B197-4984B8037E92}" destId="{819DF8B9-1756-4F0F-8019-443E3F5E3134}" srcOrd="10" destOrd="0" presId="urn:microsoft.com/office/officeart/2005/8/layout/orgChart1"/>
    <dgm:cxn modelId="{A38A3124-3785-4D56-8F61-C842E4F083B4}" type="presParOf" srcId="{CC8B1E47-4C54-4A8A-B197-4984B8037E92}" destId="{8C77A7B9-4CD0-4943-92A1-9710BE677BCE}" srcOrd="11" destOrd="0" presId="urn:microsoft.com/office/officeart/2005/8/layout/orgChart1"/>
    <dgm:cxn modelId="{F54FFAC3-58E9-441F-BDC2-AAA08716DBD7}" type="presParOf" srcId="{8C77A7B9-4CD0-4943-92A1-9710BE677BCE}" destId="{75FE50FC-B053-4D50-95E2-2219B32EAAEA}" srcOrd="0" destOrd="0" presId="urn:microsoft.com/office/officeart/2005/8/layout/orgChart1"/>
    <dgm:cxn modelId="{15092979-FB36-4105-ADA2-7AD444903206}" type="presParOf" srcId="{75FE50FC-B053-4D50-95E2-2219B32EAAEA}" destId="{E6815EC2-517E-4813-B2A0-126438211441}" srcOrd="0" destOrd="0" presId="urn:microsoft.com/office/officeart/2005/8/layout/orgChart1"/>
    <dgm:cxn modelId="{FEC6AD42-8929-4072-B5CA-2439BC113FBB}" type="presParOf" srcId="{75FE50FC-B053-4D50-95E2-2219B32EAAEA}" destId="{F8AD1095-D757-4EC2-9529-0FE34CD8BCF2}" srcOrd="1" destOrd="0" presId="urn:microsoft.com/office/officeart/2005/8/layout/orgChart1"/>
    <dgm:cxn modelId="{7D0F0320-872C-4944-9D39-E474976E21EE}" type="presParOf" srcId="{8C77A7B9-4CD0-4943-92A1-9710BE677BCE}" destId="{E4555C64-E585-4B75-98C5-9A2531F19964}" srcOrd="1" destOrd="0" presId="urn:microsoft.com/office/officeart/2005/8/layout/orgChart1"/>
    <dgm:cxn modelId="{492BC5E8-8FFF-433D-869A-E0A9CD8339A9}" type="presParOf" srcId="{8C77A7B9-4CD0-4943-92A1-9710BE677BCE}" destId="{3605115B-403E-40BE-8CC1-C16FC229692D}" srcOrd="2" destOrd="0" presId="urn:microsoft.com/office/officeart/2005/8/layout/orgChart1"/>
    <dgm:cxn modelId="{913197F7-2BE2-4E14-B899-AD1334A557E2}" type="presParOf" srcId="{CC8B1E47-4C54-4A8A-B197-4984B8037E92}" destId="{12A85EFC-CF10-4963-83AC-6F71EA187943}" srcOrd="12" destOrd="0" presId="urn:microsoft.com/office/officeart/2005/8/layout/orgChart1"/>
    <dgm:cxn modelId="{9B81CCBD-CEBF-437D-977B-E5FE286A2F04}" type="presParOf" srcId="{CC8B1E47-4C54-4A8A-B197-4984B8037E92}" destId="{E1318AC2-097B-4B4F-9308-64471632ABBA}" srcOrd="13" destOrd="0" presId="urn:microsoft.com/office/officeart/2005/8/layout/orgChart1"/>
    <dgm:cxn modelId="{B32ACD8C-F531-4F82-907A-A68C87E4A7A6}" type="presParOf" srcId="{E1318AC2-097B-4B4F-9308-64471632ABBA}" destId="{9F27ABAE-30C5-44DF-962D-7146A4206A78}" srcOrd="0" destOrd="0" presId="urn:microsoft.com/office/officeart/2005/8/layout/orgChart1"/>
    <dgm:cxn modelId="{59972518-CE5D-4E83-B1DB-7D5D19EFE079}" type="presParOf" srcId="{9F27ABAE-30C5-44DF-962D-7146A4206A78}" destId="{2B1A53CE-DE7D-4D8F-A1AA-02097F5D17A6}" srcOrd="0" destOrd="0" presId="urn:microsoft.com/office/officeart/2005/8/layout/orgChart1"/>
    <dgm:cxn modelId="{AC351B70-8476-4125-9C43-DE6A7C82B555}" type="presParOf" srcId="{9F27ABAE-30C5-44DF-962D-7146A4206A78}" destId="{01E40F6E-2070-4224-8AD7-6277A0F9B449}" srcOrd="1" destOrd="0" presId="urn:microsoft.com/office/officeart/2005/8/layout/orgChart1"/>
    <dgm:cxn modelId="{2D52CA2C-DD0F-4688-9971-BF87C0F6FCD6}" type="presParOf" srcId="{E1318AC2-097B-4B4F-9308-64471632ABBA}" destId="{DE427674-6783-4B14-9750-75F3DDAEBC16}" srcOrd="1" destOrd="0" presId="urn:microsoft.com/office/officeart/2005/8/layout/orgChart1"/>
    <dgm:cxn modelId="{74267FD1-7180-4F41-B832-93D7EB832A9E}" type="presParOf" srcId="{E1318AC2-097B-4B4F-9308-64471632ABBA}" destId="{3A405112-EE26-472E-8586-20E015EC3866}" srcOrd="2" destOrd="0" presId="urn:microsoft.com/office/officeart/2005/8/layout/orgChart1"/>
    <dgm:cxn modelId="{D16F61A4-DAAC-4A5A-9341-8C43165DB650}" type="presParOf" srcId="{F1AA58BA-64C8-4253-B5D5-BA011EF84D4D}" destId="{41FBE4B9-A4BF-43FB-900C-1C58B7030EB3}" srcOrd="2" destOrd="0" presId="urn:microsoft.com/office/officeart/2005/8/layout/orgChart1"/>
    <dgm:cxn modelId="{86B05AF1-0DE6-4370-A3AE-492752FE8E87}" type="presParOf" srcId="{F82728AF-A317-43CC-BEE0-1C5A655569EA}" destId="{93527016-C41A-49C6-8FD5-70D23D321538}" srcOrd="8" destOrd="0" presId="urn:microsoft.com/office/officeart/2005/8/layout/orgChart1"/>
    <dgm:cxn modelId="{3C6A796B-99A8-4878-8492-8D06588B5A9C}" type="presParOf" srcId="{F82728AF-A317-43CC-BEE0-1C5A655569EA}" destId="{B2D985E6-7743-4838-BB17-B0A0D44B007A}" srcOrd="9" destOrd="0" presId="urn:microsoft.com/office/officeart/2005/8/layout/orgChart1"/>
    <dgm:cxn modelId="{CD444185-FE6F-495E-B1DE-ABABEC63A0B0}" type="presParOf" srcId="{B2D985E6-7743-4838-BB17-B0A0D44B007A}" destId="{EB0AFA81-5E2D-4391-90B2-E63140C02657}" srcOrd="0" destOrd="0" presId="urn:microsoft.com/office/officeart/2005/8/layout/orgChart1"/>
    <dgm:cxn modelId="{DD0C4EA6-69B6-4D59-B3C9-9B0D1A78460A}" type="presParOf" srcId="{EB0AFA81-5E2D-4391-90B2-E63140C02657}" destId="{96CEC549-B94F-46BA-98C8-D73FEBC91A16}" srcOrd="0" destOrd="0" presId="urn:microsoft.com/office/officeart/2005/8/layout/orgChart1"/>
    <dgm:cxn modelId="{B9C6334F-5596-473D-BAA5-F4FD3EB7B59A}" type="presParOf" srcId="{EB0AFA81-5E2D-4391-90B2-E63140C02657}" destId="{B7321A86-5FCB-4C00-97DE-1EF31B0ACEF9}" srcOrd="1" destOrd="0" presId="urn:microsoft.com/office/officeart/2005/8/layout/orgChart1"/>
    <dgm:cxn modelId="{D2C69686-9371-4111-93A4-A50AEB31BCB9}" type="presParOf" srcId="{B2D985E6-7743-4838-BB17-B0A0D44B007A}" destId="{9985C03C-BF5F-4B0C-A1E7-1563C138D12F}" srcOrd="1" destOrd="0" presId="urn:microsoft.com/office/officeart/2005/8/layout/orgChart1"/>
    <dgm:cxn modelId="{65E3FB6D-B662-4D08-8CE5-56A2AF696B49}" type="presParOf" srcId="{9985C03C-BF5F-4B0C-A1E7-1563C138D12F}" destId="{CDE12021-3655-4FB4-9C81-838523AF9E4A}" srcOrd="0" destOrd="0" presId="urn:microsoft.com/office/officeart/2005/8/layout/orgChart1"/>
    <dgm:cxn modelId="{99F1B2DE-3EC1-44EE-AAAA-FBB8B0E57D65}" type="presParOf" srcId="{9985C03C-BF5F-4B0C-A1E7-1563C138D12F}" destId="{B13E5C6E-85E9-4F69-98F0-697037C8ACE1}" srcOrd="1" destOrd="0" presId="urn:microsoft.com/office/officeart/2005/8/layout/orgChart1"/>
    <dgm:cxn modelId="{77B8C12C-BBCB-47F9-A298-84ABABCC0A47}" type="presParOf" srcId="{B13E5C6E-85E9-4F69-98F0-697037C8ACE1}" destId="{9453499F-9AC1-46FE-AFCF-9B2DD79C58A1}" srcOrd="0" destOrd="0" presId="urn:microsoft.com/office/officeart/2005/8/layout/orgChart1"/>
    <dgm:cxn modelId="{D8DF1070-EDBD-4D73-A6B9-9C67A7152153}" type="presParOf" srcId="{9453499F-9AC1-46FE-AFCF-9B2DD79C58A1}" destId="{1EFD960D-65EC-4743-A218-E101AFA3912E}" srcOrd="0" destOrd="0" presId="urn:microsoft.com/office/officeart/2005/8/layout/orgChart1"/>
    <dgm:cxn modelId="{1F582D04-DF7F-4B10-9380-5015998FB885}" type="presParOf" srcId="{9453499F-9AC1-46FE-AFCF-9B2DD79C58A1}" destId="{B0F26930-1E6D-4851-AB7B-6849B8D652E5}" srcOrd="1" destOrd="0" presId="urn:microsoft.com/office/officeart/2005/8/layout/orgChart1"/>
    <dgm:cxn modelId="{1679E58E-24E0-411A-AC5E-F29B59CD65E4}" type="presParOf" srcId="{B13E5C6E-85E9-4F69-98F0-697037C8ACE1}" destId="{04CAEAB3-10D6-42A1-821D-E6840B3EF96D}" srcOrd="1" destOrd="0" presId="urn:microsoft.com/office/officeart/2005/8/layout/orgChart1"/>
    <dgm:cxn modelId="{EE88B53B-5475-4D7B-ACDD-2D59253E1156}" type="presParOf" srcId="{B13E5C6E-85E9-4F69-98F0-697037C8ACE1}" destId="{6C71C3BA-BE9D-4803-A3F6-51D315B9009C}" srcOrd="2" destOrd="0" presId="urn:microsoft.com/office/officeart/2005/8/layout/orgChart1"/>
    <dgm:cxn modelId="{1FE11739-EB44-40B8-B889-2A227E307991}" type="presParOf" srcId="{9985C03C-BF5F-4B0C-A1E7-1563C138D12F}" destId="{8F3734E1-B2FA-4C65-8F6D-0C20FD25947B}" srcOrd="2" destOrd="0" presId="urn:microsoft.com/office/officeart/2005/8/layout/orgChart1"/>
    <dgm:cxn modelId="{AF52CD06-A685-4C89-B2ED-E97529305C7A}" type="presParOf" srcId="{9985C03C-BF5F-4B0C-A1E7-1563C138D12F}" destId="{FE2F621B-92CD-4102-ABAD-82384C5109D6}" srcOrd="3" destOrd="0" presId="urn:microsoft.com/office/officeart/2005/8/layout/orgChart1"/>
    <dgm:cxn modelId="{96DD9B63-F128-44A5-AB58-042D1DD67128}" type="presParOf" srcId="{FE2F621B-92CD-4102-ABAD-82384C5109D6}" destId="{C1D3FBD1-CF46-4231-8659-B91DA0A18767}" srcOrd="0" destOrd="0" presId="urn:microsoft.com/office/officeart/2005/8/layout/orgChart1"/>
    <dgm:cxn modelId="{BF94BF0A-589E-467E-8C49-08B379481226}" type="presParOf" srcId="{C1D3FBD1-CF46-4231-8659-B91DA0A18767}" destId="{6211B2ED-EBB4-42B2-9005-C5630A5166EC}" srcOrd="0" destOrd="0" presId="urn:microsoft.com/office/officeart/2005/8/layout/orgChart1"/>
    <dgm:cxn modelId="{75ECB2CF-919B-4777-BF94-656FC179B003}" type="presParOf" srcId="{C1D3FBD1-CF46-4231-8659-B91DA0A18767}" destId="{3769076E-D107-453A-BE7A-EE5DC829BCF6}" srcOrd="1" destOrd="0" presId="urn:microsoft.com/office/officeart/2005/8/layout/orgChart1"/>
    <dgm:cxn modelId="{D7630C5B-1FC2-42F8-B6F3-219787301626}" type="presParOf" srcId="{FE2F621B-92CD-4102-ABAD-82384C5109D6}" destId="{3C1761A8-2404-41C2-BB06-4FB889F4D7C6}" srcOrd="1" destOrd="0" presId="urn:microsoft.com/office/officeart/2005/8/layout/orgChart1"/>
    <dgm:cxn modelId="{5984B802-AE15-4826-BC82-D84AA7379B2B}" type="presParOf" srcId="{FE2F621B-92CD-4102-ABAD-82384C5109D6}" destId="{6A5788F2-DED6-44AC-880E-1EEFD91AA668}" srcOrd="2" destOrd="0" presId="urn:microsoft.com/office/officeart/2005/8/layout/orgChart1"/>
    <dgm:cxn modelId="{BA2F5026-12EE-4173-86A9-D302A0CAEBA2}" type="presParOf" srcId="{9985C03C-BF5F-4B0C-A1E7-1563C138D12F}" destId="{B0ED53CC-E55F-49E0-BA5F-F7D2233C74D9}" srcOrd="4" destOrd="0" presId="urn:microsoft.com/office/officeart/2005/8/layout/orgChart1"/>
    <dgm:cxn modelId="{0D95AEBA-186C-430E-85BB-61B698B5A6B6}" type="presParOf" srcId="{9985C03C-BF5F-4B0C-A1E7-1563C138D12F}" destId="{B4B1F4FF-8733-4D22-A47D-97C58D2B0A63}" srcOrd="5" destOrd="0" presId="urn:microsoft.com/office/officeart/2005/8/layout/orgChart1"/>
    <dgm:cxn modelId="{2BC08A42-D3BB-467F-83AD-EC747890F50B}" type="presParOf" srcId="{B4B1F4FF-8733-4D22-A47D-97C58D2B0A63}" destId="{37AE219A-EA00-420E-809C-FB02848AEB55}" srcOrd="0" destOrd="0" presId="urn:microsoft.com/office/officeart/2005/8/layout/orgChart1"/>
    <dgm:cxn modelId="{E2372B1A-7591-44A2-85C9-3B1FE1931CC2}" type="presParOf" srcId="{37AE219A-EA00-420E-809C-FB02848AEB55}" destId="{EE88E0C9-0430-4671-8EE1-2610BED7F46D}" srcOrd="0" destOrd="0" presId="urn:microsoft.com/office/officeart/2005/8/layout/orgChart1"/>
    <dgm:cxn modelId="{4AB24D1C-181A-451F-894C-3A50B83408A6}" type="presParOf" srcId="{37AE219A-EA00-420E-809C-FB02848AEB55}" destId="{C8919219-E461-4C60-B50B-CA1389D79576}" srcOrd="1" destOrd="0" presId="urn:microsoft.com/office/officeart/2005/8/layout/orgChart1"/>
    <dgm:cxn modelId="{FCDAD130-773F-4926-81CB-62B848F4D538}" type="presParOf" srcId="{B4B1F4FF-8733-4D22-A47D-97C58D2B0A63}" destId="{7FF5AE66-5483-483B-9D62-908017ABCCDF}" srcOrd="1" destOrd="0" presId="urn:microsoft.com/office/officeart/2005/8/layout/orgChart1"/>
    <dgm:cxn modelId="{39213C9F-5EBA-45E9-A0C3-56B4E5F44F6D}" type="presParOf" srcId="{B4B1F4FF-8733-4D22-A47D-97C58D2B0A63}" destId="{6F1B26B6-A097-4A6A-B86F-45A17AB35CC3}" srcOrd="2" destOrd="0" presId="urn:microsoft.com/office/officeart/2005/8/layout/orgChart1"/>
    <dgm:cxn modelId="{4B606E86-A715-4B5C-A971-6FF1BB40578D}" type="presParOf" srcId="{9985C03C-BF5F-4B0C-A1E7-1563C138D12F}" destId="{11D63A0C-8752-4EAE-93AF-54CA21747084}" srcOrd="6" destOrd="0" presId="urn:microsoft.com/office/officeart/2005/8/layout/orgChart1"/>
    <dgm:cxn modelId="{A468909B-1F29-4472-9B5D-A4301A77DE1A}" type="presParOf" srcId="{9985C03C-BF5F-4B0C-A1E7-1563C138D12F}" destId="{DCB60DE1-9B2C-4B10-BBB9-48955523BC47}" srcOrd="7" destOrd="0" presId="urn:microsoft.com/office/officeart/2005/8/layout/orgChart1"/>
    <dgm:cxn modelId="{27362F3A-D092-4495-A21E-A5CD7FF8DB3C}" type="presParOf" srcId="{DCB60DE1-9B2C-4B10-BBB9-48955523BC47}" destId="{9CA04E32-6C97-4A5F-ABCC-DAD1B29248F8}" srcOrd="0" destOrd="0" presId="urn:microsoft.com/office/officeart/2005/8/layout/orgChart1"/>
    <dgm:cxn modelId="{CCF6CE78-A170-46F6-B12C-CD657B2D42EC}" type="presParOf" srcId="{9CA04E32-6C97-4A5F-ABCC-DAD1B29248F8}" destId="{90612331-4B69-4A21-9AEA-C00C31C30110}" srcOrd="0" destOrd="0" presId="urn:microsoft.com/office/officeart/2005/8/layout/orgChart1"/>
    <dgm:cxn modelId="{144F5B26-F817-4580-9E67-FD06CD0EACD3}" type="presParOf" srcId="{9CA04E32-6C97-4A5F-ABCC-DAD1B29248F8}" destId="{2A85A980-4176-4A52-9980-9C048D81E0F9}" srcOrd="1" destOrd="0" presId="urn:microsoft.com/office/officeart/2005/8/layout/orgChart1"/>
    <dgm:cxn modelId="{09BCB884-70B8-4ADA-99F7-BE33F6F41070}" type="presParOf" srcId="{DCB60DE1-9B2C-4B10-BBB9-48955523BC47}" destId="{B90C308A-94A9-4C84-A622-8772B06970A3}" srcOrd="1" destOrd="0" presId="urn:microsoft.com/office/officeart/2005/8/layout/orgChart1"/>
    <dgm:cxn modelId="{8FB8477C-C2C5-4C11-B27D-940A57DFF0A3}" type="presParOf" srcId="{DCB60DE1-9B2C-4B10-BBB9-48955523BC47}" destId="{D9C542CA-99C2-4096-8EC7-22A95CDE8107}" srcOrd="2" destOrd="0" presId="urn:microsoft.com/office/officeart/2005/8/layout/orgChart1"/>
    <dgm:cxn modelId="{56F39A34-BCF4-4011-B7AD-7B1EEF7918C1}" type="presParOf" srcId="{B2D985E6-7743-4838-BB17-B0A0D44B007A}" destId="{0211655C-4C6D-4F7D-BB5B-A86258C4CA5C}" srcOrd="2" destOrd="0" presId="urn:microsoft.com/office/officeart/2005/8/layout/orgChart1"/>
    <dgm:cxn modelId="{B4B6C073-22E1-4B8B-8EEB-A7171CDA751B}" type="presParOf" srcId="{F82728AF-A317-43CC-BEE0-1C5A655569EA}" destId="{91AFB1C1-1E81-4746-80FC-E79CF781C4DF}" srcOrd="10" destOrd="0" presId="urn:microsoft.com/office/officeart/2005/8/layout/orgChart1"/>
    <dgm:cxn modelId="{1D243F4F-4C52-4AFC-B0ED-CD1281884729}" type="presParOf" srcId="{F82728AF-A317-43CC-BEE0-1C5A655569EA}" destId="{30935626-A326-475E-BC8D-4B48E4E266C8}" srcOrd="11" destOrd="0" presId="urn:microsoft.com/office/officeart/2005/8/layout/orgChart1"/>
    <dgm:cxn modelId="{62C39F49-39E3-449E-AA6D-58F0FE9DE533}" type="presParOf" srcId="{30935626-A326-475E-BC8D-4B48E4E266C8}" destId="{FF6F4770-AFDF-4269-9FFD-BA9F1ABFB8C3}" srcOrd="0" destOrd="0" presId="urn:microsoft.com/office/officeart/2005/8/layout/orgChart1"/>
    <dgm:cxn modelId="{2E2FA61A-272B-4A50-B4EF-B816AE165521}" type="presParOf" srcId="{FF6F4770-AFDF-4269-9FFD-BA9F1ABFB8C3}" destId="{E86A6FE0-8408-4451-B96F-602A1678FE45}" srcOrd="0" destOrd="0" presId="urn:microsoft.com/office/officeart/2005/8/layout/orgChart1"/>
    <dgm:cxn modelId="{71D9F304-5407-4296-8FFE-BB212114BD44}" type="presParOf" srcId="{FF6F4770-AFDF-4269-9FFD-BA9F1ABFB8C3}" destId="{18E52BC0-DFF5-46BB-BF5F-90B1E0995F51}" srcOrd="1" destOrd="0" presId="urn:microsoft.com/office/officeart/2005/8/layout/orgChart1"/>
    <dgm:cxn modelId="{71476E55-DE03-443F-A9A4-831C2DBD701A}" type="presParOf" srcId="{30935626-A326-475E-BC8D-4B48E4E266C8}" destId="{C58FF216-4621-434F-9AF7-3E1214C769E8}" srcOrd="1" destOrd="0" presId="urn:microsoft.com/office/officeart/2005/8/layout/orgChart1"/>
    <dgm:cxn modelId="{B94DCF70-CA29-4A30-884E-5CFB7AEDF8BE}" type="presParOf" srcId="{C58FF216-4621-434F-9AF7-3E1214C769E8}" destId="{68D15140-5583-4B9A-9B3F-ABA910792C51}" srcOrd="0" destOrd="0" presId="urn:microsoft.com/office/officeart/2005/8/layout/orgChart1"/>
    <dgm:cxn modelId="{2E37069E-79DE-4F84-BA3B-0EB9FA6E8A31}" type="presParOf" srcId="{C58FF216-4621-434F-9AF7-3E1214C769E8}" destId="{06737636-96BF-48C9-B68E-08964789DE40}" srcOrd="1" destOrd="0" presId="urn:microsoft.com/office/officeart/2005/8/layout/orgChart1"/>
    <dgm:cxn modelId="{24ECD858-5C52-4B9A-B2F7-E43653A57411}" type="presParOf" srcId="{06737636-96BF-48C9-B68E-08964789DE40}" destId="{B881BBFB-17AA-4EB1-A834-E5CE8A218601}" srcOrd="0" destOrd="0" presId="urn:microsoft.com/office/officeart/2005/8/layout/orgChart1"/>
    <dgm:cxn modelId="{2BE01223-BDB5-46DB-ADEF-FB0A93C8A37D}" type="presParOf" srcId="{B881BBFB-17AA-4EB1-A834-E5CE8A218601}" destId="{38058048-8EA9-4344-B12C-EDBBD6BE996F}" srcOrd="0" destOrd="0" presId="urn:microsoft.com/office/officeart/2005/8/layout/orgChart1"/>
    <dgm:cxn modelId="{ACF2A176-A55B-4AF6-A067-C66A2B253472}" type="presParOf" srcId="{B881BBFB-17AA-4EB1-A834-E5CE8A218601}" destId="{1B55349F-F038-4756-A691-1A461B577656}" srcOrd="1" destOrd="0" presId="urn:microsoft.com/office/officeart/2005/8/layout/orgChart1"/>
    <dgm:cxn modelId="{6E9329E9-4B92-4F95-95DE-4EF3AD718A62}" type="presParOf" srcId="{06737636-96BF-48C9-B68E-08964789DE40}" destId="{0DDFC85A-C809-46FF-912D-B460A5CDB8AA}" srcOrd="1" destOrd="0" presId="urn:microsoft.com/office/officeart/2005/8/layout/orgChart1"/>
    <dgm:cxn modelId="{39FF8A43-08D5-4D9B-9BC4-831DB484403E}" type="presParOf" srcId="{06737636-96BF-48C9-B68E-08964789DE40}" destId="{F91C09D0-91DA-4E6A-9EF2-84E9FA03BDF3}" srcOrd="2" destOrd="0" presId="urn:microsoft.com/office/officeart/2005/8/layout/orgChart1"/>
    <dgm:cxn modelId="{57AA608A-4B9C-476A-93BD-9D882C57966F}" type="presParOf" srcId="{C58FF216-4621-434F-9AF7-3E1214C769E8}" destId="{83C762B8-67FE-455F-8C14-EFD29125426D}" srcOrd="2" destOrd="0" presId="urn:microsoft.com/office/officeart/2005/8/layout/orgChart1"/>
    <dgm:cxn modelId="{EB27F2CB-3171-4B80-A1C0-F3F260AA8D60}" type="presParOf" srcId="{C58FF216-4621-434F-9AF7-3E1214C769E8}" destId="{72D713F5-C4CD-42C4-A6BD-50C7572C3C0E}" srcOrd="3" destOrd="0" presId="urn:microsoft.com/office/officeart/2005/8/layout/orgChart1"/>
    <dgm:cxn modelId="{07D3A774-C60A-4DFD-80F1-8980643FD851}" type="presParOf" srcId="{72D713F5-C4CD-42C4-A6BD-50C7572C3C0E}" destId="{1BB21A9D-34CE-4DFD-9632-8AF3633678B0}" srcOrd="0" destOrd="0" presId="urn:microsoft.com/office/officeart/2005/8/layout/orgChart1"/>
    <dgm:cxn modelId="{8DE8C67D-8F97-43A9-82AD-E00AD9A5ECD9}" type="presParOf" srcId="{1BB21A9D-34CE-4DFD-9632-8AF3633678B0}" destId="{5E7BD8A8-0872-4819-AB63-9287E1779804}" srcOrd="0" destOrd="0" presId="urn:microsoft.com/office/officeart/2005/8/layout/orgChart1"/>
    <dgm:cxn modelId="{A709D6FE-B826-4969-9397-A6FB0B1010CF}" type="presParOf" srcId="{1BB21A9D-34CE-4DFD-9632-8AF3633678B0}" destId="{4CEADD4D-53AC-4468-9262-662EA7331B60}" srcOrd="1" destOrd="0" presId="urn:microsoft.com/office/officeart/2005/8/layout/orgChart1"/>
    <dgm:cxn modelId="{591B6E29-4A21-424E-B524-FBB8B2E366D5}" type="presParOf" srcId="{72D713F5-C4CD-42C4-A6BD-50C7572C3C0E}" destId="{53A814B9-C851-43B6-84BA-316DDE14C109}" srcOrd="1" destOrd="0" presId="urn:microsoft.com/office/officeart/2005/8/layout/orgChart1"/>
    <dgm:cxn modelId="{A89BCE46-9582-43EA-8D2C-4E83444DE90A}" type="presParOf" srcId="{72D713F5-C4CD-42C4-A6BD-50C7572C3C0E}" destId="{BD4A3F76-4984-437F-A045-1436BAC08231}" srcOrd="2" destOrd="0" presId="urn:microsoft.com/office/officeart/2005/8/layout/orgChart1"/>
    <dgm:cxn modelId="{8937049F-8ED1-4EDC-AC28-3DAA20A4D02F}" type="presParOf" srcId="{30935626-A326-475E-BC8D-4B48E4E266C8}" destId="{60913231-928D-4754-8FA3-1BB58BD826C1}" srcOrd="2" destOrd="0" presId="urn:microsoft.com/office/officeart/2005/8/layout/orgChart1"/>
    <dgm:cxn modelId="{4C8866E6-C36E-4237-8F18-4183EA1CEC9B}"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chi tiêu</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B36C5-5627-4809-BCAF-72CFE91B9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242</TotalTime>
  <Pages>29</Pages>
  <Words>2606</Words>
  <Characters>14859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ThS. Phạm Thái Khanh</Manager>
  <Company>Trường Đại học Công Nghiệp TP.HCM</Company>
  <LinksUpToDate>false</LinksUpToDate>
  <CharactersWithSpaces>17431</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Khóa Luận Tốt Nghiệp</dc:title>
  <dc:subject>Khóa Luận Tốt Nghiệp</dc:subject>
  <dc:creator>Khanh Pham Thai</dc:creator>
  <cp:keywords/>
  <dc:description/>
  <cp:lastModifiedBy>Windows User</cp:lastModifiedBy>
  <cp:revision>27</cp:revision>
  <cp:lastPrinted>2018-01-30T09:19:00Z</cp:lastPrinted>
  <dcterms:created xsi:type="dcterms:W3CDTF">2019-03-21T07:06:00Z</dcterms:created>
  <dcterms:modified xsi:type="dcterms:W3CDTF">2019-03-22T06:25:00Z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